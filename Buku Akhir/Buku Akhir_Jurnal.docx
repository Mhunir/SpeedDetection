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53F" w:rsidRDefault="0065353F" w:rsidP="008410B4">
      <w:pPr>
        <w:jc w:val="center"/>
        <w:rPr>
          <w:sz w:val="32"/>
        </w:rPr>
      </w:pPr>
      <w:r w:rsidRPr="0065353F">
        <w:rPr>
          <w:sz w:val="32"/>
        </w:rPr>
        <w:t>Counters Speed of Vehicle</w:t>
      </w:r>
      <w:r>
        <w:rPr>
          <w:sz w:val="32"/>
        </w:rPr>
        <w:t xml:space="preserve"> System Based on Camera Using</w:t>
      </w:r>
    </w:p>
    <w:p w:rsidR="0065353F" w:rsidRDefault="0065353F" w:rsidP="008410B4">
      <w:pPr>
        <w:jc w:val="center"/>
        <w:rPr>
          <w:sz w:val="32"/>
        </w:rPr>
      </w:pPr>
      <w:r>
        <w:rPr>
          <w:sz w:val="32"/>
        </w:rPr>
        <w:t xml:space="preserve">Optical Flow </w:t>
      </w:r>
      <w:r w:rsidRPr="0065353F">
        <w:rPr>
          <w:sz w:val="32"/>
        </w:rPr>
        <w:t>Method For Detecting Traffic Violations</w:t>
      </w:r>
    </w:p>
    <w:p w:rsidR="0065353F" w:rsidRPr="0065353F" w:rsidRDefault="0065353F" w:rsidP="008410B4">
      <w:pPr>
        <w:ind w:firstLine="720"/>
        <w:jc w:val="center"/>
        <w:rPr>
          <w:sz w:val="32"/>
        </w:rPr>
      </w:pPr>
    </w:p>
    <w:p w:rsidR="00E64848" w:rsidRPr="00071B29" w:rsidRDefault="00D80B5B" w:rsidP="008410B4">
      <w:pPr>
        <w:pStyle w:val="Els-Author"/>
        <w:spacing w:after="0"/>
        <w:rPr>
          <w:sz w:val="24"/>
          <w:szCs w:val="24"/>
        </w:rPr>
      </w:pPr>
      <w:r>
        <w:rPr>
          <w:sz w:val="24"/>
          <w:szCs w:val="24"/>
        </w:rPr>
        <w:t>Misbakhul Munir</w:t>
      </w:r>
      <w:r w:rsidR="005F01C5" w:rsidRPr="00884948">
        <w:rPr>
          <w:sz w:val="24"/>
          <w:szCs w:val="24"/>
          <w:lang w:val="id-ID"/>
        </w:rPr>
        <w:t xml:space="preserve">, </w:t>
      </w:r>
      <w:r w:rsidR="00071B29">
        <w:rPr>
          <w:sz w:val="24"/>
          <w:szCs w:val="24"/>
        </w:rPr>
        <w:t>Nana Ramadijanti</w:t>
      </w:r>
      <w:r w:rsidR="00DE558B">
        <w:rPr>
          <w:sz w:val="24"/>
          <w:szCs w:val="24"/>
          <w:lang w:val="id-ID"/>
        </w:rPr>
        <w:t xml:space="preserve">, </w:t>
      </w:r>
      <w:r w:rsidR="00071B29">
        <w:rPr>
          <w:rFonts w:eastAsia="ヒラギノ角ゴ Pro W3"/>
          <w:sz w:val="24"/>
          <w:szCs w:val="24"/>
        </w:rPr>
        <w:t>Fadilah Fahrul Hardiansyah</w:t>
      </w:r>
    </w:p>
    <w:p w:rsidR="006E1B2D" w:rsidRPr="009C738F" w:rsidRDefault="006E1B2D" w:rsidP="008410B4">
      <w:pPr>
        <w:pStyle w:val="Els-Affiliation"/>
      </w:pPr>
      <w:r>
        <w:rPr>
          <w:lang w:val="id-ID"/>
        </w:rPr>
        <w:t xml:space="preserve">Program Studi </w:t>
      </w:r>
      <w:r w:rsidR="00B35C23">
        <w:rPr>
          <w:lang w:val="id-ID"/>
        </w:rPr>
        <w:t xml:space="preserve">Lanjut Jenjang </w:t>
      </w:r>
      <w:r>
        <w:rPr>
          <w:lang w:val="id-ID"/>
        </w:rPr>
        <w:t>D</w:t>
      </w:r>
      <w:r w:rsidR="00B35C23">
        <w:t>4</w:t>
      </w:r>
      <w:r>
        <w:rPr>
          <w:lang w:val="id-ID"/>
        </w:rPr>
        <w:t xml:space="preserve"> Teknik </w:t>
      </w:r>
      <w:r w:rsidR="009C738F">
        <w:t>Informatika</w:t>
      </w:r>
    </w:p>
    <w:p w:rsidR="006E1B2D" w:rsidRPr="009C738F" w:rsidRDefault="006E1B2D" w:rsidP="008410B4">
      <w:pPr>
        <w:pStyle w:val="Els-Affiliation"/>
      </w:pPr>
      <w:r>
        <w:rPr>
          <w:lang w:val="id-ID"/>
        </w:rPr>
        <w:t xml:space="preserve">Departemen </w:t>
      </w:r>
      <w:r w:rsidR="009C738F">
        <w:t>Informatika dan Komputer</w:t>
      </w:r>
    </w:p>
    <w:p w:rsidR="006E1B2D" w:rsidRDefault="006E1B2D" w:rsidP="008410B4">
      <w:pPr>
        <w:pStyle w:val="Els-Affiliation"/>
        <w:rPr>
          <w:lang w:val="id-ID"/>
        </w:rPr>
      </w:pPr>
      <w:r>
        <w:rPr>
          <w:lang w:val="id-ID"/>
        </w:rPr>
        <w:t>Politeknik Elektronika Negeri Surabaya</w:t>
      </w:r>
    </w:p>
    <w:p w:rsidR="006E1B2D" w:rsidRDefault="006E1B2D" w:rsidP="008410B4">
      <w:pPr>
        <w:pStyle w:val="Els-Affiliation"/>
        <w:spacing w:line="240" w:lineRule="auto"/>
        <w:rPr>
          <w:lang w:val="id-ID"/>
        </w:rPr>
      </w:pPr>
      <w:r>
        <w:rPr>
          <w:lang w:val="id-ID"/>
        </w:rPr>
        <w:t>Kampus PENS, Jalan Raya ITS Sukolilo, Surabaya 60111</w:t>
      </w:r>
    </w:p>
    <w:p w:rsidR="006E1B2D" w:rsidRDefault="006E1B2D" w:rsidP="008410B4">
      <w:pPr>
        <w:pStyle w:val="Els-history"/>
        <w:spacing w:before="0" w:after="0" w:line="240" w:lineRule="auto"/>
        <w:rPr>
          <w:i/>
        </w:rPr>
      </w:pPr>
      <w:r>
        <w:rPr>
          <w:i/>
          <w:lang w:val="id-ID"/>
        </w:rPr>
        <w:t>Tel: (031) 594 7280; Fax: (031) 594 6114</w:t>
      </w:r>
    </w:p>
    <w:p w:rsidR="00884948" w:rsidRPr="00B35C23" w:rsidRDefault="006E1B2D" w:rsidP="008410B4">
      <w:pPr>
        <w:ind w:left="720" w:right="734"/>
        <w:jc w:val="center"/>
        <w:rPr>
          <w:sz w:val="16"/>
          <w:szCs w:val="16"/>
          <w:lang w:val="id-ID"/>
        </w:rPr>
      </w:pPr>
      <w:r w:rsidRPr="00884948">
        <w:rPr>
          <w:i/>
          <w:sz w:val="16"/>
          <w:szCs w:val="16"/>
        </w:rPr>
        <w:t>E</w:t>
      </w:r>
      <w:r w:rsidRPr="00884948">
        <w:rPr>
          <w:i/>
          <w:sz w:val="16"/>
          <w:szCs w:val="16"/>
          <w:lang w:val="id-ID"/>
        </w:rPr>
        <w:t>mail:</w:t>
      </w:r>
      <w:r w:rsidR="007D7815">
        <w:rPr>
          <w:i/>
          <w:sz w:val="16"/>
          <w:szCs w:val="16"/>
          <w:lang w:val="en-US"/>
        </w:rPr>
        <w:t xml:space="preserve"> </w:t>
      </w:r>
      <w:r w:rsidR="00BD1E5A">
        <w:rPr>
          <w:sz w:val="16"/>
          <w:szCs w:val="16"/>
        </w:rPr>
        <w:t>misbakhulmunir</w:t>
      </w:r>
      <w:r w:rsidR="00DE558B">
        <w:rPr>
          <w:sz w:val="16"/>
          <w:szCs w:val="16"/>
        </w:rPr>
        <w:t>@</w:t>
      </w:r>
      <w:r w:rsidR="00B35C23">
        <w:rPr>
          <w:sz w:val="16"/>
          <w:szCs w:val="16"/>
          <w:lang w:val="id-ID"/>
        </w:rPr>
        <w:t>it.</w:t>
      </w:r>
      <w:r w:rsidR="00DE558B">
        <w:rPr>
          <w:sz w:val="16"/>
          <w:szCs w:val="16"/>
        </w:rPr>
        <w:t>student.</w:t>
      </w:r>
      <w:r w:rsidR="00B35C23">
        <w:rPr>
          <w:sz w:val="16"/>
          <w:szCs w:val="16"/>
          <w:lang w:val="id-ID"/>
        </w:rPr>
        <w:t>pens.ac.id</w:t>
      </w:r>
      <w:r w:rsidR="00DE558B">
        <w:rPr>
          <w:sz w:val="16"/>
          <w:szCs w:val="16"/>
        </w:rPr>
        <w:t xml:space="preserve">, </w:t>
      </w:r>
      <w:r w:rsidR="004E62A0">
        <w:rPr>
          <w:sz w:val="16"/>
          <w:szCs w:val="16"/>
          <w:lang w:val="en-US"/>
        </w:rPr>
        <w:t>nana</w:t>
      </w:r>
      <w:r w:rsidR="00884948" w:rsidRPr="00884948">
        <w:rPr>
          <w:sz w:val="16"/>
          <w:szCs w:val="16"/>
        </w:rPr>
        <w:t>@</w:t>
      </w:r>
      <w:r w:rsidR="00B35C23">
        <w:rPr>
          <w:sz w:val="16"/>
          <w:szCs w:val="16"/>
          <w:lang w:val="id-ID"/>
        </w:rPr>
        <w:t>pens.ac.id</w:t>
      </w:r>
      <w:r w:rsidR="00884948" w:rsidRPr="00884948">
        <w:rPr>
          <w:sz w:val="16"/>
          <w:szCs w:val="16"/>
        </w:rPr>
        <w:t xml:space="preserve">, </w:t>
      </w:r>
      <w:r w:rsidR="004E62A0">
        <w:rPr>
          <w:sz w:val="16"/>
          <w:szCs w:val="16"/>
          <w:lang w:val="en-US"/>
        </w:rPr>
        <w:t>fahrul</w:t>
      </w:r>
      <w:r w:rsidR="00884948" w:rsidRPr="00884948">
        <w:rPr>
          <w:sz w:val="16"/>
          <w:szCs w:val="16"/>
        </w:rPr>
        <w:t>@</w:t>
      </w:r>
      <w:r w:rsidR="00B35C23">
        <w:rPr>
          <w:sz w:val="16"/>
          <w:szCs w:val="16"/>
          <w:lang w:val="id-ID"/>
        </w:rPr>
        <w:t>pens.ac.id</w:t>
      </w:r>
    </w:p>
    <w:p w:rsidR="006E1B2D" w:rsidRDefault="006E1B2D" w:rsidP="008410B4">
      <w:pPr>
        <w:pStyle w:val="Els-history"/>
        <w:spacing w:before="0" w:after="0" w:line="60" w:lineRule="exact"/>
        <w:rPr>
          <w:i/>
        </w:rPr>
      </w:pPr>
    </w:p>
    <w:p w:rsidR="00E64848" w:rsidRPr="00183B9B" w:rsidRDefault="00183B9B" w:rsidP="008410B4">
      <w:pPr>
        <w:pStyle w:val="Els-Abstract-head"/>
        <w:spacing w:after="0"/>
        <w:rPr>
          <w:sz w:val="20"/>
        </w:rPr>
      </w:pPr>
      <w:r>
        <w:rPr>
          <w:sz w:val="20"/>
        </w:rPr>
        <w:t>Abstract</w:t>
      </w:r>
    </w:p>
    <w:p w:rsidR="00183B9B" w:rsidRPr="00183B9B" w:rsidRDefault="00183B9B" w:rsidP="008410B4">
      <w:pPr>
        <w:jc w:val="both"/>
        <w:rPr>
          <w:i/>
        </w:rPr>
      </w:pPr>
      <w:bookmarkStart w:id="0" w:name="_Toc315985286"/>
      <w:bookmarkStart w:id="1" w:name="_Toc315347726"/>
      <w:bookmarkStart w:id="2" w:name="_Toc315331535"/>
      <w:r w:rsidRPr="00183B9B">
        <w:rPr>
          <w:i/>
        </w:rPr>
        <w:t>Speed restriction is a provision to limit the speed of vehicular traffic in order to reduce the number of traffic accidents. Moreover, for on the highway, where the road is a freeway that will make the driver will drive the vehicle faster. During this time, monitoring is done using only the eye without the aid of tools. However, over the increasing number of vehicles, of course in this way could not be used anymore. So they invented a system of vehicle speed counters using camera-based optical flow method to detect traffic violations, especially on the highway. In addition to further facilitate supervision, the use of these applications also tend to be cheaper than having to use a speed measuring device that already exists. This application can estimate the speed of passing vehicles, then when the vehicle is exceeding the speed limit that is specified then this application will take a picture of the vehicle. In addition, this application can also display the report in the form of the number of vehicles that exceed the speed limit and the average speed of offenders. With this application, is expected to use the authorities to impose penalties or warning to the offenders. This application was developed using Delphi 7.</w:t>
      </w:r>
    </w:p>
    <w:p w:rsidR="00884948" w:rsidRPr="005324EA" w:rsidRDefault="00884948" w:rsidP="008410B4">
      <w:pPr>
        <w:ind w:firstLine="720"/>
        <w:jc w:val="both"/>
        <w:rPr>
          <w:i/>
          <w:sz w:val="18"/>
          <w:szCs w:val="18"/>
        </w:rPr>
      </w:pPr>
    </w:p>
    <w:bookmarkEnd w:id="0"/>
    <w:bookmarkEnd w:id="1"/>
    <w:bookmarkEnd w:id="2"/>
    <w:p w:rsidR="00B90B11" w:rsidRPr="000F0AC1" w:rsidRDefault="00B90B11" w:rsidP="008410B4">
      <w:pPr>
        <w:jc w:val="both"/>
        <w:rPr>
          <w:i/>
        </w:rPr>
      </w:pPr>
      <w:r w:rsidRPr="00CB693C">
        <w:rPr>
          <w:b/>
        </w:rPr>
        <w:t>Keywords:</w:t>
      </w:r>
      <w:r w:rsidRPr="000F0AC1">
        <w:rPr>
          <w:i/>
        </w:rPr>
        <w:t xml:space="preserve"> Optical Flow, Speed Detection, Delphi 7, Traffic</w:t>
      </w:r>
    </w:p>
    <w:p w:rsidR="005440CB" w:rsidRPr="005440CB" w:rsidRDefault="005440CB" w:rsidP="008410B4">
      <w:pPr>
        <w:jc w:val="both"/>
        <w:rPr>
          <w:color w:val="000000"/>
          <w:sz w:val="18"/>
          <w:szCs w:val="18"/>
        </w:rPr>
      </w:pPr>
    </w:p>
    <w:p w:rsidR="00F12F37" w:rsidRPr="00884948" w:rsidRDefault="006C3707" w:rsidP="008410B4">
      <w:pPr>
        <w:jc w:val="both"/>
        <w:rPr>
          <w:color w:val="000000"/>
        </w:rPr>
      </w:pPr>
      <w:r w:rsidRPr="006C3707">
        <w:rPr>
          <w:noProof/>
          <w:lang w:val="id-ID" w:eastAsia="id-ID"/>
        </w:rPr>
        <w:pict>
          <v:shapetype id="_x0000_t32" coordsize="21600,21600" o:spt="32" o:oned="t" path="m,l21600,21600e" filled="f">
            <v:path arrowok="t" fillok="f" o:connecttype="none"/>
            <o:lock v:ext="edit" shapetype="t"/>
          </v:shapetype>
          <v:shape id="AutoShape 2" o:spid="_x0000_s1026" type="#_x0000_t32" style="position:absolute;left:0;text-align:left;margin-left:1.1pt;margin-top:3.5pt;width:475.2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"/>
        </w:pict>
      </w:r>
    </w:p>
    <w:p w:rsidR="00AC627B" w:rsidRDefault="00997E49" w:rsidP="005410C2">
      <w:pPr>
        <w:pStyle w:val="Els-1storder-head"/>
        <w:keepNext w:val="0"/>
        <w:widowControl w:val="0"/>
        <w:numPr>
          <w:ilvl w:val="0"/>
          <w:numId w:val="12"/>
        </w:numPr>
        <w:spacing w:before="0" w:after="0" w:line="276" w:lineRule="auto"/>
        <w:ind w:left="540" w:hanging="540"/>
      </w:pPr>
      <w:r>
        <w:rPr>
          <w:lang w:val="id-ID"/>
        </w:rPr>
        <w:t>Pendahuluan</w:t>
      </w:r>
    </w:p>
    <w:p w:rsidR="008410B4" w:rsidRDefault="00251818" w:rsidP="00E1763C">
      <w:pPr>
        <w:pStyle w:val="Els-body-text"/>
        <w:spacing w:line="276" w:lineRule="auto"/>
        <w:ind w:firstLine="540"/>
      </w:pPr>
      <w:r w:rsidRPr="00975540">
        <w:t>Mengidentifikasi gerakan merupakan salah satu kegiatan yang bisa dilakukan dari proses analisis video. Dari identifikas ini bisa diketahui objek yang bergerak, jumlah objek yang bergerak hingga kecepatan pergerakannya</w:t>
      </w:r>
      <w:r>
        <w:t xml:space="preserve">. </w:t>
      </w:r>
      <w:r w:rsidRPr="00975540">
        <w:t>Ada berbagai macam cara yang bisa dikembangkan untuk melakukan analisa kecepatan gerakan, tetapi kebanyakan biaya yang dibutuhkan tidak murah</w:t>
      </w:r>
      <w:r w:rsidR="002A2127">
        <w:t xml:space="preserve">. </w:t>
      </w:r>
      <w:r w:rsidR="002A2127" w:rsidRPr="00975540">
        <w:t xml:space="preserve">Untuk itu, dalam tugas akhir ini akan digunakan kamera sebagai alat pengambil gambar situasi lalu-lintas di jalan dan untuk menganalisis kecepatan gerakan kendaraannya digunakan metode </w:t>
      </w:r>
      <w:r w:rsidR="002A2127" w:rsidRPr="00975540">
        <w:rPr>
          <w:i/>
        </w:rPr>
        <w:t>optical flow.</w:t>
      </w:r>
    </w:p>
    <w:p w:rsidR="00285C06" w:rsidRDefault="00285C06" w:rsidP="00E1763C">
      <w:pPr>
        <w:pStyle w:val="Els-body-text"/>
        <w:spacing w:line="276" w:lineRule="auto"/>
        <w:ind w:firstLine="540"/>
      </w:pPr>
      <w:r w:rsidRPr="00975540">
        <w:t>Hasil perhitungan kecepatan pada sebuah gambar yang ditangkap oleh kamera akan digunakan untuk mengawasi kecepatan kendaraan yang melintas di jalan. Hal ini sebagai alat bantu untuk memberikan hukuman bagi para pengguna kendaraan yang melanggar batas kecepatan maksimal</w:t>
      </w:r>
      <w:r w:rsidR="00B03527">
        <w:t>.</w:t>
      </w:r>
    </w:p>
    <w:p w:rsidR="002F62BF" w:rsidRDefault="002F62BF" w:rsidP="00E1763C">
      <w:pPr>
        <w:pStyle w:val="Els-body-text"/>
        <w:spacing w:line="276" w:lineRule="auto"/>
        <w:ind w:firstLine="540"/>
      </w:pPr>
      <w:r w:rsidRPr="00975540">
        <w:t>Dibutuhkan sebuah sistem yang dapat berjalan sendiri untuk membantu polisi lalu lintas dalam melakukan pengawasan kecepatan kendaraan di lalu lintas. Karena tidak mungkin jika polisi lalu lintas melakukan pengawasan siang-malam selama 24 jam tanpa berhenti.</w:t>
      </w:r>
      <w:r w:rsidR="004F535A">
        <w:t xml:space="preserve"> </w:t>
      </w:r>
      <w:r w:rsidR="004F535A" w:rsidRPr="00975540">
        <w:t>Oleh karena itu, muncul ide untuk membuat “Sistem Penghitung Kecepatan Kendaraan Berbasis Kamera Menggunakan Metode Optical Flow Untuk Mendeteksi Pelanggaran Lalu Lintas”.</w:t>
      </w:r>
    </w:p>
    <w:p w:rsidR="00914B8B" w:rsidRDefault="00914B8B" w:rsidP="00D165F3">
      <w:pPr>
        <w:pStyle w:val="Els-body-text"/>
        <w:spacing w:line="276" w:lineRule="auto"/>
        <w:ind w:firstLine="360"/>
      </w:pPr>
    </w:p>
    <w:p w:rsidR="00914B8B" w:rsidRPr="007F5FE1" w:rsidRDefault="00914B8B" w:rsidP="005410C2">
      <w:pPr>
        <w:pStyle w:val="Els-body-text"/>
        <w:numPr>
          <w:ilvl w:val="0"/>
          <w:numId w:val="12"/>
        </w:numPr>
        <w:spacing w:line="276" w:lineRule="auto"/>
        <w:ind w:left="540" w:hanging="540"/>
      </w:pPr>
      <w:r>
        <w:rPr>
          <w:b/>
        </w:rPr>
        <w:t>Desain Sistem</w:t>
      </w:r>
    </w:p>
    <w:p w:rsidR="001626CB" w:rsidRDefault="001626CB" w:rsidP="008238A4">
      <w:pPr>
        <w:spacing w:line="276" w:lineRule="auto"/>
        <w:ind w:firstLine="540"/>
        <w:jc w:val="both"/>
      </w:pPr>
      <w:r w:rsidRPr="001626CB">
        <w:t>Proyek akhir ini bertujuan untuk membuat sebuah sistem yang bisa membantu memantau kecepatan kendaraan menggunakan sensor kamera. Dalam proyek akhir ini, lokasi pemantauannya adalah di Tol Surabaya-Gresik. Tidak menutup kemungkinan sistem ini juga bisa digunakan di lokasi lain selain jalan tol.</w:t>
      </w:r>
    </w:p>
    <w:p w:rsidR="00B4654E" w:rsidRDefault="00B4654E" w:rsidP="005410C2">
      <w:pPr>
        <w:pStyle w:val="Els-body-text"/>
        <w:numPr>
          <w:ilvl w:val="1"/>
          <w:numId w:val="12"/>
        </w:numPr>
        <w:spacing w:line="276" w:lineRule="auto"/>
        <w:ind w:left="540" w:hanging="540"/>
        <w:rPr>
          <w:b/>
        </w:rPr>
      </w:pPr>
      <w:r>
        <w:rPr>
          <w:b/>
        </w:rPr>
        <w:lastRenderedPageBreak/>
        <w:t>Batas Kecepatan</w:t>
      </w:r>
    </w:p>
    <w:p w:rsidR="009E23F0" w:rsidRDefault="009E23F0" w:rsidP="009E23F0">
      <w:pPr>
        <w:pStyle w:val="ListParagraph"/>
        <w:spacing w:after="0" w:line="360" w:lineRule="auto"/>
        <w:ind w:left="0" w:firstLine="540"/>
        <w:jc w:val="both"/>
        <w:rPr>
          <w:rFonts w:ascii="Times New Roman" w:hAnsi="Times New Roman" w:cs="Times New Roman"/>
          <w:sz w:val="20"/>
        </w:rPr>
      </w:pPr>
      <w:r w:rsidRPr="004C3B12">
        <w:rPr>
          <w:rFonts w:ascii="Times New Roman" w:hAnsi="Times New Roman" w:cs="Times New Roman"/>
          <w:sz w:val="20"/>
        </w:rPr>
        <w:t xml:space="preserve">Secara umum, pembatasan kecepatan kendaraan diatur dalam pasal 80 Peraturan Pemerintah no. 43 tahun 1993 tentang Prasarana dan Lalu Lintas Jalan. Dilihat dari kelas jalannya, batas  kecepatan bisa dilihat pada tabel dibawah ini </w:t>
      </w:r>
      <w:r>
        <w:rPr>
          <w:rFonts w:ascii="Times New Roman" w:hAnsi="Times New Roman" w:cs="Times New Roman"/>
          <w:sz w:val="20"/>
        </w:rPr>
        <w:t>[3]</w:t>
      </w:r>
      <w:r w:rsidRPr="004C3B12">
        <w:rPr>
          <w:rFonts w:ascii="Times New Roman" w:hAnsi="Times New Roman" w:cs="Times New Roman"/>
          <w:sz w:val="20"/>
        </w:rPr>
        <w:t>:</w:t>
      </w:r>
    </w:p>
    <w:p w:rsidR="009E23F0" w:rsidRDefault="009E23F0" w:rsidP="009E23F0">
      <w:pPr>
        <w:spacing w:line="360" w:lineRule="auto"/>
        <w:jc w:val="center"/>
        <w:rPr>
          <w:sz w:val="16"/>
        </w:rPr>
      </w:pPr>
      <w:r>
        <w:rPr>
          <w:b/>
          <w:sz w:val="16"/>
        </w:rPr>
        <w:t xml:space="preserve">Tabel </w:t>
      </w:r>
      <w:r w:rsidRPr="009E23F0">
        <w:rPr>
          <w:b/>
          <w:sz w:val="16"/>
        </w:rPr>
        <w:t>1.</w:t>
      </w:r>
      <w:r w:rsidRPr="009E23F0">
        <w:rPr>
          <w:sz w:val="16"/>
        </w:rPr>
        <w:t xml:space="preserve"> Batas Kecepatan Kendaraan</w:t>
      </w:r>
    </w:p>
    <w:tbl>
      <w:tblPr>
        <w:tblStyle w:val="TableGrid"/>
        <w:tblW w:w="0" w:type="auto"/>
        <w:jc w:val="center"/>
        <w:tblInd w:w="360" w:type="dxa"/>
        <w:tblLook w:val="04A0"/>
      </w:tblPr>
      <w:tblGrid>
        <w:gridCol w:w="1855"/>
        <w:gridCol w:w="1424"/>
        <w:gridCol w:w="2460"/>
        <w:gridCol w:w="1763"/>
      </w:tblGrid>
      <w:tr w:rsidR="009E23F0" w:rsidRPr="004C3B12" w:rsidTr="009E1B0B">
        <w:trPr>
          <w:jc w:val="center"/>
        </w:trPr>
        <w:tc>
          <w:tcPr>
            <w:tcW w:w="1855" w:type="dxa"/>
            <w:vAlign w:val="center"/>
          </w:tcPr>
          <w:p w:rsidR="009E23F0" w:rsidRPr="004C3B12" w:rsidRDefault="009E23F0" w:rsidP="009E23F0">
            <w:pPr>
              <w:jc w:val="center"/>
              <w:rPr>
                <w:b/>
                <w:bCs/>
              </w:rPr>
            </w:pPr>
            <w:r w:rsidRPr="004C3B12">
              <w:rPr>
                <w:b/>
                <w:bCs/>
              </w:rPr>
              <w:t>Kelas</w:t>
            </w:r>
          </w:p>
          <w:p w:rsidR="009E23F0" w:rsidRPr="004C3B12" w:rsidRDefault="009E23F0" w:rsidP="009E23F0">
            <w:pPr>
              <w:jc w:val="center"/>
              <w:rPr>
                <w:b/>
                <w:bCs/>
              </w:rPr>
            </w:pPr>
            <w:r w:rsidRPr="004C3B12">
              <w:rPr>
                <w:b/>
                <w:bCs/>
              </w:rPr>
              <w:t>Jalan</w:t>
            </w:r>
          </w:p>
        </w:tc>
        <w:tc>
          <w:tcPr>
            <w:tcW w:w="1424" w:type="dxa"/>
            <w:vAlign w:val="center"/>
          </w:tcPr>
          <w:p w:rsidR="009E23F0" w:rsidRPr="004C3B12" w:rsidRDefault="009E23F0" w:rsidP="009E23F0">
            <w:pPr>
              <w:jc w:val="center"/>
              <w:rPr>
                <w:b/>
                <w:bCs/>
              </w:rPr>
            </w:pPr>
            <w:r w:rsidRPr="004C3B12">
              <w:rPr>
                <w:b/>
                <w:bCs/>
              </w:rPr>
              <w:t>Fungsi</w:t>
            </w:r>
          </w:p>
        </w:tc>
        <w:tc>
          <w:tcPr>
            <w:tcW w:w="2460" w:type="dxa"/>
            <w:vAlign w:val="center"/>
          </w:tcPr>
          <w:p w:rsidR="009E23F0" w:rsidRPr="004C3B12" w:rsidRDefault="009E23F0" w:rsidP="009E23F0">
            <w:pPr>
              <w:jc w:val="center"/>
              <w:rPr>
                <w:b/>
                <w:bCs/>
              </w:rPr>
            </w:pPr>
            <w:r w:rsidRPr="004C3B12">
              <w:rPr>
                <w:b/>
                <w:bCs/>
              </w:rPr>
              <w:t>Jenis</w:t>
            </w:r>
          </w:p>
          <w:p w:rsidR="009E23F0" w:rsidRPr="004C3B12" w:rsidRDefault="009E23F0" w:rsidP="009E23F0">
            <w:pPr>
              <w:jc w:val="center"/>
              <w:rPr>
                <w:b/>
                <w:bCs/>
              </w:rPr>
            </w:pPr>
            <w:r w:rsidRPr="004C3B12">
              <w:rPr>
                <w:b/>
                <w:bCs/>
              </w:rPr>
              <w:t>Kendaraan</w:t>
            </w:r>
          </w:p>
        </w:tc>
        <w:tc>
          <w:tcPr>
            <w:tcW w:w="1763" w:type="dxa"/>
            <w:vAlign w:val="center"/>
          </w:tcPr>
          <w:p w:rsidR="009E1B0B" w:rsidRDefault="009E1B0B" w:rsidP="009E23F0">
            <w:pPr>
              <w:jc w:val="center"/>
              <w:rPr>
                <w:b/>
                <w:bCs/>
              </w:rPr>
            </w:pPr>
            <w:r>
              <w:rPr>
                <w:b/>
                <w:bCs/>
              </w:rPr>
              <w:t>Batas Kecepatan</w:t>
            </w:r>
          </w:p>
          <w:p w:rsidR="009E23F0" w:rsidRPr="004C3B12" w:rsidRDefault="009E23F0" w:rsidP="009E23F0">
            <w:pPr>
              <w:jc w:val="center"/>
              <w:rPr>
                <w:b/>
                <w:bCs/>
              </w:rPr>
            </w:pPr>
            <w:r w:rsidRPr="004C3B12">
              <w:rPr>
                <w:b/>
                <w:bCs/>
              </w:rPr>
              <w:t>(Km/Jam)</w:t>
            </w:r>
          </w:p>
        </w:tc>
      </w:tr>
      <w:tr w:rsidR="009E23F0" w:rsidRPr="004C3B12" w:rsidTr="009E1B0B">
        <w:trPr>
          <w:jc w:val="center"/>
        </w:trPr>
        <w:tc>
          <w:tcPr>
            <w:tcW w:w="1855" w:type="dxa"/>
            <w:vAlign w:val="center"/>
          </w:tcPr>
          <w:p w:rsidR="009E23F0" w:rsidRPr="004C3B12" w:rsidRDefault="009E23F0" w:rsidP="009E23F0">
            <w:pPr>
              <w:jc w:val="center"/>
            </w:pPr>
            <w:r w:rsidRPr="004C3B12">
              <w:t>Kelas I, II dan IIIA</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100</w:t>
            </w:r>
          </w:p>
        </w:tc>
      </w:tr>
      <w:tr w:rsidR="009E23F0" w:rsidRPr="004C3B12" w:rsidTr="009E1B0B">
        <w:trPr>
          <w:jc w:val="center"/>
        </w:trPr>
        <w:tc>
          <w:tcPr>
            <w:tcW w:w="1855" w:type="dxa"/>
            <w:vAlign w:val="center"/>
          </w:tcPr>
          <w:p w:rsidR="009E23F0" w:rsidRPr="004C3B12" w:rsidRDefault="009E23F0" w:rsidP="009E23F0">
            <w:pPr>
              <w:jc w:val="center"/>
            </w:pPr>
            <w:r w:rsidRPr="004C3B12">
              <w:t>Kelas I, II dan IIIA</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Gandengan Dan Tempelan</w:t>
            </w:r>
          </w:p>
        </w:tc>
        <w:tc>
          <w:tcPr>
            <w:tcW w:w="1763" w:type="dxa"/>
            <w:vAlign w:val="center"/>
          </w:tcPr>
          <w:p w:rsidR="009E23F0" w:rsidRPr="004C3B12" w:rsidRDefault="009E23F0" w:rsidP="009E23F0">
            <w:pPr>
              <w:jc w:val="center"/>
            </w:pPr>
            <w:r w:rsidRPr="004C3B12">
              <w:t>80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IIIB</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80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IIIC</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60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 IIIA</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70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 IIIA</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Gandengan, Tempelan</w:t>
            </w:r>
          </w:p>
        </w:tc>
        <w:tc>
          <w:tcPr>
            <w:tcW w:w="1763" w:type="dxa"/>
            <w:vAlign w:val="center"/>
          </w:tcPr>
          <w:p w:rsidR="009E23F0" w:rsidRPr="004C3B12" w:rsidRDefault="009E23F0" w:rsidP="009E23F0">
            <w:pPr>
              <w:jc w:val="center"/>
            </w:pPr>
            <w:r w:rsidRPr="004C3B12">
              <w:t>60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IIIB</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50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IIIC</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40</w:t>
            </w:r>
          </w:p>
        </w:tc>
      </w:tr>
    </w:tbl>
    <w:p w:rsidR="009E23F0" w:rsidRPr="009E23F0" w:rsidRDefault="009E23F0" w:rsidP="009E23F0">
      <w:pPr>
        <w:spacing w:line="360" w:lineRule="auto"/>
        <w:jc w:val="center"/>
      </w:pPr>
    </w:p>
    <w:p w:rsidR="009A0D87" w:rsidRDefault="009A0D87" w:rsidP="009A0D87">
      <w:pPr>
        <w:spacing w:line="360" w:lineRule="auto"/>
        <w:ind w:firstLine="540"/>
        <w:jc w:val="both"/>
      </w:pPr>
      <w:r>
        <w:t xml:space="preserve">Selain berdasarkan kelas, pembatasan kecepatan juga dilakukan berdasarkan desain jalan tersebut atau bisa disebut dengan kecepatan rencana. </w:t>
      </w:r>
      <w:r w:rsidRPr="00B14C03">
        <w:t>Kecepatan re</w:t>
      </w:r>
      <w:r>
        <w:t xml:space="preserve">ncana ditetapkan berdasarkan </w:t>
      </w:r>
      <w:r w:rsidRPr="00B14C03">
        <w:t>klasifikasi jalan dan medan yang dilalui, di medan jalan yang datar akan lebih tinggi dari perbukitan ataupun pegunungan.</w:t>
      </w:r>
      <w:r>
        <w:t xml:space="preserve"> Besaran kecepatan rencana di Indonesia bisa dilihat pada tabel dibawah ini [4] :</w:t>
      </w:r>
    </w:p>
    <w:p w:rsidR="009A0D87" w:rsidRPr="001B448B" w:rsidRDefault="00957B35" w:rsidP="009A0D87">
      <w:pPr>
        <w:pStyle w:val="ListParagraph"/>
        <w:spacing w:after="0" w:line="360" w:lineRule="auto"/>
        <w:ind w:left="0"/>
        <w:jc w:val="center"/>
        <w:rPr>
          <w:rFonts w:ascii="Times New Roman" w:hAnsi="Times New Roman" w:cs="Times New Roman"/>
          <w:sz w:val="16"/>
        </w:rPr>
      </w:pPr>
      <w:r>
        <w:rPr>
          <w:rFonts w:ascii="Times New Roman" w:hAnsi="Times New Roman" w:cs="Times New Roman"/>
          <w:b/>
          <w:sz w:val="16"/>
        </w:rPr>
        <w:t>Tabel 2</w:t>
      </w:r>
      <w:r w:rsidR="009A0D87" w:rsidRPr="00F10C85">
        <w:rPr>
          <w:rFonts w:ascii="Times New Roman" w:hAnsi="Times New Roman" w:cs="Times New Roman"/>
          <w:b/>
          <w:sz w:val="16"/>
        </w:rPr>
        <w:t>.</w:t>
      </w:r>
      <w:r w:rsidR="009A0D87" w:rsidRPr="00F10C85">
        <w:rPr>
          <w:rFonts w:ascii="Times New Roman" w:hAnsi="Times New Roman" w:cs="Times New Roman"/>
          <w:sz w:val="16"/>
        </w:rPr>
        <w:t xml:space="preserve"> Batas Kecepatan Rencana</w:t>
      </w:r>
    </w:p>
    <w:tbl>
      <w:tblPr>
        <w:tblStyle w:val="TableGrid"/>
        <w:tblW w:w="0" w:type="auto"/>
        <w:jc w:val="center"/>
        <w:tblInd w:w="360" w:type="dxa"/>
        <w:tblLook w:val="04A0"/>
      </w:tblPr>
      <w:tblGrid>
        <w:gridCol w:w="2416"/>
        <w:gridCol w:w="1094"/>
        <w:gridCol w:w="1094"/>
        <w:gridCol w:w="1094"/>
      </w:tblGrid>
      <w:tr w:rsidR="009A0D87" w:rsidTr="009A0D87">
        <w:trPr>
          <w:jc w:val="center"/>
        </w:trPr>
        <w:tc>
          <w:tcPr>
            <w:tcW w:w="2416" w:type="dxa"/>
            <w:vAlign w:val="center"/>
          </w:tcPr>
          <w:p w:rsidR="009A0D87" w:rsidRPr="00F0574D" w:rsidRDefault="009A0D87" w:rsidP="009A0D87">
            <w:pPr>
              <w:jc w:val="center"/>
              <w:rPr>
                <w:b/>
              </w:rPr>
            </w:pPr>
            <w:r w:rsidRPr="00F0574D">
              <w:rPr>
                <w:b/>
              </w:rPr>
              <w:t>Kelas</w:t>
            </w:r>
          </w:p>
        </w:tc>
        <w:tc>
          <w:tcPr>
            <w:tcW w:w="1094" w:type="dxa"/>
            <w:vAlign w:val="center"/>
          </w:tcPr>
          <w:p w:rsidR="009A0D87" w:rsidRPr="00F0574D" w:rsidRDefault="009A0D87" w:rsidP="009A0D87">
            <w:pPr>
              <w:jc w:val="center"/>
              <w:rPr>
                <w:b/>
              </w:rPr>
            </w:pPr>
            <w:r w:rsidRPr="00F0574D">
              <w:rPr>
                <w:b/>
              </w:rPr>
              <w:t>Datar</w:t>
            </w:r>
          </w:p>
          <w:p w:rsidR="009A0D87" w:rsidRPr="00F0574D" w:rsidRDefault="009A0D87" w:rsidP="009A0D87">
            <w:pPr>
              <w:jc w:val="center"/>
              <w:rPr>
                <w:b/>
              </w:rPr>
            </w:pPr>
            <w:r w:rsidRPr="00F0574D">
              <w:rPr>
                <w:b/>
              </w:rPr>
              <w:t>(Km/Jam)</w:t>
            </w:r>
          </w:p>
        </w:tc>
        <w:tc>
          <w:tcPr>
            <w:tcW w:w="1094" w:type="dxa"/>
            <w:vAlign w:val="center"/>
          </w:tcPr>
          <w:p w:rsidR="009A0D87" w:rsidRPr="00F0574D" w:rsidRDefault="009A0D87" w:rsidP="009A0D87">
            <w:pPr>
              <w:jc w:val="center"/>
              <w:rPr>
                <w:b/>
              </w:rPr>
            </w:pPr>
            <w:r w:rsidRPr="00F0574D">
              <w:rPr>
                <w:b/>
              </w:rPr>
              <w:t>Bukit</w:t>
            </w:r>
          </w:p>
          <w:p w:rsidR="009A0D87" w:rsidRPr="00F0574D" w:rsidRDefault="009A0D87" w:rsidP="009A0D87">
            <w:pPr>
              <w:jc w:val="center"/>
              <w:rPr>
                <w:b/>
              </w:rPr>
            </w:pPr>
            <w:r w:rsidRPr="00F0574D">
              <w:rPr>
                <w:b/>
              </w:rPr>
              <w:t>(Km/Jam)</w:t>
            </w:r>
          </w:p>
        </w:tc>
        <w:tc>
          <w:tcPr>
            <w:tcW w:w="1094" w:type="dxa"/>
            <w:vAlign w:val="center"/>
          </w:tcPr>
          <w:p w:rsidR="009A0D87" w:rsidRPr="00F0574D" w:rsidRDefault="009A0D87" w:rsidP="009A0D87">
            <w:pPr>
              <w:jc w:val="center"/>
              <w:rPr>
                <w:b/>
              </w:rPr>
            </w:pPr>
            <w:r w:rsidRPr="00F0574D">
              <w:rPr>
                <w:b/>
              </w:rPr>
              <w:t>Gunung</w:t>
            </w:r>
          </w:p>
          <w:p w:rsidR="009A0D87" w:rsidRPr="00F0574D" w:rsidRDefault="009A0D87" w:rsidP="009A0D87">
            <w:pPr>
              <w:jc w:val="center"/>
              <w:rPr>
                <w:b/>
              </w:rPr>
            </w:pPr>
            <w:r w:rsidRPr="00F0574D">
              <w:rPr>
                <w:b/>
              </w:rPr>
              <w:t>(Km/Jam)</w:t>
            </w:r>
          </w:p>
        </w:tc>
      </w:tr>
      <w:tr w:rsidR="009A0D87" w:rsidTr="009A0D87">
        <w:trPr>
          <w:jc w:val="center"/>
        </w:trPr>
        <w:tc>
          <w:tcPr>
            <w:tcW w:w="2416" w:type="dxa"/>
            <w:vAlign w:val="center"/>
          </w:tcPr>
          <w:p w:rsidR="009A0D87" w:rsidRDefault="009A0D87" w:rsidP="009A0D87">
            <w:pPr>
              <w:jc w:val="center"/>
            </w:pPr>
            <w:r w:rsidRPr="005E6EC6">
              <w:t xml:space="preserve">Jalan Tol </w:t>
            </w:r>
          </w:p>
          <w:p w:rsidR="009A0D87" w:rsidRDefault="009A0D87" w:rsidP="009A0D87">
            <w:pPr>
              <w:jc w:val="center"/>
            </w:pPr>
            <w:r w:rsidRPr="005E6EC6">
              <w:t>(Arteri &amp; kolektor)</w:t>
            </w:r>
          </w:p>
        </w:tc>
        <w:tc>
          <w:tcPr>
            <w:tcW w:w="1094" w:type="dxa"/>
            <w:vAlign w:val="center"/>
          </w:tcPr>
          <w:p w:rsidR="009A0D87" w:rsidRDefault="009A0D87" w:rsidP="009A0D87">
            <w:pPr>
              <w:jc w:val="center"/>
            </w:pPr>
            <w:r>
              <w:t>100 – 120</w:t>
            </w:r>
          </w:p>
        </w:tc>
        <w:tc>
          <w:tcPr>
            <w:tcW w:w="1094" w:type="dxa"/>
            <w:vAlign w:val="center"/>
          </w:tcPr>
          <w:p w:rsidR="009A0D87" w:rsidRDefault="009A0D87" w:rsidP="009A0D87">
            <w:pPr>
              <w:jc w:val="center"/>
            </w:pPr>
            <w:r>
              <w:t>80 – 100</w:t>
            </w:r>
          </w:p>
        </w:tc>
        <w:tc>
          <w:tcPr>
            <w:tcW w:w="1094" w:type="dxa"/>
            <w:vAlign w:val="center"/>
          </w:tcPr>
          <w:p w:rsidR="009A0D87" w:rsidRDefault="009A0D87" w:rsidP="009A0D87">
            <w:pPr>
              <w:jc w:val="center"/>
            </w:pPr>
            <w:r>
              <w:t>80</w:t>
            </w:r>
          </w:p>
        </w:tc>
      </w:tr>
      <w:tr w:rsidR="009A0D87" w:rsidTr="009A0D87">
        <w:trPr>
          <w:jc w:val="center"/>
        </w:trPr>
        <w:tc>
          <w:tcPr>
            <w:tcW w:w="2416" w:type="dxa"/>
            <w:vAlign w:val="center"/>
          </w:tcPr>
          <w:p w:rsidR="009A0D87" w:rsidRDefault="009A0D87" w:rsidP="009A0D87">
            <w:pPr>
              <w:jc w:val="center"/>
            </w:pPr>
            <w:r w:rsidRPr="005E6EC6">
              <w:t xml:space="preserve">Jalan Raya </w:t>
            </w:r>
          </w:p>
          <w:p w:rsidR="009A0D87" w:rsidRDefault="009A0D87" w:rsidP="009A0D87">
            <w:pPr>
              <w:jc w:val="center"/>
            </w:pPr>
            <w:r w:rsidRPr="005E6EC6">
              <w:t>(Arteri &amp; Kolektor)</w:t>
            </w:r>
          </w:p>
        </w:tc>
        <w:tc>
          <w:tcPr>
            <w:tcW w:w="1094" w:type="dxa"/>
            <w:vAlign w:val="center"/>
          </w:tcPr>
          <w:p w:rsidR="009A0D87" w:rsidRDefault="009A0D87" w:rsidP="009A0D87">
            <w:pPr>
              <w:jc w:val="center"/>
            </w:pPr>
            <w:r>
              <w:t>80 – 100</w:t>
            </w:r>
          </w:p>
        </w:tc>
        <w:tc>
          <w:tcPr>
            <w:tcW w:w="1094" w:type="dxa"/>
            <w:vAlign w:val="center"/>
          </w:tcPr>
          <w:p w:rsidR="009A0D87" w:rsidRDefault="009A0D87" w:rsidP="009A0D87">
            <w:pPr>
              <w:jc w:val="center"/>
            </w:pPr>
            <w:r>
              <w:t>60 – 80</w:t>
            </w:r>
          </w:p>
        </w:tc>
        <w:tc>
          <w:tcPr>
            <w:tcW w:w="1094" w:type="dxa"/>
            <w:vAlign w:val="center"/>
          </w:tcPr>
          <w:p w:rsidR="009A0D87" w:rsidRDefault="009A0D87" w:rsidP="009A0D87">
            <w:pPr>
              <w:jc w:val="center"/>
            </w:pPr>
            <w:r>
              <w:t>40 – 60</w:t>
            </w:r>
          </w:p>
        </w:tc>
      </w:tr>
      <w:tr w:rsidR="009A0D87" w:rsidTr="009A0D87">
        <w:trPr>
          <w:jc w:val="center"/>
        </w:trPr>
        <w:tc>
          <w:tcPr>
            <w:tcW w:w="2416" w:type="dxa"/>
            <w:vAlign w:val="center"/>
          </w:tcPr>
          <w:p w:rsidR="009A0D87" w:rsidRDefault="009A0D87" w:rsidP="009A0D87">
            <w:pPr>
              <w:jc w:val="center"/>
            </w:pPr>
            <w:r w:rsidRPr="005E6EC6">
              <w:t xml:space="preserve">Jalan Sedang </w:t>
            </w:r>
          </w:p>
          <w:p w:rsidR="009A0D87" w:rsidRDefault="009A0D87" w:rsidP="009A0D87">
            <w:pPr>
              <w:jc w:val="center"/>
            </w:pPr>
            <w:r w:rsidRPr="005E6EC6">
              <w:t>(Kolektor)</w:t>
            </w:r>
          </w:p>
        </w:tc>
        <w:tc>
          <w:tcPr>
            <w:tcW w:w="1094" w:type="dxa"/>
            <w:vAlign w:val="center"/>
          </w:tcPr>
          <w:p w:rsidR="009A0D87" w:rsidRDefault="009A0D87" w:rsidP="009A0D87">
            <w:pPr>
              <w:jc w:val="center"/>
            </w:pPr>
            <w:r>
              <w:t>60 – 80</w:t>
            </w:r>
          </w:p>
        </w:tc>
        <w:tc>
          <w:tcPr>
            <w:tcW w:w="1094" w:type="dxa"/>
            <w:vAlign w:val="center"/>
          </w:tcPr>
          <w:p w:rsidR="009A0D87" w:rsidRDefault="009A0D87" w:rsidP="009A0D87">
            <w:pPr>
              <w:jc w:val="center"/>
            </w:pPr>
            <w:r>
              <w:t>40 – 60</w:t>
            </w:r>
          </w:p>
        </w:tc>
        <w:tc>
          <w:tcPr>
            <w:tcW w:w="1094" w:type="dxa"/>
            <w:vAlign w:val="center"/>
          </w:tcPr>
          <w:p w:rsidR="009A0D87" w:rsidRDefault="009A0D87" w:rsidP="009A0D87">
            <w:pPr>
              <w:jc w:val="center"/>
            </w:pPr>
            <w:r>
              <w:t>40</w:t>
            </w:r>
          </w:p>
        </w:tc>
      </w:tr>
      <w:tr w:rsidR="009A0D87" w:rsidTr="009A0D87">
        <w:trPr>
          <w:jc w:val="center"/>
        </w:trPr>
        <w:tc>
          <w:tcPr>
            <w:tcW w:w="2416" w:type="dxa"/>
            <w:vAlign w:val="center"/>
          </w:tcPr>
          <w:p w:rsidR="009A0D87" w:rsidRDefault="009A0D87" w:rsidP="009A0D87">
            <w:pPr>
              <w:jc w:val="center"/>
            </w:pPr>
            <w:r w:rsidRPr="005E6EC6">
              <w:t xml:space="preserve">Jalan Kecil </w:t>
            </w:r>
          </w:p>
          <w:p w:rsidR="009A0D87" w:rsidRDefault="009A0D87" w:rsidP="009A0D87">
            <w:pPr>
              <w:jc w:val="center"/>
            </w:pPr>
            <w:r w:rsidRPr="005E6EC6">
              <w:t>(Lokal &amp; Lingkungan)</w:t>
            </w:r>
          </w:p>
        </w:tc>
        <w:tc>
          <w:tcPr>
            <w:tcW w:w="1094" w:type="dxa"/>
            <w:vAlign w:val="center"/>
          </w:tcPr>
          <w:p w:rsidR="009A0D87" w:rsidRDefault="009A0D87" w:rsidP="009A0D87">
            <w:pPr>
              <w:jc w:val="center"/>
            </w:pPr>
            <w:r>
              <w:t>20 – 40</w:t>
            </w:r>
          </w:p>
        </w:tc>
        <w:tc>
          <w:tcPr>
            <w:tcW w:w="1094" w:type="dxa"/>
            <w:vAlign w:val="center"/>
          </w:tcPr>
          <w:p w:rsidR="009A0D87" w:rsidRDefault="009A0D87" w:rsidP="009A0D87">
            <w:pPr>
              <w:jc w:val="center"/>
            </w:pPr>
            <w:r>
              <w:t>20 – 40</w:t>
            </w:r>
          </w:p>
        </w:tc>
        <w:tc>
          <w:tcPr>
            <w:tcW w:w="1094" w:type="dxa"/>
            <w:vAlign w:val="center"/>
          </w:tcPr>
          <w:p w:rsidR="009A0D87" w:rsidRDefault="009A0D87" w:rsidP="009A0D87">
            <w:pPr>
              <w:jc w:val="center"/>
            </w:pPr>
            <w:r>
              <w:t>20 – 40</w:t>
            </w:r>
          </w:p>
        </w:tc>
      </w:tr>
    </w:tbl>
    <w:p w:rsidR="009E23F0" w:rsidRDefault="009E23F0" w:rsidP="009A0D87">
      <w:pPr>
        <w:pStyle w:val="Els-body-text"/>
        <w:spacing w:line="276" w:lineRule="auto"/>
        <w:ind w:firstLine="0"/>
      </w:pPr>
    </w:p>
    <w:p w:rsidR="009A0D87" w:rsidRDefault="009A0D87" w:rsidP="009E23F0">
      <w:pPr>
        <w:pStyle w:val="Els-body-text"/>
        <w:spacing w:line="276" w:lineRule="auto"/>
        <w:ind w:left="540" w:firstLine="0"/>
        <w:rPr>
          <w:b/>
        </w:rPr>
      </w:pPr>
    </w:p>
    <w:p w:rsidR="007F5FE1" w:rsidRDefault="00017171" w:rsidP="005410C2">
      <w:pPr>
        <w:pStyle w:val="Els-body-text"/>
        <w:numPr>
          <w:ilvl w:val="1"/>
          <w:numId w:val="12"/>
        </w:numPr>
        <w:spacing w:line="276" w:lineRule="auto"/>
        <w:ind w:left="540" w:hanging="540"/>
        <w:rPr>
          <w:b/>
        </w:rPr>
      </w:pPr>
      <w:r w:rsidRPr="00017171">
        <w:rPr>
          <w:b/>
        </w:rPr>
        <w:t>Rancangan Aplikasi</w:t>
      </w:r>
    </w:p>
    <w:p w:rsidR="00017171" w:rsidRDefault="00017171" w:rsidP="005279A5">
      <w:pPr>
        <w:spacing w:line="276" w:lineRule="auto"/>
        <w:ind w:firstLine="540"/>
        <w:jc w:val="both"/>
      </w:pPr>
      <w:r w:rsidRPr="00017171">
        <w:t>Aplikasi ini terdiri dari beberapa bagian yang saling berhubungan satu sama lain sesuai alur atau rancangan yang telah ditentukan. Rancangan tersebut dapat dijelaskan melalui diagram blok seperti g</w:t>
      </w:r>
      <w:r>
        <w:t xml:space="preserve">ambar </w:t>
      </w:r>
      <w:r w:rsidRPr="00017171">
        <w:t>di bawah ini.</w:t>
      </w:r>
    </w:p>
    <w:p w:rsidR="00017171" w:rsidRDefault="00017171" w:rsidP="003135ED">
      <w:pPr>
        <w:spacing w:line="276" w:lineRule="auto"/>
        <w:jc w:val="center"/>
      </w:pPr>
      <w:r w:rsidRPr="00017171">
        <w:drawing>
          <wp:inline distT="0" distB="0" distL="0" distR="0">
            <wp:extent cx="3657600" cy="2105580"/>
            <wp:effectExtent l="19050" t="19050" r="19050" b="2802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3657600" cy="2105580"/>
                    </a:xfrm>
                    <a:prstGeom prst="rect">
                      <a:avLst/>
                    </a:prstGeom>
                    <a:noFill/>
                    <a:ln w="9525">
                      <a:solidFill>
                        <a:schemeClr val="tx1"/>
                      </a:solidFill>
                      <a:miter lim="800000"/>
                      <a:headEnd/>
                      <a:tailEnd/>
                    </a:ln>
                  </pic:spPr>
                </pic:pic>
              </a:graphicData>
            </a:graphic>
          </wp:inline>
        </w:drawing>
      </w:r>
    </w:p>
    <w:p w:rsidR="00017171" w:rsidRDefault="00017171" w:rsidP="003135ED">
      <w:pPr>
        <w:spacing w:line="276" w:lineRule="auto"/>
        <w:ind w:left="360"/>
        <w:jc w:val="center"/>
        <w:rPr>
          <w:sz w:val="16"/>
        </w:rPr>
      </w:pPr>
      <w:r>
        <w:rPr>
          <w:b/>
          <w:sz w:val="16"/>
        </w:rPr>
        <w:t>Gambar 1</w:t>
      </w:r>
      <w:r w:rsidRPr="00001B6C">
        <w:rPr>
          <w:b/>
          <w:sz w:val="16"/>
        </w:rPr>
        <w:t>.</w:t>
      </w:r>
      <w:r w:rsidRPr="00001B6C">
        <w:rPr>
          <w:sz w:val="16"/>
        </w:rPr>
        <w:t xml:space="preserve"> </w:t>
      </w:r>
      <w:r>
        <w:rPr>
          <w:sz w:val="16"/>
        </w:rPr>
        <w:t>Rancangan Aplikasi</w:t>
      </w:r>
    </w:p>
    <w:p w:rsidR="00017171" w:rsidRPr="00017171" w:rsidRDefault="00017171" w:rsidP="002E2E5D">
      <w:pPr>
        <w:spacing w:line="276" w:lineRule="auto"/>
        <w:jc w:val="both"/>
      </w:pPr>
    </w:p>
    <w:p w:rsidR="00017171" w:rsidRDefault="002E2E5D" w:rsidP="005410C2">
      <w:pPr>
        <w:pStyle w:val="Els-body-text"/>
        <w:numPr>
          <w:ilvl w:val="1"/>
          <w:numId w:val="12"/>
        </w:numPr>
        <w:spacing w:line="276" w:lineRule="auto"/>
        <w:ind w:left="540" w:hanging="540"/>
        <w:rPr>
          <w:b/>
        </w:rPr>
      </w:pPr>
      <w:r>
        <w:rPr>
          <w:b/>
        </w:rPr>
        <w:lastRenderedPageBreak/>
        <w:t>Tools Yang Digunakan</w:t>
      </w:r>
    </w:p>
    <w:p w:rsidR="002E2E5D" w:rsidRDefault="002E2E5D" w:rsidP="00796DD9">
      <w:pPr>
        <w:spacing w:line="276" w:lineRule="auto"/>
        <w:ind w:firstLine="540"/>
        <w:jc w:val="both"/>
      </w:pPr>
      <w:r w:rsidRPr="002E2E5D">
        <w:t>Aplikasi ini dibuat menggunakan program Delphi 7, tanpa menggunakan library pengolahan citra seperti OpenCV, Matlab ataupun library lainnya.</w:t>
      </w:r>
    </w:p>
    <w:p w:rsidR="00926E48" w:rsidRPr="00926E48" w:rsidRDefault="00926E48" w:rsidP="00DA57F7">
      <w:pPr>
        <w:spacing w:line="276" w:lineRule="auto"/>
        <w:ind w:firstLine="360"/>
        <w:jc w:val="both"/>
      </w:pPr>
    </w:p>
    <w:p w:rsidR="00017171" w:rsidRDefault="00926E48" w:rsidP="005410C2">
      <w:pPr>
        <w:pStyle w:val="Els-body-text"/>
        <w:numPr>
          <w:ilvl w:val="1"/>
          <w:numId w:val="12"/>
        </w:numPr>
        <w:spacing w:line="276" w:lineRule="auto"/>
        <w:ind w:left="540" w:hanging="540"/>
        <w:rPr>
          <w:b/>
        </w:rPr>
      </w:pPr>
      <w:r>
        <w:rPr>
          <w:b/>
        </w:rPr>
        <w:t>Pengambilan Video</w:t>
      </w:r>
    </w:p>
    <w:p w:rsidR="006F73DE" w:rsidRDefault="00640B6F" w:rsidP="00333A62">
      <w:pPr>
        <w:pStyle w:val="ListParagraph"/>
        <w:spacing w:after="0" w:line="360" w:lineRule="auto"/>
        <w:ind w:left="0" w:firstLine="540"/>
        <w:rPr>
          <w:rFonts w:ascii="Times New Roman" w:hAnsi="Times New Roman" w:cs="Times New Roman"/>
          <w:sz w:val="20"/>
          <w:szCs w:val="20"/>
        </w:rPr>
      </w:pPr>
      <w:r>
        <w:rPr>
          <w:rFonts w:ascii="Times New Roman" w:hAnsi="Times New Roman" w:cs="Times New Roman"/>
          <w:sz w:val="20"/>
          <w:szCs w:val="20"/>
        </w:rPr>
        <w:t xml:space="preserve">Proses pengambilan video dilakukan pada sebuah jembatan penyeberangan yang berada diatas jalan tol. </w:t>
      </w:r>
      <w:r w:rsidRPr="002B6082">
        <w:rPr>
          <w:rFonts w:ascii="Times New Roman" w:hAnsi="Times New Roman" w:cs="Times New Roman"/>
          <w:sz w:val="20"/>
          <w:szCs w:val="20"/>
        </w:rPr>
        <w:t>Karena proyek akhir ini bertujuan untuk mengetahui para pelanggar batas kecepatan kendaraan, maka dibutuhkan video yang merekam kendaraan yang melaju dengan kecepatan tinggi.</w:t>
      </w:r>
      <w:r w:rsidR="006F73DE">
        <w:t xml:space="preserve"> </w:t>
      </w:r>
      <w:r w:rsidR="006F73DE">
        <w:rPr>
          <w:rFonts w:ascii="Times New Roman" w:hAnsi="Times New Roman" w:cs="Times New Roman"/>
          <w:sz w:val="20"/>
          <w:szCs w:val="20"/>
        </w:rPr>
        <w:t>Dibawah ini adalah detail hasil video dan kamera yang digunakan untuk merekam lalu-lintas pada jalan tol Surabaya-Gresik dan sebaliknya.</w:t>
      </w:r>
    </w:p>
    <w:p w:rsidR="006F73DE" w:rsidRPr="009956E4" w:rsidRDefault="00DB3859" w:rsidP="00333A62">
      <w:pPr>
        <w:spacing w:line="360" w:lineRule="auto"/>
        <w:jc w:val="center"/>
        <w:rPr>
          <w:sz w:val="16"/>
        </w:rPr>
      </w:pPr>
      <w:r>
        <w:rPr>
          <w:b/>
          <w:sz w:val="16"/>
        </w:rPr>
        <w:t>Tabel 3</w:t>
      </w:r>
      <w:r w:rsidR="006F73DE" w:rsidRPr="00001B6C">
        <w:rPr>
          <w:b/>
          <w:sz w:val="16"/>
        </w:rPr>
        <w:t>.</w:t>
      </w:r>
      <w:r w:rsidR="006F73DE" w:rsidRPr="00001B6C">
        <w:rPr>
          <w:sz w:val="16"/>
        </w:rPr>
        <w:t xml:space="preserve"> </w:t>
      </w:r>
      <w:r w:rsidR="006F73DE">
        <w:rPr>
          <w:sz w:val="16"/>
        </w:rPr>
        <w:t>Detail Kamera dan Hasil Video</w:t>
      </w:r>
    </w:p>
    <w:tbl>
      <w:tblPr>
        <w:tblStyle w:val="TableGrid"/>
        <w:tblW w:w="0" w:type="auto"/>
        <w:jc w:val="center"/>
        <w:tblInd w:w="2262" w:type="dxa"/>
        <w:tblLook w:val="04A0"/>
      </w:tblPr>
      <w:tblGrid>
        <w:gridCol w:w="2316"/>
        <w:gridCol w:w="2250"/>
      </w:tblGrid>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Nama</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Lenovo S820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Pixel</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12 Megapixel</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i/>
                <w:sz w:val="20"/>
                <w:szCs w:val="20"/>
              </w:rPr>
              <w:t>Frame</w:t>
            </w:r>
            <w:r w:rsidRPr="00591265">
              <w:rPr>
                <w:rFonts w:ascii="Times New Roman" w:hAnsi="Times New Roman" w:cs="Times New Roman"/>
                <w:b/>
                <w:sz w:val="20"/>
                <w:szCs w:val="20"/>
              </w:rPr>
              <w:t xml:space="preserve"> </w:t>
            </w:r>
            <w:r w:rsidRPr="00591265">
              <w:rPr>
                <w:rFonts w:ascii="Times New Roman" w:hAnsi="Times New Roman" w:cs="Times New Roman"/>
                <w:b/>
                <w:i/>
                <w:sz w:val="20"/>
                <w:szCs w:val="20"/>
              </w:rPr>
              <w:t>Width</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1280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i/>
                <w:sz w:val="20"/>
                <w:szCs w:val="20"/>
              </w:rPr>
              <w:t>Frame</w:t>
            </w:r>
            <w:r w:rsidRPr="00591265">
              <w:rPr>
                <w:rFonts w:ascii="Times New Roman" w:hAnsi="Times New Roman" w:cs="Times New Roman"/>
                <w:b/>
                <w:sz w:val="20"/>
                <w:szCs w:val="20"/>
              </w:rPr>
              <w:t xml:space="preserve"> </w:t>
            </w:r>
            <w:r w:rsidRPr="00591265">
              <w:rPr>
                <w:rFonts w:ascii="Times New Roman" w:hAnsi="Times New Roman" w:cs="Times New Roman"/>
                <w:b/>
                <w:i/>
                <w:sz w:val="20"/>
                <w:szCs w:val="20"/>
              </w:rPr>
              <w:t>Height</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720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i/>
                <w:sz w:val="20"/>
                <w:szCs w:val="20"/>
              </w:rPr>
            </w:pPr>
            <w:r w:rsidRPr="00591265">
              <w:rPr>
                <w:rFonts w:ascii="Times New Roman" w:hAnsi="Times New Roman" w:cs="Times New Roman"/>
                <w:b/>
                <w:i/>
                <w:sz w:val="20"/>
                <w:szCs w:val="20"/>
              </w:rPr>
              <w:t>Frame Rate</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 xml:space="preserve">30 </w:t>
            </w:r>
            <w:r w:rsidRPr="00A050AE">
              <w:rPr>
                <w:rFonts w:ascii="Times New Roman" w:hAnsi="Times New Roman" w:cs="Times New Roman"/>
                <w:i/>
                <w:sz w:val="20"/>
                <w:szCs w:val="20"/>
              </w:rPr>
              <w:t>Frame/Second</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Tanggal Pengambilan</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6 &amp; 8 Desember 2014</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Pr>
                <w:rFonts w:ascii="Times New Roman" w:hAnsi="Times New Roman" w:cs="Times New Roman"/>
                <w:b/>
                <w:sz w:val="20"/>
                <w:szCs w:val="20"/>
              </w:rPr>
              <w:t>Lokasi Pengambilan</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Tol Surabaya - Gresik</w:t>
            </w:r>
          </w:p>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Tol Gresik - Surabaya</w:t>
            </w:r>
          </w:p>
        </w:tc>
      </w:tr>
    </w:tbl>
    <w:p w:rsidR="006F73DE" w:rsidRDefault="006F73DE" w:rsidP="006F73DE">
      <w:pPr>
        <w:spacing w:line="360" w:lineRule="auto"/>
        <w:jc w:val="both"/>
      </w:pPr>
    </w:p>
    <w:p w:rsidR="00D279B9" w:rsidRDefault="00D279B9" w:rsidP="00D279B9">
      <w:pPr>
        <w:spacing w:line="360" w:lineRule="auto"/>
        <w:jc w:val="center"/>
      </w:pPr>
      <w:r w:rsidRPr="00D279B9">
        <w:drawing>
          <wp:inline distT="0" distB="0" distL="0" distR="0">
            <wp:extent cx="2286000" cy="924716"/>
            <wp:effectExtent l="19050" t="19050" r="19050" b="27784"/>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r="20833"/>
                    <a:stretch>
                      <a:fillRect/>
                    </a:stretch>
                  </pic:blipFill>
                  <pic:spPr bwMode="auto">
                    <a:xfrm>
                      <a:off x="0" y="0"/>
                      <a:ext cx="2286000" cy="924716"/>
                    </a:xfrm>
                    <a:prstGeom prst="rect">
                      <a:avLst/>
                    </a:prstGeom>
                    <a:noFill/>
                    <a:ln w="9525">
                      <a:solidFill>
                        <a:schemeClr val="tx1"/>
                      </a:solidFill>
                      <a:miter lim="800000"/>
                      <a:headEnd/>
                      <a:tailEnd/>
                    </a:ln>
                  </pic:spPr>
                </pic:pic>
              </a:graphicData>
            </a:graphic>
          </wp:inline>
        </w:drawing>
      </w:r>
    </w:p>
    <w:p w:rsidR="00D279B9" w:rsidRDefault="00D279B9" w:rsidP="00333A62">
      <w:pPr>
        <w:spacing w:line="360" w:lineRule="auto"/>
        <w:jc w:val="center"/>
        <w:rPr>
          <w:sz w:val="16"/>
        </w:rPr>
      </w:pPr>
      <w:r>
        <w:rPr>
          <w:b/>
          <w:sz w:val="16"/>
        </w:rPr>
        <w:t>Gambar 2</w:t>
      </w:r>
      <w:r w:rsidRPr="00001B6C">
        <w:rPr>
          <w:b/>
          <w:sz w:val="16"/>
        </w:rPr>
        <w:t>.</w:t>
      </w:r>
      <w:r w:rsidRPr="00001B6C">
        <w:rPr>
          <w:sz w:val="16"/>
        </w:rPr>
        <w:t xml:space="preserve"> </w:t>
      </w:r>
      <w:r>
        <w:rPr>
          <w:sz w:val="16"/>
        </w:rPr>
        <w:t>Cara Pengambilan Video</w:t>
      </w:r>
    </w:p>
    <w:p w:rsidR="00D279B9" w:rsidRPr="006F73DE" w:rsidRDefault="00D279B9" w:rsidP="00D279B9">
      <w:pPr>
        <w:spacing w:line="360" w:lineRule="auto"/>
        <w:jc w:val="center"/>
      </w:pPr>
    </w:p>
    <w:p w:rsidR="00017171" w:rsidRDefault="006F73DE" w:rsidP="005410C2">
      <w:pPr>
        <w:pStyle w:val="Els-body-text"/>
        <w:numPr>
          <w:ilvl w:val="1"/>
          <w:numId w:val="12"/>
        </w:numPr>
        <w:spacing w:line="276" w:lineRule="auto"/>
        <w:ind w:left="540" w:hanging="540"/>
        <w:rPr>
          <w:b/>
        </w:rPr>
      </w:pPr>
      <w:r>
        <w:rPr>
          <w:b/>
        </w:rPr>
        <w:t>Pembuatan Aplikasi</w:t>
      </w:r>
    </w:p>
    <w:p w:rsidR="00A80DCB" w:rsidRDefault="00A80DCB" w:rsidP="002844CD">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Beberapa hal penting dalam pembuatan proyek akhir ini adalah bagaimana mengimplementasikan metode </w:t>
      </w:r>
      <w:r w:rsidRPr="0077513A">
        <w:rPr>
          <w:rFonts w:ascii="Times New Roman" w:hAnsi="Times New Roman" w:cs="Times New Roman"/>
          <w:i/>
          <w:sz w:val="20"/>
          <w:szCs w:val="20"/>
        </w:rPr>
        <w:t>optical flow</w:t>
      </w:r>
      <w:r w:rsidRPr="0077513A">
        <w:rPr>
          <w:rFonts w:ascii="Times New Roman" w:hAnsi="Times New Roman" w:cs="Times New Roman"/>
          <w:sz w:val="20"/>
          <w:szCs w:val="20"/>
        </w:rPr>
        <w:t>,</w:t>
      </w:r>
      <w:r>
        <w:rPr>
          <w:rFonts w:ascii="Times New Roman" w:hAnsi="Times New Roman" w:cs="Times New Roman"/>
          <w:sz w:val="20"/>
          <w:szCs w:val="20"/>
        </w:rPr>
        <w:t xml:space="preserve"> </w:t>
      </w:r>
      <w:r w:rsidRPr="0079764B">
        <w:rPr>
          <w:rFonts w:ascii="Times New Roman" w:hAnsi="Times New Roman" w:cs="Times New Roman"/>
          <w:i/>
          <w:sz w:val="20"/>
          <w:szCs w:val="20"/>
        </w:rPr>
        <w:t>threshold</w:t>
      </w:r>
      <w:r>
        <w:rPr>
          <w:rFonts w:ascii="Times New Roman" w:hAnsi="Times New Roman" w:cs="Times New Roman"/>
          <w:sz w:val="20"/>
          <w:szCs w:val="20"/>
        </w:rPr>
        <w:t>,</w:t>
      </w:r>
      <w:r>
        <w:rPr>
          <w:rFonts w:ascii="Times New Roman" w:hAnsi="Times New Roman" w:cs="Times New Roman"/>
          <w:i/>
          <w:sz w:val="20"/>
          <w:szCs w:val="20"/>
        </w:rPr>
        <w:t xml:space="preserve"> </w:t>
      </w:r>
      <w:r w:rsidRPr="0077513A">
        <w:rPr>
          <w:rFonts w:ascii="Times New Roman" w:hAnsi="Times New Roman" w:cs="Times New Roman"/>
          <w:i/>
          <w:sz w:val="20"/>
          <w:szCs w:val="20"/>
        </w:rPr>
        <w:t xml:space="preserve">mean </w:t>
      </w:r>
      <w:r w:rsidRPr="00323D9F">
        <w:rPr>
          <w:rFonts w:ascii="Times New Roman" w:hAnsi="Times New Roman" w:cs="Times New Roman"/>
          <w:i/>
          <w:sz w:val="20"/>
          <w:szCs w:val="20"/>
        </w:rPr>
        <w:t>filtering</w:t>
      </w:r>
      <w:r>
        <w:rPr>
          <w:rFonts w:ascii="Times New Roman" w:hAnsi="Times New Roman" w:cs="Times New Roman"/>
          <w:sz w:val="20"/>
          <w:szCs w:val="20"/>
        </w:rPr>
        <w:t xml:space="preserve">, </w:t>
      </w:r>
      <w:r w:rsidRPr="002D6D84">
        <w:rPr>
          <w:rFonts w:ascii="Times New Roman" w:hAnsi="Times New Roman" w:cs="Times New Roman"/>
          <w:i/>
          <w:sz w:val="20"/>
          <w:szCs w:val="20"/>
        </w:rPr>
        <w:t>adaptive</w:t>
      </w:r>
      <w:r w:rsidRPr="0077513A">
        <w:rPr>
          <w:rFonts w:ascii="Times New Roman" w:hAnsi="Times New Roman" w:cs="Times New Roman"/>
          <w:i/>
          <w:sz w:val="20"/>
          <w:szCs w:val="20"/>
        </w:rPr>
        <w:t xml:space="preserve"> thresholding</w:t>
      </w:r>
      <w:r>
        <w:rPr>
          <w:rFonts w:ascii="Times New Roman" w:hAnsi="Times New Roman" w:cs="Times New Roman"/>
          <w:sz w:val="20"/>
          <w:szCs w:val="20"/>
        </w:rPr>
        <w:t xml:space="preserve"> dan </w:t>
      </w:r>
      <w:r w:rsidRPr="0079764B">
        <w:rPr>
          <w:rFonts w:ascii="Times New Roman" w:hAnsi="Times New Roman" w:cs="Times New Roman"/>
          <w:i/>
          <w:sz w:val="20"/>
          <w:szCs w:val="20"/>
        </w:rPr>
        <w:t>BLOB analysis</w:t>
      </w:r>
      <w:r>
        <w:rPr>
          <w:rFonts w:ascii="Times New Roman" w:hAnsi="Times New Roman" w:cs="Times New Roman"/>
          <w:sz w:val="20"/>
          <w:szCs w:val="20"/>
        </w:rPr>
        <w:t xml:space="preserve"> untuk mendeteksi obyek bergerak dalam video dimana dalam proyek akhir ini obyeknya adalah kendaraan roda 4 atau lebih. Selain itu, yang juga penting adalah bagaimana bisa menghitung kecepatan kendaraan dari hasil deteksi obyek yang dilakukan.</w:t>
      </w:r>
    </w:p>
    <w:p w:rsidR="00BC5545" w:rsidRDefault="00BC5545" w:rsidP="002844CD">
      <w:pPr>
        <w:pStyle w:val="ListParagraph"/>
        <w:spacing w:after="0"/>
        <w:ind w:left="0" w:firstLine="540"/>
        <w:jc w:val="both"/>
        <w:rPr>
          <w:rFonts w:ascii="Times New Roman" w:hAnsi="Times New Roman" w:cs="Times New Roman"/>
          <w:sz w:val="20"/>
          <w:szCs w:val="20"/>
        </w:rPr>
      </w:pPr>
    </w:p>
    <w:p w:rsidR="00E35E04" w:rsidRDefault="00EF4D24" w:rsidP="005410C2">
      <w:pPr>
        <w:pStyle w:val="Els-body-text"/>
        <w:numPr>
          <w:ilvl w:val="1"/>
          <w:numId w:val="12"/>
        </w:numPr>
        <w:spacing w:line="276" w:lineRule="auto"/>
        <w:ind w:left="540" w:hanging="540"/>
        <w:rPr>
          <w:b/>
        </w:rPr>
      </w:pPr>
      <w:r>
        <w:rPr>
          <w:b/>
        </w:rPr>
        <w:t>Desain Interface</w:t>
      </w:r>
    </w:p>
    <w:p w:rsidR="00EF4D24" w:rsidRDefault="00EF4D24" w:rsidP="002844CD">
      <w:pPr>
        <w:spacing w:line="276" w:lineRule="auto"/>
        <w:ind w:firstLine="540"/>
        <w:jc w:val="both"/>
      </w:pPr>
      <w:r w:rsidRPr="00EF4D24">
        <w:t>Sesuai dengan ra</w:t>
      </w:r>
      <w:r w:rsidR="00A95FEC">
        <w:t>ncangan aplikasi pada gambar 1</w:t>
      </w:r>
      <w:r w:rsidRPr="00EF4D24">
        <w:t xml:space="preserve">, maka harus kita buat tampilan yang sesuai dengan kebutuhan yang ada pada rancangan aplikasi. Bentuk tampilan dibuat agar mudah digunakan nantinya oleh calon pengguna. </w:t>
      </w:r>
    </w:p>
    <w:p w:rsidR="00E529A1" w:rsidRDefault="00E529A1" w:rsidP="002844CD">
      <w:pPr>
        <w:spacing w:line="276" w:lineRule="auto"/>
        <w:ind w:firstLine="540"/>
        <w:jc w:val="both"/>
      </w:pPr>
    </w:p>
    <w:p w:rsidR="00FC684D" w:rsidRDefault="00FC684D" w:rsidP="003F1FA3">
      <w:pPr>
        <w:spacing w:line="276" w:lineRule="auto"/>
        <w:jc w:val="center"/>
      </w:pPr>
      <w:r w:rsidRPr="00FC684D">
        <w:drawing>
          <wp:inline distT="0" distB="0" distL="0" distR="0">
            <wp:extent cx="3345788" cy="1828800"/>
            <wp:effectExtent l="19050" t="0" r="7012"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a:stretch>
                      <a:fillRect/>
                    </a:stretch>
                  </pic:blipFill>
                  <pic:spPr bwMode="auto">
                    <a:xfrm>
                      <a:off x="0" y="0"/>
                      <a:ext cx="3345788" cy="1828800"/>
                    </a:xfrm>
                    <a:prstGeom prst="rect">
                      <a:avLst/>
                    </a:prstGeom>
                    <a:noFill/>
                    <a:ln w="9525">
                      <a:noFill/>
                      <a:miter lim="800000"/>
                      <a:headEnd/>
                      <a:tailEnd/>
                    </a:ln>
                  </pic:spPr>
                </pic:pic>
              </a:graphicData>
            </a:graphic>
          </wp:inline>
        </w:drawing>
      </w:r>
    </w:p>
    <w:p w:rsidR="00FC684D" w:rsidRPr="00194E91" w:rsidRDefault="00DB5A1E" w:rsidP="003F1FA3">
      <w:pPr>
        <w:spacing w:line="360" w:lineRule="auto"/>
        <w:jc w:val="center"/>
        <w:rPr>
          <w:sz w:val="16"/>
        </w:rPr>
      </w:pPr>
      <w:r>
        <w:rPr>
          <w:b/>
          <w:sz w:val="16"/>
        </w:rPr>
        <w:t>Gambar 3</w:t>
      </w:r>
      <w:r w:rsidR="00FC684D" w:rsidRPr="00001B6C">
        <w:rPr>
          <w:b/>
          <w:sz w:val="16"/>
        </w:rPr>
        <w:t>.</w:t>
      </w:r>
      <w:r w:rsidR="00FC684D" w:rsidRPr="00001B6C">
        <w:rPr>
          <w:sz w:val="16"/>
        </w:rPr>
        <w:t xml:space="preserve"> </w:t>
      </w:r>
      <w:r w:rsidR="00FC684D">
        <w:rPr>
          <w:sz w:val="16"/>
        </w:rPr>
        <w:t xml:space="preserve">Desain </w:t>
      </w:r>
      <w:r w:rsidR="00FC684D" w:rsidRPr="00194E91">
        <w:rPr>
          <w:i/>
          <w:sz w:val="16"/>
        </w:rPr>
        <w:t>Interface</w:t>
      </w:r>
      <w:r w:rsidR="00FC684D">
        <w:rPr>
          <w:i/>
          <w:sz w:val="16"/>
        </w:rPr>
        <w:t xml:space="preserve"> </w:t>
      </w:r>
      <w:r w:rsidR="00FC684D">
        <w:rPr>
          <w:sz w:val="16"/>
        </w:rPr>
        <w:t>Aplikasi</w:t>
      </w:r>
    </w:p>
    <w:p w:rsidR="00F30328" w:rsidRDefault="00EC56A0" w:rsidP="005410C2">
      <w:pPr>
        <w:pStyle w:val="Els-body-text"/>
        <w:numPr>
          <w:ilvl w:val="1"/>
          <w:numId w:val="12"/>
        </w:numPr>
        <w:spacing w:line="276" w:lineRule="auto"/>
        <w:ind w:left="540" w:hanging="540"/>
        <w:rPr>
          <w:b/>
        </w:rPr>
      </w:pPr>
      <w:r>
        <w:rPr>
          <w:b/>
        </w:rPr>
        <w:lastRenderedPageBreak/>
        <w:t xml:space="preserve">Implementasi </w:t>
      </w:r>
      <w:r w:rsidRPr="0051339D">
        <w:rPr>
          <w:b/>
        </w:rPr>
        <w:t>Grayscale Image</w:t>
      </w:r>
    </w:p>
    <w:p w:rsidR="00F30328" w:rsidRPr="00F30328" w:rsidRDefault="00F30328" w:rsidP="00CA6F1D">
      <w:pPr>
        <w:pStyle w:val="Els-body-text"/>
        <w:spacing w:line="276" w:lineRule="auto"/>
        <w:ind w:firstLine="540"/>
        <w:rPr>
          <w:b/>
        </w:rPr>
      </w:pPr>
      <w:r w:rsidRPr="00F30328">
        <w:t xml:space="preserve">Sebelum mengimplementasikan metode </w:t>
      </w:r>
      <w:r w:rsidRPr="00F30328">
        <w:rPr>
          <w:i/>
        </w:rPr>
        <w:t>optical flow</w:t>
      </w:r>
      <w:r w:rsidRPr="00F30328">
        <w:t xml:space="preserve"> terhadap video rekaman, terlebih dahulu dilakukan perbuhan gambar asli menjadi abu-abu (</w:t>
      </w:r>
      <w:r w:rsidRPr="00F30328">
        <w:rPr>
          <w:i/>
        </w:rPr>
        <w:t>Grayscale</w:t>
      </w:r>
      <w:r w:rsidRPr="00F30328">
        <w:t>). Hal ini bertujuan untuk mengurangi nois yang mungkin akan terjadi. Caranya adalah dengan menggunakan rata-rata dari warna dalam sebuah pixel. Implementasi</w:t>
      </w:r>
      <w:r w:rsidR="00DE419C">
        <w:t xml:space="preserve"> dan hasil</w:t>
      </w:r>
      <w:r w:rsidRPr="00F30328">
        <w:t xml:space="preserve"> </w:t>
      </w:r>
      <w:r w:rsidRPr="00F30328">
        <w:rPr>
          <w:i/>
        </w:rPr>
        <w:t xml:space="preserve">grayscale </w:t>
      </w:r>
      <w:r w:rsidRPr="00F30328">
        <w:t>bisa dilihat dari gambar dibawah ini.</w:t>
      </w:r>
    </w:p>
    <w:p w:rsidR="00F30328" w:rsidRDefault="00EC07C1" w:rsidP="00F30328">
      <w:pPr>
        <w:pStyle w:val="Els-body-text"/>
        <w:spacing w:line="276" w:lineRule="auto"/>
        <w:ind w:left="540" w:firstLine="0"/>
      </w:pPr>
      <w:r>
        <w:rPr>
          <w:noProof/>
        </w:rPr>
        <w:pict>
          <v:rect id="_x0000_s1034" style="position:absolute;left:0;text-align:left;margin-left:53.15pt;margin-top:4.75pt;width:230.4pt;height:72.5pt;z-index:251660288" strokeweight="1pt">
            <v:textbox>
              <w:txbxContent>
                <w:p w:rsidR="00DE419C" w:rsidRPr="009D7891" w:rsidRDefault="00DE419C" w:rsidP="00DE419C">
                  <w:pPr>
                    <w:ind w:firstLine="540"/>
                    <w:jc w:val="both"/>
                    <w:rPr>
                      <w:sz w:val="16"/>
                    </w:rPr>
                  </w:pPr>
                  <w:r w:rsidRPr="009D7891">
                    <w:rPr>
                      <w:sz w:val="16"/>
                    </w:rPr>
                    <w:t>procedure Grayscale(x,y);</w:t>
                  </w:r>
                </w:p>
                <w:p w:rsidR="00DE419C" w:rsidRDefault="00DE419C" w:rsidP="00DE419C">
                  <w:pPr>
                    <w:ind w:firstLine="540"/>
                    <w:jc w:val="both"/>
                    <w:rPr>
                      <w:sz w:val="16"/>
                    </w:rPr>
                  </w:pPr>
                  <w:r w:rsidRPr="009D7891">
                    <w:rPr>
                      <w:sz w:val="16"/>
                    </w:rPr>
                    <w:t>begin</w:t>
                  </w:r>
                </w:p>
                <w:p w:rsidR="00DE419C" w:rsidRDefault="00DE419C" w:rsidP="00DE419C">
                  <w:pPr>
                    <w:ind w:firstLine="720"/>
                    <w:jc w:val="both"/>
                    <w:rPr>
                      <w:sz w:val="16"/>
                    </w:rPr>
                  </w:pPr>
                  <w:r w:rsidRPr="00A84E00">
                    <w:rPr>
                      <w:sz w:val="16"/>
                    </w:rPr>
                    <w:t>R = Nilai Red Pixel (x,y)</w:t>
                  </w:r>
                </w:p>
                <w:p w:rsidR="00DE419C" w:rsidRDefault="00DE419C" w:rsidP="00DE419C">
                  <w:pPr>
                    <w:ind w:firstLine="720"/>
                    <w:jc w:val="both"/>
                    <w:rPr>
                      <w:sz w:val="16"/>
                    </w:rPr>
                  </w:pPr>
                  <w:r w:rsidRPr="00A84E00">
                    <w:rPr>
                      <w:sz w:val="16"/>
                    </w:rPr>
                    <w:t>G = Nilai Green Pixel (x,y)</w:t>
                  </w:r>
                </w:p>
                <w:p w:rsidR="00DE419C" w:rsidRDefault="00DE419C" w:rsidP="00DE419C">
                  <w:pPr>
                    <w:ind w:firstLine="720"/>
                    <w:jc w:val="both"/>
                    <w:rPr>
                      <w:sz w:val="16"/>
                    </w:rPr>
                  </w:pPr>
                  <w:r w:rsidRPr="00A84E00">
                    <w:rPr>
                      <w:sz w:val="16"/>
                    </w:rPr>
                    <w:t>B = Nilai Blue Pixel (x,y)</w:t>
                  </w:r>
                </w:p>
                <w:p w:rsidR="00DE419C" w:rsidRDefault="00DE419C" w:rsidP="00DE419C">
                  <w:pPr>
                    <w:ind w:firstLine="720"/>
                    <w:jc w:val="both"/>
                    <w:rPr>
                      <w:sz w:val="16"/>
                    </w:rPr>
                  </w:pPr>
                  <w:r w:rsidRPr="00A84E00">
                    <w:rPr>
                      <w:sz w:val="16"/>
                    </w:rPr>
                    <w:t>Pixel(x,y) = (R + G + B) div 3</w:t>
                  </w:r>
                </w:p>
                <w:p w:rsidR="00DE419C" w:rsidRPr="00A84E00" w:rsidRDefault="00DE419C" w:rsidP="00DE419C">
                  <w:pPr>
                    <w:ind w:firstLine="540"/>
                    <w:jc w:val="both"/>
                    <w:rPr>
                      <w:sz w:val="16"/>
                    </w:rPr>
                  </w:pPr>
                  <w:r w:rsidRPr="00A84E00">
                    <w:rPr>
                      <w:sz w:val="16"/>
                    </w:rPr>
                    <w:t>end;</w:t>
                  </w:r>
                </w:p>
                <w:p w:rsidR="00DE419C" w:rsidRDefault="00DE419C" w:rsidP="00DE419C"/>
              </w:txbxContent>
            </v:textbox>
            <w10:wrap type="square"/>
          </v:rect>
        </w:pict>
      </w:r>
      <w:r>
        <w:rPr>
          <w:noProof/>
        </w:rPr>
        <w:drawing>
          <wp:anchor distT="0" distB="0" distL="114300" distR="114300" simplePos="0" relativeHeight="251662336" behindDoc="0" locked="0" layoutInCell="1" allowOverlap="1">
            <wp:simplePos x="0" y="0"/>
            <wp:positionH relativeFrom="column">
              <wp:posOffset>3595370</wp:posOffset>
            </wp:positionH>
            <wp:positionV relativeFrom="paragraph">
              <wp:posOffset>47625</wp:posOffset>
            </wp:positionV>
            <wp:extent cx="1647825" cy="942975"/>
            <wp:effectExtent l="19050" t="0" r="9525"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1647825" cy="942975"/>
                    </a:xfrm>
                    <a:prstGeom prst="rect">
                      <a:avLst/>
                    </a:prstGeom>
                    <a:noFill/>
                    <a:ln w="9525">
                      <a:noFill/>
                      <a:miter lim="800000"/>
                      <a:headEnd/>
                      <a:tailEnd/>
                    </a:ln>
                  </pic:spPr>
                </pic:pic>
              </a:graphicData>
            </a:graphic>
          </wp:anchor>
        </w:drawing>
      </w: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B5A1E" w:rsidP="00DA2551">
      <w:pPr>
        <w:spacing w:line="360" w:lineRule="auto"/>
        <w:jc w:val="center"/>
        <w:rPr>
          <w:sz w:val="16"/>
        </w:rPr>
      </w:pPr>
      <w:r>
        <w:rPr>
          <w:b/>
          <w:sz w:val="16"/>
        </w:rPr>
        <w:t>Gambar 4</w:t>
      </w:r>
      <w:r w:rsidRPr="00001B6C">
        <w:rPr>
          <w:b/>
          <w:sz w:val="16"/>
        </w:rPr>
        <w:t>.</w:t>
      </w:r>
      <w:r w:rsidRPr="00001B6C">
        <w:rPr>
          <w:sz w:val="16"/>
        </w:rPr>
        <w:t xml:space="preserve"> </w:t>
      </w:r>
      <w:r w:rsidR="00776594">
        <w:rPr>
          <w:sz w:val="16"/>
        </w:rPr>
        <w:t xml:space="preserve">Prosedur </w:t>
      </w:r>
      <w:r w:rsidR="00EC76FF">
        <w:rPr>
          <w:sz w:val="16"/>
        </w:rPr>
        <w:t>Dan Hasil Grayscale</w:t>
      </w:r>
    </w:p>
    <w:p w:rsidR="00DA2551" w:rsidRDefault="00DA2551" w:rsidP="00DA2551">
      <w:pPr>
        <w:spacing w:line="360" w:lineRule="auto"/>
        <w:jc w:val="center"/>
      </w:pPr>
    </w:p>
    <w:p w:rsidR="00E1763C" w:rsidRDefault="00E1763C" w:rsidP="005410C2">
      <w:pPr>
        <w:pStyle w:val="Els-body-text"/>
        <w:numPr>
          <w:ilvl w:val="1"/>
          <w:numId w:val="12"/>
        </w:numPr>
        <w:spacing w:line="276" w:lineRule="auto"/>
        <w:ind w:left="540" w:hanging="540"/>
        <w:rPr>
          <w:b/>
        </w:rPr>
      </w:pPr>
      <w:r>
        <w:rPr>
          <w:b/>
        </w:rPr>
        <w:t>Implementasi</w:t>
      </w:r>
      <w:r w:rsidR="00A07113">
        <w:rPr>
          <w:b/>
        </w:rPr>
        <w:t xml:space="preserve"> Program </w:t>
      </w:r>
      <w:r w:rsidR="00A07113" w:rsidRPr="00A07113">
        <w:rPr>
          <w:b/>
        </w:rPr>
        <w:t>Optical Flow</w:t>
      </w:r>
      <w:r>
        <w:rPr>
          <w:b/>
        </w:rPr>
        <w:t xml:space="preserve"> </w:t>
      </w:r>
    </w:p>
    <w:p w:rsidR="00B22D52" w:rsidRDefault="00B22D52" w:rsidP="00EC0F0B">
      <w:pPr>
        <w:spacing w:line="276" w:lineRule="auto"/>
        <w:ind w:firstLine="540"/>
        <w:jc w:val="both"/>
      </w:pPr>
      <w:r w:rsidRPr="00B71635">
        <w:rPr>
          <w:i/>
        </w:rPr>
        <w:t>Optical Flow</w:t>
      </w:r>
      <w:r w:rsidRPr="00B71635">
        <w:t xml:space="preserve"> adalah perkiraan gerakan suatu bagian dari sebuah citra berdasarkan turunan intensitas cahayanya pada sebuah sekuen citra. Pada ruang 2D hal ini berarti seberapa jauh suatu piksel citra berpindah diantra dua frame citra yang berurutan. Sedangkan pada ruang 3D hal ini berarti seberapa jauh suatu volume piksel (voxel) berpindah pada dua volume yang berurutan. Perhitungan turunan dilakukan berdasarkan perubahan intensitas cahaya pada kedua frame citra maupun volume. Perubahan intensitas cahaya pada suatu bagian citra dapat disebabkan oleh gerakan yang dilakukan oleh obyek, gerakan sumber cahaya, ataupun perubahan sudut pandang.[1]</w:t>
      </w:r>
    </w:p>
    <w:p w:rsidR="00415553" w:rsidRDefault="00EC0F0B" w:rsidP="00EC0F0B">
      <w:pPr>
        <w:spacing w:line="276" w:lineRule="auto"/>
        <w:ind w:firstLine="540"/>
        <w:jc w:val="both"/>
      </w:pPr>
      <w:r w:rsidRPr="00EC0F0B">
        <w:t xml:space="preserve">Setelah melakukan </w:t>
      </w:r>
      <w:r w:rsidRPr="00EC0F0B">
        <w:rPr>
          <w:i/>
        </w:rPr>
        <w:t>grayscale</w:t>
      </w:r>
      <w:r w:rsidRPr="00EC0F0B">
        <w:t xml:space="preserve"> dari gambar asli, tahap selanjutnya adalah mengimplementasikan metode </w:t>
      </w:r>
      <w:r w:rsidRPr="00EC0F0B">
        <w:rPr>
          <w:i/>
        </w:rPr>
        <w:t>optical flow</w:t>
      </w:r>
      <w:r w:rsidRPr="00EC0F0B">
        <w:t xml:space="preserve"> untuk mengetahui obyek yang bergerak atau kendaraan. Prosesnya adalah dengan membandingkan setiap piksel pada sebuah sekuen gambar. Adanya perbedaan nilai pada sebuah piksel antara </w:t>
      </w:r>
      <w:r w:rsidRPr="00EC0F0B">
        <w:rPr>
          <w:i/>
        </w:rPr>
        <w:t>frame</w:t>
      </w:r>
      <w:r w:rsidRPr="00EC0F0B">
        <w:t xml:space="preserve"> sekarang dengan </w:t>
      </w:r>
      <w:r w:rsidRPr="00EC0F0B">
        <w:rPr>
          <w:i/>
        </w:rPr>
        <w:t>frame</w:t>
      </w:r>
      <w:r w:rsidRPr="00EC0F0B">
        <w:t xml:space="preserve"> sebelumnya m</w:t>
      </w:r>
      <w:r>
        <w:t xml:space="preserve">enandakan adanya obyek bergerak. </w:t>
      </w:r>
      <w:r w:rsidRPr="00EC0F0B">
        <w:rPr>
          <w:i/>
        </w:rPr>
        <w:t>Pseudocode</w:t>
      </w:r>
      <w:r w:rsidRPr="00EC0F0B">
        <w:t xml:space="preserve"> bisa dilihat dari gambar dibawah ini.</w:t>
      </w:r>
    </w:p>
    <w:p w:rsidR="00B22D52" w:rsidRDefault="00B22D52" w:rsidP="00EC0F0B">
      <w:pPr>
        <w:spacing w:line="276" w:lineRule="auto"/>
        <w:ind w:firstLine="540"/>
        <w:jc w:val="both"/>
      </w:pPr>
    </w:p>
    <w:p w:rsidR="00415553" w:rsidRPr="00415553" w:rsidRDefault="00430E68" w:rsidP="00415553">
      <w:r>
        <w:rPr>
          <w:noProof/>
        </w:rPr>
        <w:pict>
          <v:rect id="_x0000_s1035" style="position:absolute;margin-left:152pt;margin-top:2pt;width:230.4pt;height:63.35pt;z-index:251664384" strokeweight="1pt">
            <v:textbox style="mso-next-textbox:#_x0000_s1035">
              <w:txbxContent>
                <w:p w:rsidR="00EC0F0B" w:rsidRPr="009D7891" w:rsidRDefault="00EC0F0B" w:rsidP="00415553">
                  <w:pPr>
                    <w:ind w:firstLine="540"/>
                    <w:rPr>
                      <w:sz w:val="16"/>
                    </w:rPr>
                  </w:pPr>
                  <w:r w:rsidRPr="009D7891">
                    <w:rPr>
                      <w:sz w:val="16"/>
                    </w:rPr>
                    <w:t xml:space="preserve">procedure </w:t>
                  </w:r>
                  <w:r>
                    <w:rPr>
                      <w:sz w:val="16"/>
                    </w:rPr>
                    <w:t>OpticalFlow</w:t>
                  </w:r>
                  <w:r w:rsidRPr="009D7891">
                    <w:rPr>
                      <w:sz w:val="16"/>
                    </w:rPr>
                    <w:t>;</w:t>
                  </w:r>
                </w:p>
                <w:p w:rsidR="00EC0F0B" w:rsidRDefault="00EC0F0B" w:rsidP="00415553">
                  <w:pPr>
                    <w:ind w:firstLine="540"/>
                    <w:rPr>
                      <w:sz w:val="16"/>
                    </w:rPr>
                  </w:pPr>
                  <w:r w:rsidRPr="009D7891">
                    <w:rPr>
                      <w:sz w:val="16"/>
                    </w:rPr>
                    <w:t>begin</w:t>
                  </w:r>
                </w:p>
                <w:p w:rsidR="00EC0F0B" w:rsidRDefault="00EC0F0B" w:rsidP="00415553">
                  <w:pPr>
                    <w:ind w:firstLine="720"/>
                    <w:rPr>
                      <w:sz w:val="16"/>
                    </w:rPr>
                  </w:pPr>
                  <w:r>
                    <w:rPr>
                      <w:sz w:val="16"/>
                    </w:rPr>
                    <w:t>frameSekarang</w:t>
                  </w:r>
                  <w:r w:rsidRPr="00A84E00">
                    <w:rPr>
                      <w:sz w:val="16"/>
                    </w:rPr>
                    <w:t xml:space="preserve"> = Nilai Pixel (</w:t>
                  </w:r>
                  <w:r>
                    <w:rPr>
                      <w:sz w:val="16"/>
                    </w:rPr>
                    <w:t>frame</w:t>
                  </w:r>
                  <w:r w:rsidRPr="00A84E00">
                    <w:rPr>
                      <w:sz w:val="16"/>
                    </w:rPr>
                    <w:t>)</w:t>
                  </w:r>
                </w:p>
                <w:p w:rsidR="00EC0F0B" w:rsidRDefault="00EC0F0B" w:rsidP="00415553">
                  <w:pPr>
                    <w:ind w:firstLine="720"/>
                    <w:rPr>
                      <w:sz w:val="16"/>
                    </w:rPr>
                  </w:pPr>
                  <w:r>
                    <w:rPr>
                      <w:sz w:val="16"/>
                    </w:rPr>
                    <w:t>frameSebelum</w:t>
                  </w:r>
                  <w:r w:rsidRPr="00A84E00">
                    <w:rPr>
                      <w:sz w:val="16"/>
                    </w:rPr>
                    <w:t xml:space="preserve"> = Nilai Pixel (</w:t>
                  </w:r>
                  <w:r>
                    <w:rPr>
                      <w:sz w:val="16"/>
                    </w:rPr>
                    <w:t>frame-1</w:t>
                  </w:r>
                  <w:r w:rsidRPr="00A84E00">
                    <w:rPr>
                      <w:sz w:val="16"/>
                    </w:rPr>
                    <w:t>)</w:t>
                  </w:r>
                </w:p>
                <w:p w:rsidR="00EC0F0B" w:rsidRDefault="00EC0F0B" w:rsidP="00415553">
                  <w:pPr>
                    <w:ind w:firstLine="720"/>
                    <w:rPr>
                      <w:sz w:val="16"/>
                    </w:rPr>
                  </w:pPr>
                  <w:r>
                    <w:rPr>
                      <w:sz w:val="16"/>
                    </w:rPr>
                    <w:t>hasilOpticalFlow = frameSekarang - frameSebelum</w:t>
                  </w:r>
                </w:p>
                <w:p w:rsidR="00EC0F0B" w:rsidRPr="00A84E00" w:rsidRDefault="00EC0F0B" w:rsidP="00415553">
                  <w:pPr>
                    <w:ind w:firstLine="540"/>
                    <w:rPr>
                      <w:sz w:val="16"/>
                    </w:rPr>
                  </w:pPr>
                  <w:r w:rsidRPr="00A84E00">
                    <w:rPr>
                      <w:sz w:val="16"/>
                    </w:rPr>
                    <w:t>end;</w:t>
                  </w:r>
                </w:p>
                <w:p w:rsidR="00EC0F0B" w:rsidRDefault="00EC0F0B" w:rsidP="00415553"/>
              </w:txbxContent>
            </v:textbox>
            <w10:wrap type="square"/>
          </v:rect>
        </w:pict>
      </w:r>
    </w:p>
    <w:p w:rsidR="00415553" w:rsidRPr="00415553" w:rsidRDefault="00415553" w:rsidP="00415553"/>
    <w:p w:rsidR="00415553" w:rsidRPr="00415553" w:rsidRDefault="00415553" w:rsidP="00415553"/>
    <w:p w:rsidR="00415553" w:rsidRPr="00415553" w:rsidRDefault="00415553" w:rsidP="00415553"/>
    <w:p w:rsidR="00415553" w:rsidRPr="00415553" w:rsidRDefault="00415553" w:rsidP="00415553"/>
    <w:p w:rsidR="00415553" w:rsidRPr="00415553" w:rsidRDefault="00415553" w:rsidP="00415553"/>
    <w:p w:rsidR="006B338D" w:rsidRDefault="00415553" w:rsidP="00415553">
      <w:pPr>
        <w:spacing w:line="360" w:lineRule="auto"/>
        <w:ind w:left="1260"/>
        <w:jc w:val="center"/>
        <w:rPr>
          <w:i/>
          <w:sz w:val="16"/>
        </w:rPr>
      </w:pPr>
      <w:r w:rsidRPr="00001B6C">
        <w:rPr>
          <w:b/>
          <w:sz w:val="16"/>
        </w:rPr>
        <w:t xml:space="preserve">Gambar </w:t>
      </w:r>
      <w:r>
        <w:rPr>
          <w:b/>
          <w:sz w:val="16"/>
        </w:rPr>
        <w:t>5</w:t>
      </w:r>
      <w:r w:rsidRPr="00001B6C">
        <w:rPr>
          <w:b/>
          <w:sz w:val="16"/>
        </w:rPr>
        <w:t>.</w:t>
      </w:r>
      <w:r w:rsidRPr="00001B6C">
        <w:rPr>
          <w:sz w:val="16"/>
        </w:rPr>
        <w:t xml:space="preserve"> </w:t>
      </w:r>
      <w:r>
        <w:rPr>
          <w:sz w:val="16"/>
        </w:rPr>
        <w:t xml:space="preserve">Prosedur Implementasi </w:t>
      </w:r>
      <w:r>
        <w:rPr>
          <w:i/>
          <w:sz w:val="16"/>
        </w:rPr>
        <w:t>Optical Flow</w:t>
      </w:r>
    </w:p>
    <w:p w:rsidR="006B338D" w:rsidRPr="006B338D" w:rsidRDefault="006B338D" w:rsidP="006B338D">
      <w:pPr>
        <w:rPr>
          <w:sz w:val="16"/>
        </w:rPr>
      </w:pPr>
    </w:p>
    <w:p w:rsidR="006B338D" w:rsidRDefault="006B338D" w:rsidP="005410C2">
      <w:pPr>
        <w:pStyle w:val="Els-body-text"/>
        <w:numPr>
          <w:ilvl w:val="1"/>
          <w:numId w:val="12"/>
        </w:numPr>
        <w:spacing w:line="276" w:lineRule="auto"/>
        <w:ind w:left="540" w:hanging="540"/>
        <w:rPr>
          <w:b/>
        </w:rPr>
      </w:pPr>
      <w:r>
        <w:rPr>
          <w:b/>
        </w:rPr>
        <w:t xml:space="preserve">Implementasi Program </w:t>
      </w:r>
      <w:r w:rsidRPr="00A07113">
        <w:rPr>
          <w:b/>
        </w:rPr>
        <w:t>Threshold</w:t>
      </w:r>
    </w:p>
    <w:p w:rsidR="00CA3C8C" w:rsidRDefault="00CA3C8C" w:rsidP="00CA3C8C">
      <w:pPr>
        <w:spacing w:line="276" w:lineRule="auto"/>
        <w:ind w:firstLine="540"/>
        <w:jc w:val="both"/>
      </w:pPr>
      <w:r w:rsidRPr="00CA3C8C">
        <w:t xml:space="preserve">Agar bentuk obyek yang bergerak bisa diketahui dengan baik, hasil dari </w:t>
      </w:r>
      <w:r w:rsidRPr="00CA3C8C">
        <w:rPr>
          <w:i/>
        </w:rPr>
        <w:t xml:space="preserve">optical flow </w:t>
      </w:r>
      <w:r w:rsidRPr="00CA3C8C">
        <w:t xml:space="preserve">akan ditampilkan dalam bentuk gambar hitam putih. Yang berwarna hitam adalah </w:t>
      </w:r>
      <w:r w:rsidRPr="00CA3C8C">
        <w:rPr>
          <w:i/>
        </w:rPr>
        <w:t>background</w:t>
      </w:r>
      <w:r w:rsidRPr="00CA3C8C">
        <w:t xml:space="preserve"> sedangkan putih adalah obyek yang bergerak atau kendaraan. </w:t>
      </w:r>
      <w:r w:rsidRPr="00CA3C8C">
        <w:rPr>
          <w:i/>
        </w:rPr>
        <w:t>Pseudocode</w:t>
      </w:r>
      <w:r w:rsidRPr="00CA3C8C">
        <w:t xml:space="preserve"> bisa dilihat dari gambar dibawah ini.</w:t>
      </w:r>
      <w:r>
        <w:t xml:space="preserve"> </w:t>
      </w:r>
      <w:r w:rsidRPr="00EC3116">
        <w:t>Pada</w:t>
      </w:r>
      <w:r>
        <w:t xml:space="preserve"> </w:t>
      </w:r>
      <w:r>
        <w:rPr>
          <w:i/>
        </w:rPr>
        <w:t>p</w:t>
      </w:r>
      <w:r w:rsidRPr="005219B5">
        <w:rPr>
          <w:i/>
        </w:rPr>
        <w:t>seudocode</w:t>
      </w:r>
      <w:r>
        <w:t xml:space="preserve"> tersebut, hasil merupakan nilai hasil perhitungan </w:t>
      </w:r>
      <w:r>
        <w:rPr>
          <w:i/>
        </w:rPr>
        <w:t>opt</w:t>
      </w:r>
      <w:r w:rsidRPr="00EC3116">
        <w:rPr>
          <w:i/>
        </w:rPr>
        <w:t>ical flow</w:t>
      </w:r>
      <w:r>
        <w:t xml:space="preserve">. Sedangkan angka 60 adalah batas </w:t>
      </w:r>
      <w:r w:rsidRPr="00EC3116">
        <w:rPr>
          <w:i/>
        </w:rPr>
        <w:t>threshold</w:t>
      </w:r>
      <w:r>
        <w:t xml:space="preserve"> yang sudah ditentukan. Pada tahap ini hasilnya berupa gambar yang menunjukkan ada atau tidaknya obyek bergerak dalam sekuen gambar.</w:t>
      </w:r>
    </w:p>
    <w:p w:rsidR="006B338D" w:rsidRDefault="00556E93" w:rsidP="006B338D">
      <w:pPr>
        <w:rPr>
          <w:sz w:val="16"/>
        </w:rPr>
      </w:pPr>
      <w:r>
        <w:rPr>
          <w:noProof/>
          <w:sz w:val="16"/>
          <w:lang w:val="en-US"/>
        </w:rPr>
        <w:drawing>
          <wp:anchor distT="0" distB="0" distL="114300" distR="114300" simplePos="0" relativeHeight="251666432" behindDoc="0" locked="0" layoutInCell="1" allowOverlap="1">
            <wp:simplePos x="0" y="0"/>
            <wp:positionH relativeFrom="column">
              <wp:posOffset>3902075</wp:posOffset>
            </wp:positionH>
            <wp:positionV relativeFrom="paragraph">
              <wp:posOffset>46355</wp:posOffset>
            </wp:positionV>
            <wp:extent cx="1243330" cy="716280"/>
            <wp:effectExtent l="1905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243330" cy="716280"/>
                    </a:xfrm>
                    <a:prstGeom prst="rect">
                      <a:avLst/>
                    </a:prstGeom>
                    <a:noFill/>
                    <a:ln w="9525">
                      <a:noFill/>
                      <a:miter lim="800000"/>
                      <a:headEnd/>
                      <a:tailEnd/>
                    </a:ln>
                  </pic:spPr>
                </pic:pic>
              </a:graphicData>
            </a:graphic>
          </wp:anchor>
        </w:drawing>
      </w:r>
      <w:r>
        <w:rPr>
          <w:noProof/>
          <w:sz w:val="16"/>
          <w:lang w:val="en-US"/>
        </w:rPr>
        <w:pict>
          <v:rect id="_x0000_s1037" style="position:absolute;margin-left:76.7pt;margin-top:4.1pt;width:230.4pt;height:55.45pt;z-index:251665408;mso-position-horizontal-relative:text;mso-position-vertical-relative:text" strokeweight="1pt">
            <v:textbox>
              <w:txbxContent>
                <w:p w:rsidR="00CA3C8C" w:rsidRPr="009D7891" w:rsidRDefault="00CA3C8C" w:rsidP="00CA3C8C">
                  <w:pPr>
                    <w:ind w:firstLine="540"/>
                    <w:jc w:val="both"/>
                    <w:rPr>
                      <w:sz w:val="16"/>
                    </w:rPr>
                  </w:pPr>
                  <w:r w:rsidRPr="009D7891">
                    <w:rPr>
                      <w:sz w:val="16"/>
                    </w:rPr>
                    <w:t xml:space="preserve">procedure </w:t>
                  </w:r>
                  <w:r>
                    <w:rPr>
                      <w:sz w:val="16"/>
                    </w:rPr>
                    <w:t>Threshold</w:t>
                  </w:r>
                  <w:r w:rsidRPr="009D7891">
                    <w:rPr>
                      <w:sz w:val="16"/>
                    </w:rPr>
                    <w:t>;</w:t>
                  </w:r>
                </w:p>
                <w:p w:rsidR="00CA3C8C" w:rsidRDefault="00CA3C8C" w:rsidP="00CA3C8C">
                  <w:pPr>
                    <w:ind w:firstLine="540"/>
                    <w:jc w:val="both"/>
                    <w:rPr>
                      <w:sz w:val="16"/>
                    </w:rPr>
                  </w:pPr>
                  <w:r w:rsidRPr="009D7891">
                    <w:rPr>
                      <w:sz w:val="16"/>
                    </w:rPr>
                    <w:t>begin</w:t>
                  </w:r>
                </w:p>
                <w:p w:rsidR="00CA3C8C" w:rsidRDefault="00CA3C8C" w:rsidP="00CA3C8C">
                  <w:pPr>
                    <w:ind w:firstLine="720"/>
                    <w:jc w:val="both"/>
                    <w:rPr>
                      <w:sz w:val="16"/>
                    </w:rPr>
                  </w:pPr>
                  <w:r>
                    <w:rPr>
                      <w:sz w:val="16"/>
                    </w:rPr>
                    <w:t>if hasilOpticalFlow &lt; 60 then pixel(x,y) = 0 else</w:t>
                  </w:r>
                </w:p>
                <w:p w:rsidR="00CA3C8C" w:rsidRDefault="00CA3C8C" w:rsidP="00CA3C8C">
                  <w:pPr>
                    <w:ind w:firstLine="900"/>
                    <w:jc w:val="both"/>
                    <w:rPr>
                      <w:sz w:val="16"/>
                    </w:rPr>
                  </w:pPr>
                  <w:r>
                    <w:rPr>
                      <w:sz w:val="16"/>
                    </w:rPr>
                    <w:t>pixel(x,y) = 255;</w:t>
                  </w:r>
                </w:p>
                <w:p w:rsidR="00CA3C8C" w:rsidRPr="00A84E00" w:rsidRDefault="00CA3C8C" w:rsidP="00CA3C8C">
                  <w:pPr>
                    <w:ind w:firstLine="540"/>
                    <w:jc w:val="both"/>
                    <w:rPr>
                      <w:sz w:val="16"/>
                    </w:rPr>
                  </w:pPr>
                  <w:r w:rsidRPr="00A84E00">
                    <w:rPr>
                      <w:sz w:val="16"/>
                    </w:rPr>
                    <w:t>end;</w:t>
                  </w:r>
                </w:p>
                <w:p w:rsidR="00CA3C8C" w:rsidRDefault="00CA3C8C" w:rsidP="00CA3C8C"/>
              </w:txbxContent>
            </v:textbox>
            <w10:wrap type="square"/>
          </v:rect>
        </w:pict>
      </w:r>
    </w:p>
    <w:p w:rsidR="00CA3C8C" w:rsidRDefault="00CA3C8C" w:rsidP="006B338D">
      <w:pPr>
        <w:rPr>
          <w:sz w:val="16"/>
        </w:rPr>
      </w:pPr>
    </w:p>
    <w:p w:rsidR="00CA3C8C" w:rsidRDefault="00CA3C8C" w:rsidP="006B338D">
      <w:pPr>
        <w:rPr>
          <w:sz w:val="16"/>
        </w:rPr>
      </w:pPr>
    </w:p>
    <w:p w:rsidR="00CA3C8C" w:rsidRDefault="00CA3C8C" w:rsidP="006B338D">
      <w:pPr>
        <w:rPr>
          <w:sz w:val="16"/>
        </w:rPr>
      </w:pPr>
    </w:p>
    <w:p w:rsidR="00CA4E60" w:rsidRDefault="00CA4E60" w:rsidP="00CA3C8C">
      <w:pPr>
        <w:spacing w:line="360" w:lineRule="auto"/>
        <w:ind w:left="1260"/>
        <w:jc w:val="center"/>
        <w:rPr>
          <w:b/>
          <w:sz w:val="16"/>
        </w:rPr>
      </w:pPr>
    </w:p>
    <w:p w:rsidR="00CA4E60" w:rsidRDefault="00CA4E60" w:rsidP="00CA3C8C">
      <w:pPr>
        <w:spacing w:line="360" w:lineRule="auto"/>
        <w:ind w:left="1260"/>
        <w:jc w:val="center"/>
        <w:rPr>
          <w:b/>
          <w:sz w:val="16"/>
        </w:rPr>
      </w:pPr>
    </w:p>
    <w:p w:rsidR="00CA3C8C" w:rsidRPr="00EC3116" w:rsidRDefault="00CA3C8C" w:rsidP="003B14AF">
      <w:pPr>
        <w:spacing w:line="360" w:lineRule="auto"/>
        <w:jc w:val="center"/>
        <w:rPr>
          <w:i/>
          <w:sz w:val="16"/>
        </w:rPr>
      </w:pPr>
      <w:r>
        <w:rPr>
          <w:b/>
          <w:sz w:val="16"/>
        </w:rPr>
        <w:t>G</w:t>
      </w:r>
      <w:r w:rsidRPr="00001B6C">
        <w:rPr>
          <w:b/>
          <w:sz w:val="16"/>
        </w:rPr>
        <w:t xml:space="preserve">ambar </w:t>
      </w:r>
      <w:r w:rsidR="00CA4E60">
        <w:rPr>
          <w:b/>
          <w:sz w:val="16"/>
        </w:rPr>
        <w:t>6</w:t>
      </w:r>
      <w:r w:rsidRPr="00001B6C">
        <w:rPr>
          <w:b/>
          <w:sz w:val="16"/>
        </w:rPr>
        <w:t>.</w:t>
      </w:r>
      <w:r w:rsidRPr="00001B6C">
        <w:rPr>
          <w:sz w:val="16"/>
        </w:rPr>
        <w:t xml:space="preserve"> </w:t>
      </w:r>
      <w:r w:rsidR="00D67C6F">
        <w:rPr>
          <w:sz w:val="16"/>
        </w:rPr>
        <w:t>Prosedur Implementasi dan</w:t>
      </w:r>
      <w:r>
        <w:rPr>
          <w:sz w:val="16"/>
        </w:rPr>
        <w:t xml:space="preserve"> Hasil </w:t>
      </w:r>
      <w:r>
        <w:rPr>
          <w:i/>
          <w:sz w:val="16"/>
        </w:rPr>
        <w:t>Threshold</w:t>
      </w:r>
    </w:p>
    <w:p w:rsidR="003D2680" w:rsidRDefault="003D2680" w:rsidP="003D2680">
      <w:pPr>
        <w:pStyle w:val="Els-body-text"/>
        <w:spacing w:line="276" w:lineRule="auto"/>
        <w:ind w:left="540" w:firstLine="0"/>
        <w:rPr>
          <w:b/>
        </w:rPr>
      </w:pPr>
    </w:p>
    <w:p w:rsidR="003D2680" w:rsidRDefault="003D2680" w:rsidP="005410C2">
      <w:pPr>
        <w:pStyle w:val="Els-body-text"/>
        <w:numPr>
          <w:ilvl w:val="1"/>
          <w:numId w:val="12"/>
        </w:numPr>
        <w:spacing w:line="276" w:lineRule="auto"/>
        <w:ind w:left="540" w:hanging="540"/>
        <w:rPr>
          <w:b/>
        </w:rPr>
      </w:pPr>
      <w:r>
        <w:rPr>
          <w:b/>
        </w:rPr>
        <w:t xml:space="preserve">Implementasi </w:t>
      </w:r>
      <w:r w:rsidRPr="00A07113">
        <w:rPr>
          <w:b/>
        </w:rPr>
        <w:t>Mean Filtering</w:t>
      </w:r>
    </w:p>
    <w:p w:rsidR="003D2680" w:rsidRPr="003D2680" w:rsidRDefault="003D2680" w:rsidP="008B4423">
      <w:pPr>
        <w:spacing w:line="276" w:lineRule="auto"/>
        <w:ind w:firstLine="540"/>
        <w:jc w:val="both"/>
      </w:pPr>
      <w:r w:rsidRPr="003D2680">
        <w:t xml:space="preserve">Mean filtering yang digunakan untuk efek smoothing ini merupakan jenis </w:t>
      </w:r>
      <w:r w:rsidRPr="003D2680">
        <w:rPr>
          <w:i/>
        </w:rPr>
        <w:t>spatial filtering</w:t>
      </w:r>
      <w:r w:rsidRPr="003D2680">
        <w:t xml:space="preserve">, yang dalam prosesnya mengikutsertakan piksel-piksel disekitarnya. Piksel yang akan diproses dimasukkan dalam sebuah matrik yang berdimensi N x N. Ukuran N ini tergantung pada kebutuhan, tetapi nilai N haruslah ganjil sehingga piksel yang diproses dapat diletakkan tepat ditengah matrik. Sebagai contoh matrik berdimensi 3 x 3 seperti gambar </w:t>
      </w:r>
      <w:r w:rsidR="00DF2A6F">
        <w:t>7</w:t>
      </w:r>
      <w:r w:rsidR="00143832">
        <w:t xml:space="preserve"> di bawah ini. </w:t>
      </w:r>
    </w:p>
    <w:p w:rsidR="002938A1" w:rsidRDefault="002938A1" w:rsidP="007E0B6B">
      <w:pPr>
        <w:jc w:val="center"/>
        <w:rPr>
          <w:sz w:val="16"/>
        </w:rPr>
      </w:pPr>
    </w:p>
    <w:p w:rsidR="00A874AF" w:rsidRDefault="00A874AF" w:rsidP="00A874AF">
      <w:pPr>
        <w:pStyle w:val="ListParagraph"/>
        <w:spacing w:after="0"/>
        <w:ind w:left="0" w:firstLine="540"/>
        <w:jc w:val="both"/>
        <w:rPr>
          <w:sz w:val="16"/>
        </w:rPr>
      </w:pPr>
      <w:r>
        <w:rPr>
          <w:rFonts w:ascii="Times New Roman" w:hAnsi="Times New Roman" w:cs="Times New Roman"/>
          <w:sz w:val="20"/>
          <w:szCs w:val="20"/>
        </w:rPr>
        <w:lastRenderedPageBreak/>
        <w:t xml:space="preserve">Hasil dari </w:t>
      </w:r>
      <w:r w:rsidRPr="00BB351A">
        <w:rPr>
          <w:rFonts w:ascii="Times New Roman" w:hAnsi="Times New Roman" w:cs="Times New Roman"/>
          <w:i/>
          <w:sz w:val="20"/>
          <w:szCs w:val="20"/>
        </w:rPr>
        <w:t>thresholding</w:t>
      </w:r>
      <w:r>
        <w:rPr>
          <w:rFonts w:ascii="Times New Roman" w:hAnsi="Times New Roman" w:cs="Times New Roman"/>
          <w:sz w:val="20"/>
          <w:szCs w:val="20"/>
        </w:rPr>
        <w:t xml:space="preserve"> masih menghasilkan banyak noise. Dimana yang dianggap obyek bergerak bukan hanya kendaraan, melainkan juga ranting-ranting pohon yang bergoyang karena terkena angin. Diperlukan metode tambahan untuk bisa membedakan antara ranting pohon yang bergerak dengan mobil. Untuk itu digunakan </w:t>
      </w:r>
      <w:r w:rsidRPr="005A4CBC">
        <w:rPr>
          <w:rFonts w:ascii="Times New Roman" w:hAnsi="Times New Roman" w:cs="Times New Roman"/>
          <w:i/>
          <w:sz w:val="20"/>
          <w:szCs w:val="20"/>
        </w:rPr>
        <w:t>mean filterin</w:t>
      </w:r>
      <w:r>
        <w:rPr>
          <w:rFonts w:ascii="Times New Roman" w:hAnsi="Times New Roman" w:cs="Times New Roman"/>
          <w:i/>
          <w:sz w:val="20"/>
          <w:szCs w:val="20"/>
        </w:rPr>
        <w:t>g</w:t>
      </w:r>
      <w:r>
        <w:rPr>
          <w:rFonts w:ascii="Times New Roman" w:hAnsi="Times New Roman" w:cs="Times New Roman"/>
          <w:sz w:val="20"/>
          <w:szCs w:val="20"/>
        </w:rPr>
        <w:t xml:space="preserve">. </w:t>
      </w:r>
      <w:r>
        <w:rPr>
          <w:rFonts w:ascii="Times New Roman" w:hAnsi="Times New Roman" w:cs="Times New Roman"/>
          <w:i/>
          <w:sz w:val="20"/>
          <w:szCs w:val="20"/>
        </w:rPr>
        <w:t>P</w:t>
      </w:r>
      <w:r w:rsidRPr="005219B5">
        <w:rPr>
          <w:rFonts w:ascii="Times New Roman" w:hAnsi="Times New Roman" w:cs="Times New Roman"/>
          <w:i/>
          <w:sz w:val="20"/>
          <w:szCs w:val="20"/>
        </w:rPr>
        <w:t>seudocode</w:t>
      </w:r>
      <w:r>
        <w:rPr>
          <w:rFonts w:ascii="Times New Roman" w:hAnsi="Times New Roman" w:cs="Times New Roman"/>
          <w:sz w:val="20"/>
          <w:szCs w:val="20"/>
        </w:rPr>
        <w:t xml:space="preserve"> implementasi dari metode ini bisa dilihat pada gambar dibawah ini.</w:t>
      </w:r>
      <w:r>
        <w:rPr>
          <w:sz w:val="16"/>
        </w:rPr>
        <w:t xml:space="preserve"> </w:t>
      </w:r>
    </w:p>
    <w:p w:rsidR="00A874AF" w:rsidRDefault="00A874AF" w:rsidP="00A874AF">
      <w:pPr>
        <w:pStyle w:val="ListParagraph"/>
        <w:spacing w:after="0"/>
        <w:ind w:left="0" w:firstLine="540"/>
        <w:jc w:val="both"/>
        <w:rPr>
          <w:sz w:val="16"/>
        </w:rPr>
      </w:pPr>
      <w:r>
        <w:rPr>
          <w:noProof/>
          <w:sz w:val="16"/>
        </w:rPr>
        <w:pict>
          <v:rect id="_x0000_s1040" style="position:absolute;left:0;text-align:left;margin-left:172.15pt;margin-top:2.2pt;width:230.4pt;height:150pt;z-index:251667456" strokeweight="1pt">
            <v:textbox style="mso-next-textbox:#_x0000_s1040">
              <w:txbxContent>
                <w:p w:rsidR="00A874AF" w:rsidRPr="009D7891" w:rsidRDefault="00A874AF" w:rsidP="002938A1">
                  <w:pPr>
                    <w:ind w:firstLine="540"/>
                    <w:rPr>
                      <w:sz w:val="16"/>
                    </w:rPr>
                  </w:pPr>
                  <w:r w:rsidRPr="009D7891">
                    <w:rPr>
                      <w:sz w:val="16"/>
                    </w:rPr>
                    <w:t xml:space="preserve">procedure </w:t>
                  </w:r>
                  <w:r>
                    <w:rPr>
                      <w:sz w:val="16"/>
                    </w:rPr>
                    <w:t>MeanFiltering(x,y)</w:t>
                  </w:r>
                  <w:r w:rsidRPr="009D7891">
                    <w:rPr>
                      <w:sz w:val="16"/>
                    </w:rPr>
                    <w:t>;</w:t>
                  </w:r>
                </w:p>
                <w:p w:rsidR="00A874AF" w:rsidRDefault="00A874AF" w:rsidP="002938A1">
                  <w:pPr>
                    <w:ind w:firstLine="540"/>
                    <w:rPr>
                      <w:sz w:val="16"/>
                    </w:rPr>
                  </w:pPr>
                  <w:r w:rsidRPr="009D7891">
                    <w:rPr>
                      <w:sz w:val="16"/>
                    </w:rPr>
                    <w:t>begin</w:t>
                  </w:r>
                </w:p>
                <w:p w:rsidR="00A874AF" w:rsidRDefault="00A874AF" w:rsidP="002938A1">
                  <w:pPr>
                    <w:ind w:firstLine="540"/>
                    <w:rPr>
                      <w:sz w:val="16"/>
                    </w:rPr>
                  </w:pPr>
                  <w:r>
                    <w:rPr>
                      <w:sz w:val="16"/>
                    </w:rPr>
                    <w:t>nilai_1 = hasilOpticalFlow(x,y)</w:t>
                  </w:r>
                </w:p>
                <w:p w:rsidR="00A874AF" w:rsidRDefault="00A874AF" w:rsidP="002938A1">
                  <w:pPr>
                    <w:ind w:firstLine="540"/>
                    <w:rPr>
                      <w:sz w:val="16"/>
                    </w:rPr>
                  </w:pPr>
                  <w:r>
                    <w:rPr>
                      <w:sz w:val="16"/>
                    </w:rPr>
                    <w:t>nilai_2 = hasilOpticalFlow(x+1,y)</w:t>
                  </w:r>
                </w:p>
                <w:p w:rsidR="00A874AF" w:rsidRDefault="00A874AF" w:rsidP="002938A1">
                  <w:pPr>
                    <w:ind w:firstLine="720"/>
                    <w:rPr>
                      <w:sz w:val="16"/>
                    </w:rPr>
                  </w:pPr>
                  <w:r>
                    <w:rPr>
                      <w:sz w:val="16"/>
                    </w:rPr>
                    <w:t>nilai_3 = hasilOpticalFlow(x+1,y+1)</w:t>
                  </w:r>
                </w:p>
                <w:p w:rsidR="00A874AF" w:rsidRDefault="00A874AF" w:rsidP="002938A1">
                  <w:pPr>
                    <w:ind w:firstLine="720"/>
                    <w:rPr>
                      <w:sz w:val="16"/>
                    </w:rPr>
                  </w:pPr>
                  <w:r>
                    <w:rPr>
                      <w:sz w:val="16"/>
                    </w:rPr>
                    <w:t>nilai_4 = hasilOpticalFlow(x,y+1)</w:t>
                  </w:r>
                </w:p>
                <w:p w:rsidR="00A874AF" w:rsidRDefault="00A874AF" w:rsidP="002938A1">
                  <w:pPr>
                    <w:ind w:firstLine="720"/>
                    <w:rPr>
                      <w:sz w:val="16"/>
                    </w:rPr>
                  </w:pPr>
                  <w:r>
                    <w:rPr>
                      <w:sz w:val="16"/>
                    </w:rPr>
                    <w:t>nilai_5 = hasilOpticalFlow(x-1,+1y)</w:t>
                  </w:r>
                </w:p>
                <w:p w:rsidR="00A874AF" w:rsidRDefault="00A874AF" w:rsidP="002938A1">
                  <w:pPr>
                    <w:ind w:firstLine="720"/>
                    <w:rPr>
                      <w:sz w:val="16"/>
                    </w:rPr>
                  </w:pPr>
                  <w:r>
                    <w:rPr>
                      <w:sz w:val="16"/>
                    </w:rPr>
                    <w:t>nilai_6 = hasilOpticalFlow(x-1,y)</w:t>
                  </w:r>
                </w:p>
                <w:p w:rsidR="00A874AF" w:rsidRDefault="00A874AF" w:rsidP="002938A1">
                  <w:pPr>
                    <w:ind w:firstLine="720"/>
                    <w:rPr>
                      <w:sz w:val="16"/>
                    </w:rPr>
                  </w:pPr>
                  <w:r>
                    <w:rPr>
                      <w:sz w:val="16"/>
                    </w:rPr>
                    <w:t>nilai_7 = hasilOpticalFlow(x-1,y-1)</w:t>
                  </w:r>
                </w:p>
                <w:p w:rsidR="00A874AF" w:rsidRDefault="00A874AF" w:rsidP="002938A1">
                  <w:pPr>
                    <w:ind w:firstLine="720"/>
                    <w:rPr>
                      <w:sz w:val="16"/>
                    </w:rPr>
                  </w:pPr>
                  <w:r>
                    <w:rPr>
                      <w:sz w:val="16"/>
                    </w:rPr>
                    <w:t>nilai_8 = hasilOpticalFlow(x,y-1)</w:t>
                  </w:r>
                </w:p>
                <w:p w:rsidR="00A874AF" w:rsidRDefault="00A874AF" w:rsidP="002938A1">
                  <w:pPr>
                    <w:ind w:firstLine="720"/>
                    <w:rPr>
                      <w:sz w:val="16"/>
                    </w:rPr>
                  </w:pPr>
                  <w:r>
                    <w:rPr>
                      <w:sz w:val="16"/>
                    </w:rPr>
                    <w:t>nilai_9 = hasilOpticalFlow(x+1,y-1)</w:t>
                  </w:r>
                </w:p>
                <w:p w:rsidR="00A874AF" w:rsidRDefault="00A874AF" w:rsidP="002938A1">
                  <w:pPr>
                    <w:ind w:left="1080" w:hanging="360"/>
                    <w:rPr>
                      <w:sz w:val="16"/>
                    </w:rPr>
                  </w:pPr>
                  <w:r>
                    <w:rPr>
                      <w:sz w:val="16"/>
                    </w:rPr>
                    <w:t>hasilMeanFiltering(x,y) = (nilai_1+</w:t>
                  </w:r>
                  <w:r w:rsidRPr="000E2C2C">
                    <w:rPr>
                      <w:sz w:val="16"/>
                    </w:rPr>
                    <w:t xml:space="preserve"> </w:t>
                  </w:r>
                  <w:r>
                    <w:rPr>
                      <w:sz w:val="16"/>
                    </w:rPr>
                    <w:t>nilai_2+</w:t>
                  </w:r>
                  <w:r w:rsidRPr="000E2C2C">
                    <w:rPr>
                      <w:sz w:val="16"/>
                    </w:rPr>
                    <w:t xml:space="preserve"> </w:t>
                  </w:r>
                  <w:r>
                    <w:rPr>
                      <w:sz w:val="16"/>
                    </w:rPr>
                    <w:t>nilai_3+</w:t>
                  </w:r>
                  <w:r w:rsidRPr="000E2C2C">
                    <w:rPr>
                      <w:sz w:val="16"/>
                    </w:rPr>
                    <w:t xml:space="preserve"> </w:t>
                  </w:r>
                  <w:r>
                    <w:rPr>
                      <w:sz w:val="16"/>
                    </w:rPr>
                    <w:t>nilai_4+</w:t>
                  </w:r>
                  <w:r w:rsidRPr="000E2C2C">
                    <w:rPr>
                      <w:sz w:val="16"/>
                    </w:rPr>
                    <w:t xml:space="preserve"> </w:t>
                  </w:r>
                  <w:r>
                    <w:rPr>
                      <w:sz w:val="16"/>
                    </w:rPr>
                    <w:t>nilai_5+</w:t>
                  </w:r>
                  <w:r w:rsidRPr="000E2C2C">
                    <w:rPr>
                      <w:sz w:val="16"/>
                    </w:rPr>
                    <w:t xml:space="preserve"> </w:t>
                  </w:r>
                  <w:r>
                    <w:rPr>
                      <w:sz w:val="16"/>
                    </w:rPr>
                    <w:t>nilai_6+</w:t>
                  </w:r>
                  <w:r w:rsidRPr="000E2C2C">
                    <w:rPr>
                      <w:sz w:val="16"/>
                    </w:rPr>
                    <w:t xml:space="preserve"> </w:t>
                  </w:r>
                  <w:r>
                    <w:rPr>
                      <w:sz w:val="16"/>
                    </w:rPr>
                    <w:t>nilai_7+</w:t>
                  </w:r>
                  <w:r w:rsidRPr="000E2C2C">
                    <w:rPr>
                      <w:sz w:val="16"/>
                    </w:rPr>
                    <w:t xml:space="preserve"> </w:t>
                  </w:r>
                  <w:r>
                    <w:rPr>
                      <w:sz w:val="16"/>
                    </w:rPr>
                    <w:t>nilai_8+</w:t>
                  </w:r>
                  <w:r w:rsidRPr="000E2C2C">
                    <w:rPr>
                      <w:sz w:val="16"/>
                    </w:rPr>
                    <w:t xml:space="preserve"> </w:t>
                  </w:r>
                  <w:r>
                    <w:rPr>
                      <w:sz w:val="16"/>
                    </w:rPr>
                    <w:t>nilai_9) div 3;</w:t>
                  </w:r>
                </w:p>
                <w:p w:rsidR="00A874AF" w:rsidRPr="00A84E00" w:rsidRDefault="00A874AF" w:rsidP="002938A1">
                  <w:pPr>
                    <w:ind w:firstLine="540"/>
                    <w:rPr>
                      <w:sz w:val="16"/>
                    </w:rPr>
                  </w:pPr>
                  <w:r w:rsidRPr="00A84E00">
                    <w:rPr>
                      <w:sz w:val="16"/>
                    </w:rPr>
                    <w:t>end;</w:t>
                  </w:r>
                </w:p>
                <w:p w:rsidR="00A874AF" w:rsidRDefault="00A874AF" w:rsidP="002938A1"/>
              </w:txbxContent>
            </v:textbox>
            <w10:wrap type="square"/>
          </v:rect>
        </w:pict>
      </w: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16042A" w:rsidP="00A874AF">
      <w:pPr>
        <w:pStyle w:val="ListParagraph"/>
        <w:spacing w:after="0"/>
        <w:ind w:left="0" w:firstLine="540"/>
        <w:jc w:val="both"/>
        <w:rPr>
          <w:sz w:val="16"/>
        </w:rPr>
      </w:pPr>
      <w:r>
        <w:rPr>
          <w:noProof/>
          <w:sz w:val="16"/>
        </w:rPr>
        <w:drawing>
          <wp:anchor distT="0" distB="0" distL="114300" distR="114300" simplePos="0" relativeHeight="251670528" behindDoc="0" locked="0" layoutInCell="1" allowOverlap="1">
            <wp:simplePos x="0" y="0"/>
            <wp:positionH relativeFrom="column">
              <wp:posOffset>1042035</wp:posOffset>
            </wp:positionH>
            <wp:positionV relativeFrom="paragraph">
              <wp:posOffset>114300</wp:posOffset>
            </wp:positionV>
            <wp:extent cx="1093470" cy="431165"/>
            <wp:effectExtent l="19050" t="0" r="0" b="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093470" cy="431165"/>
                    </a:xfrm>
                    <a:prstGeom prst="rect">
                      <a:avLst/>
                    </a:prstGeom>
                    <a:noFill/>
                    <a:ln w="9525">
                      <a:noFill/>
                      <a:miter lim="800000"/>
                      <a:headEnd/>
                      <a:tailEnd/>
                    </a:ln>
                  </pic:spPr>
                </pic:pic>
              </a:graphicData>
            </a:graphic>
          </wp:anchor>
        </w:drawing>
      </w: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2938A1" w:rsidRDefault="00023AE9" w:rsidP="002938A1">
      <w:pPr>
        <w:spacing w:line="360" w:lineRule="auto"/>
        <w:jc w:val="center"/>
        <w:rPr>
          <w:i/>
          <w:sz w:val="16"/>
        </w:rPr>
      </w:pPr>
      <w:r>
        <w:rPr>
          <w:b/>
          <w:sz w:val="16"/>
        </w:rPr>
        <w:t>Gambar 8</w:t>
      </w:r>
      <w:r w:rsidR="002938A1" w:rsidRPr="00001B6C">
        <w:rPr>
          <w:b/>
          <w:sz w:val="16"/>
        </w:rPr>
        <w:t>.</w:t>
      </w:r>
      <w:r w:rsidR="002938A1" w:rsidRPr="00001B6C">
        <w:rPr>
          <w:sz w:val="16"/>
        </w:rPr>
        <w:t xml:space="preserve"> </w:t>
      </w:r>
      <w:r w:rsidR="0016042A" w:rsidRPr="00043BEB">
        <w:rPr>
          <w:sz w:val="16"/>
        </w:rPr>
        <w:t xml:space="preserve">Matriks </w:t>
      </w:r>
      <w:r w:rsidR="0016042A" w:rsidRPr="0085011E">
        <w:rPr>
          <w:i/>
          <w:sz w:val="16"/>
        </w:rPr>
        <w:t>Mean Filtering</w:t>
      </w:r>
      <w:r w:rsidR="0016042A">
        <w:rPr>
          <w:sz w:val="16"/>
        </w:rPr>
        <w:t xml:space="preserve"> dan </w:t>
      </w:r>
      <w:r w:rsidR="002938A1">
        <w:rPr>
          <w:sz w:val="16"/>
        </w:rPr>
        <w:t xml:space="preserve">Prosedur Implementasi </w:t>
      </w:r>
      <w:r w:rsidR="002938A1">
        <w:rPr>
          <w:i/>
          <w:sz w:val="16"/>
        </w:rPr>
        <w:t>Mean Filtering</w:t>
      </w:r>
    </w:p>
    <w:p w:rsidR="00A874AF" w:rsidRDefault="00A874AF" w:rsidP="008B4423">
      <w:pPr>
        <w:pStyle w:val="ListParagraph"/>
        <w:spacing w:after="0"/>
        <w:ind w:left="0" w:firstLine="540"/>
        <w:jc w:val="both"/>
        <w:rPr>
          <w:sz w:val="16"/>
        </w:rPr>
      </w:pPr>
    </w:p>
    <w:p w:rsidR="00E1763C" w:rsidRDefault="00E1763C" w:rsidP="005410C2">
      <w:pPr>
        <w:pStyle w:val="Els-body-text"/>
        <w:numPr>
          <w:ilvl w:val="1"/>
          <w:numId w:val="12"/>
        </w:numPr>
        <w:spacing w:line="276" w:lineRule="auto"/>
        <w:ind w:left="540" w:hanging="540"/>
        <w:rPr>
          <w:b/>
        </w:rPr>
      </w:pPr>
      <w:r>
        <w:rPr>
          <w:b/>
        </w:rPr>
        <w:t>Implementasi</w:t>
      </w:r>
      <w:r w:rsidR="00A07113">
        <w:rPr>
          <w:b/>
        </w:rPr>
        <w:t xml:space="preserve"> </w:t>
      </w:r>
      <w:r w:rsidR="00A07113" w:rsidRPr="00A07113">
        <w:rPr>
          <w:b/>
        </w:rPr>
        <w:t>Adaptive Thresholding</w:t>
      </w:r>
    </w:p>
    <w:p w:rsidR="0016042A" w:rsidRPr="0016042A" w:rsidRDefault="0016042A" w:rsidP="008B4423">
      <w:pPr>
        <w:spacing w:line="276" w:lineRule="auto"/>
        <w:ind w:firstLine="540"/>
        <w:jc w:val="both"/>
      </w:pPr>
      <w:r w:rsidRPr="0016042A">
        <w:rPr>
          <w:i/>
        </w:rPr>
        <w:t xml:space="preserve">Adaptive thresholding </w:t>
      </w:r>
      <w:r w:rsidRPr="0016042A">
        <w:t xml:space="preserve">atau disebut juga </w:t>
      </w:r>
      <w:r w:rsidRPr="0016042A">
        <w:rPr>
          <w:i/>
        </w:rPr>
        <w:t>thresholding</w:t>
      </w:r>
      <w:r w:rsidRPr="0016042A">
        <w:t xml:space="preserve"> local berfungi untuk menentukan nilai </w:t>
      </w:r>
      <w:r w:rsidRPr="0016042A">
        <w:rPr>
          <w:i/>
        </w:rPr>
        <w:t>threshold</w:t>
      </w:r>
      <w:r w:rsidRPr="0016042A">
        <w:t xml:space="preserve"> setiap piksel berdasarkan nilai grayscale sendiri dan nilai grayscale tetangga. Oleh karena itu, pendekatan ini disebut algoritma </w:t>
      </w:r>
      <w:r w:rsidRPr="0016042A">
        <w:rPr>
          <w:i/>
        </w:rPr>
        <w:t>thresholding</w:t>
      </w:r>
      <w:r w:rsidRPr="0016042A">
        <w:t xml:space="preserve"> adaptif. Beberapa algoritma </w:t>
      </w:r>
      <w:r w:rsidRPr="0016042A">
        <w:rPr>
          <w:i/>
        </w:rPr>
        <w:t>thresholding</w:t>
      </w:r>
      <w:r w:rsidRPr="0016042A">
        <w:t xml:space="preserve"> adaptif telah dikembangkan, diantaranya adalah metode Niblack pada tahun 1986. Namun, metode Niblack tidak efektif ketika background berisi tekstur berupa cahaya. Pada tahun 2000, Sauvola menyusun metode yang memodifikasi metode Niblack dengan melakukan hipotesis pada nilai keabuan piksel teks dan piksel background. Pada tahun 2004, Sezgin dan Sankur melakukan perbandingan terhadap 40 metode. Hal itu menunjukkan bahwa metode thresholding lokal Sauvola dan metode dari Trier melakukan yang terbaik untuk proses thresholding dokumen.[8]</w:t>
      </w:r>
    </w:p>
    <w:p w:rsidR="0016042A" w:rsidRDefault="0016042A" w:rsidP="0016042A">
      <w:pPr>
        <w:pStyle w:val="Els-body-text"/>
        <w:spacing w:line="276" w:lineRule="auto"/>
        <w:ind w:left="540" w:firstLine="0"/>
        <w:rPr>
          <w:b/>
        </w:rPr>
      </w:pPr>
      <w:r>
        <w:rPr>
          <w:b/>
          <w:noProof/>
        </w:rPr>
        <w:drawing>
          <wp:anchor distT="0" distB="0" distL="114300" distR="114300" simplePos="0" relativeHeight="251669504" behindDoc="0" locked="0" layoutInCell="1" allowOverlap="1">
            <wp:simplePos x="0" y="0"/>
            <wp:positionH relativeFrom="column">
              <wp:posOffset>524510</wp:posOffset>
            </wp:positionH>
            <wp:positionV relativeFrom="paragraph">
              <wp:posOffset>137795</wp:posOffset>
            </wp:positionV>
            <wp:extent cx="2197735" cy="482600"/>
            <wp:effectExtent l="19050" t="0" r="0" b="0"/>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2197735" cy="482600"/>
                    </a:xfrm>
                    <a:prstGeom prst="rect">
                      <a:avLst/>
                    </a:prstGeom>
                    <a:noFill/>
                    <a:ln w="9525">
                      <a:noFill/>
                      <a:miter lim="800000"/>
                      <a:headEnd/>
                      <a:tailEnd/>
                    </a:ln>
                  </pic:spPr>
                </pic:pic>
              </a:graphicData>
            </a:graphic>
          </wp:anchor>
        </w:drawing>
      </w:r>
      <w:r>
        <w:rPr>
          <w:b/>
          <w:noProof/>
        </w:rPr>
        <w:pict>
          <v:rect id="_x0000_s1041" style="position:absolute;left:0;text-align:left;margin-left:221.7pt;margin-top:4.4pt;width:230.4pt;height:54.05pt;z-index:251668480;mso-position-horizontal-relative:text;mso-position-vertical-relative:text" strokeweight="1pt">
            <v:textbox>
              <w:txbxContent>
                <w:p w:rsidR="0016042A" w:rsidRPr="009D7891" w:rsidRDefault="0016042A" w:rsidP="0016042A">
                  <w:pPr>
                    <w:ind w:firstLine="540"/>
                    <w:jc w:val="both"/>
                    <w:rPr>
                      <w:sz w:val="16"/>
                    </w:rPr>
                  </w:pPr>
                  <w:r w:rsidRPr="009D7891">
                    <w:rPr>
                      <w:sz w:val="16"/>
                    </w:rPr>
                    <w:t xml:space="preserve">procedure </w:t>
                  </w:r>
                  <w:r>
                    <w:rPr>
                      <w:sz w:val="16"/>
                    </w:rPr>
                    <w:t>AdaptiveThresholding(x,y)</w:t>
                  </w:r>
                  <w:r w:rsidRPr="009D7891">
                    <w:rPr>
                      <w:sz w:val="16"/>
                    </w:rPr>
                    <w:t>;</w:t>
                  </w:r>
                </w:p>
                <w:p w:rsidR="0016042A" w:rsidRDefault="0016042A" w:rsidP="0016042A">
                  <w:pPr>
                    <w:ind w:firstLine="540"/>
                    <w:jc w:val="both"/>
                    <w:rPr>
                      <w:sz w:val="16"/>
                    </w:rPr>
                  </w:pPr>
                  <w:r w:rsidRPr="009D7891">
                    <w:rPr>
                      <w:sz w:val="16"/>
                    </w:rPr>
                    <w:t>begin</w:t>
                  </w:r>
                </w:p>
                <w:p w:rsidR="0016042A" w:rsidRDefault="0016042A" w:rsidP="0016042A">
                  <w:pPr>
                    <w:ind w:firstLine="540"/>
                    <w:jc w:val="both"/>
                    <w:rPr>
                      <w:sz w:val="16"/>
                    </w:rPr>
                  </w:pPr>
                  <w:r>
                    <w:rPr>
                      <w:sz w:val="16"/>
                    </w:rPr>
                    <w:tab/>
                    <w:t xml:space="preserve">hasilAdaptive(x,y) = hasilMeanFiltering(x,y) * </w:t>
                  </w:r>
                </w:p>
                <w:p w:rsidR="0016042A" w:rsidRDefault="0016042A" w:rsidP="0016042A">
                  <w:pPr>
                    <w:ind w:left="720" w:firstLine="180"/>
                    <w:jc w:val="both"/>
                    <w:rPr>
                      <w:sz w:val="16"/>
                    </w:rPr>
                  </w:pPr>
                  <w:r>
                    <w:rPr>
                      <w:sz w:val="16"/>
                    </w:rPr>
                    <w:t>( 1 + (0.34*((deviasi(x,y)/128)-1)) )</w:t>
                  </w:r>
                </w:p>
                <w:p w:rsidR="0016042A" w:rsidRPr="00A84E00" w:rsidRDefault="0016042A" w:rsidP="0016042A">
                  <w:pPr>
                    <w:ind w:firstLine="540"/>
                    <w:jc w:val="both"/>
                    <w:rPr>
                      <w:sz w:val="16"/>
                    </w:rPr>
                  </w:pPr>
                  <w:r w:rsidRPr="00A84E00">
                    <w:rPr>
                      <w:sz w:val="16"/>
                    </w:rPr>
                    <w:t>end;</w:t>
                  </w:r>
                </w:p>
                <w:p w:rsidR="0016042A" w:rsidRDefault="0016042A" w:rsidP="0016042A"/>
              </w:txbxContent>
            </v:textbox>
            <w10:wrap type="square"/>
          </v:rect>
        </w:pict>
      </w: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Pr="001C3B3C" w:rsidRDefault="0016042A" w:rsidP="0016042A">
      <w:pPr>
        <w:spacing w:line="360" w:lineRule="auto"/>
        <w:ind w:left="1260"/>
        <w:jc w:val="center"/>
      </w:pPr>
      <w:r>
        <w:rPr>
          <w:b/>
          <w:sz w:val="16"/>
        </w:rPr>
        <w:t>Gambar 9</w:t>
      </w:r>
      <w:r w:rsidRPr="00001B6C">
        <w:rPr>
          <w:b/>
          <w:sz w:val="16"/>
        </w:rPr>
        <w:t>.</w:t>
      </w:r>
      <w:r w:rsidRPr="00001B6C">
        <w:rPr>
          <w:sz w:val="16"/>
        </w:rPr>
        <w:t xml:space="preserve"> </w:t>
      </w:r>
      <w:r>
        <w:rPr>
          <w:sz w:val="16"/>
        </w:rPr>
        <w:t xml:space="preserve">Prosedur Implementasi </w:t>
      </w:r>
      <w:r>
        <w:rPr>
          <w:i/>
          <w:sz w:val="16"/>
        </w:rPr>
        <w:t>Adaptive Thresholding</w:t>
      </w:r>
    </w:p>
    <w:p w:rsidR="006D2F89" w:rsidRDefault="006D2F89" w:rsidP="006D2F89">
      <w:pPr>
        <w:pStyle w:val="Els-body-text"/>
        <w:spacing w:line="276" w:lineRule="auto"/>
        <w:ind w:left="540" w:firstLine="0"/>
        <w:rPr>
          <w:b/>
        </w:rPr>
      </w:pPr>
    </w:p>
    <w:p w:rsidR="00E1763C" w:rsidRDefault="00E1763C" w:rsidP="005410C2">
      <w:pPr>
        <w:pStyle w:val="Els-body-text"/>
        <w:numPr>
          <w:ilvl w:val="1"/>
          <w:numId w:val="12"/>
        </w:numPr>
        <w:spacing w:line="276" w:lineRule="auto"/>
        <w:ind w:left="540" w:hanging="540"/>
        <w:rPr>
          <w:b/>
        </w:rPr>
      </w:pPr>
      <w:r>
        <w:rPr>
          <w:b/>
        </w:rPr>
        <w:t>Implementasi</w:t>
      </w:r>
      <w:r w:rsidR="00E22AAC">
        <w:rPr>
          <w:b/>
        </w:rPr>
        <w:t xml:space="preserve"> BLOB </w:t>
      </w:r>
      <w:r w:rsidR="00E22AAC" w:rsidRPr="00ED0432">
        <w:rPr>
          <w:b/>
        </w:rPr>
        <w:t>Analysis</w:t>
      </w:r>
    </w:p>
    <w:p w:rsidR="00517E8A" w:rsidRDefault="006D2F89" w:rsidP="008B4423">
      <w:pPr>
        <w:pStyle w:val="ListParagraph"/>
        <w:spacing w:after="0"/>
        <w:ind w:left="0" w:firstLine="540"/>
        <w:jc w:val="both"/>
        <w:rPr>
          <w:rFonts w:ascii="Times New Roman" w:hAnsi="Times New Roman" w:cs="Times New Roman"/>
          <w:sz w:val="20"/>
          <w:szCs w:val="20"/>
        </w:rPr>
      </w:pPr>
      <w:r w:rsidRPr="00540D67">
        <w:rPr>
          <w:rFonts w:ascii="Times New Roman" w:hAnsi="Times New Roman" w:cs="Times New Roman"/>
          <w:sz w:val="20"/>
        </w:rPr>
        <w:t>Algoritma ini digunakan untuk mendeteksi titik atau area pada sebuah citra yang berbeda baik warna ataupun kecerahannya jika dibandingkan dengan sekitarnya.</w:t>
      </w:r>
      <w:r w:rsidR="00517E8A">
        <w:t xml:space="preserve"> </w:t>
      </w:r>
      <w:r w:rsidR="00517E8A">
        <w:rPr>
          <w:rFonts w:ascii="Times New Roman" w:hAnsi="Times New Roman" w:cs="Times New Roman"/>
          <w:sz w:val="20"/>
          <w:szCs w:val="20"/>
        </w:rPr>
        <w:t xml:space="preserve">Setelah mendapatkan hasil </w:t>
      </w:r>
      <w:r w:rsidR="00517E8A" w:rsidRPr="004A35FD">
        <w:rPr>
          <w:rFonts w:ascii="Times New Roman" w:hAnsi="Times New Roman" w:cs="Times New Roman"/>
          <w:i/>
          <w:sz w:val="20"/>
          <w:szCs w:val="20"/>
        </w:rPr>
        <w:t>thresholding</w:t>
      </w:r>
      <w:r w:rsidR="00517E8A">
        <w:rPr>
          <w:rFonts w:ascii="Times New Roman" w:hAnsi="Times New Roman" w:cs="Times New Roman"/>
          <w:sz w:val="20"/>
          <w:szCs w:val="20"/>
        </w:rPr>
        <w:t xml:space="preserve"> yang sudah di hilangkan noisenya, dari hasil tersebut bisa diterapkan metode BLOB </w:t>
      </w:r>
      <w:r w:rsidR="00517E8A" w:rsidRPr="00A1190E">
        <w:rPr>
          <w:rFonts w:ascii="Times New Roman" w:hAnsi="Times New Roman" w:cs="Times New Roman"/>
          <w:i/>
          <w:sz w:val="20"/>
          <w:szCs w:val="20"/>
        </w:rPr>
        <w:t>analysis</w:t>
      </w:r>
      <w:r w:rsidR="00517E8A">
        <w:rPr>
          <w:rFonts w:ascii="Times New Roman" w:hAnsi="Times New Roman" w:cs="Times New Roman"/>
          <w:sz w:val="20"/>
          <w:szCs w:val="20"/>
        </w:rPr>
        <w:t xml:space="preserve"> untuk menandai obyek yang sudah memasuki daerah perhitungan yang sudah ditentukan. Hasil dari tahap ini bisa dilhat pada gambar 10.</w:t>
      </w:r>
    </w:p>
    <w:p w:rsidR="002E13C7" w:rsidRDefault="002E13C7" w:rsidP="002E13C7">
      <w:pPr>
        <w:pStyle w:val="ListParagraph"/>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721100" cy="114808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3721100" cy="1148080"/>
                    </a:xfrm>
                    <a:prstGeom prst="rect">
                      <a:avLst/>
                    </a:prstGeom>
                    <a:noFill/>
                    <a:ln w="9525">
                      <a:noFill/>
                      <a:miter lim="800000"/>
                      <a:headEnd/>
                      <a:tailEnd/>
                    </a:ln>
                  </pic:spPr>
                </pic:pic>
              </a:graphicData>
            </a:graphic>
          </wp:inline>
        </w:drawing>
      </w:r>
    </w:p>
    <w:p w:rsidR="002E13C7" w:rsidRDefault="002E13C7" w:rsidP="002E13C7">
      <w:pPr>
        <w:spacing w:line="360" w:lineRule="auto"/>
        <w:jc w:val="center"/>
        <w:rPr>
          <w:sz w:val="16"/>
        </w:rPr>
      </w:pPr>
      <w:r>
        <w:rPr>
          <w:b/>
          <w:sz w:val="16"/>
        </w:rPr>
        <w:t>Gambar 10</w:t>
      </w:r>
      <w:r w:rsidRPr="00001B6C">
        <w:rPr>
          <w:b/>
          <w:sz w:val="16"/>
        </w:rPr>
        <w:t>.</w:t>
      </w:r>
      <w:r w:rsidRPr="00001B6C">
        <w:rPr>
          <w:sz w:val="16"/>
        </w:rPr>
        <w:t xml:space="preserve"> </w:t>
      </w:r>
      <w:r>
        <w:rPr>
          <w:sz w:val="16"/>
        </w:rPr>
        <w:t>Hasil BLOB Analysis</w:t>
      </w:r>
    </w:p>
    <w:p w:rsidR="008B4423" w:rsidRDefault="008B4423" w:rsidP="002E13C7">
      <w:pPr>
        <w:spacing w:line="360" w:lineRule="auto"/>
        <w:jc w:val="center"/>
        <w:rPr>
          <w:sz w:val="16"/>
        </w:rPr>
      </w:pPr>
    </w:p>
    <w:p w:rsidR="00FA2FEE" w:rsidRDefault="00FA2FEE" w:rsidP="005410C2">
      <w:pPr>
        <w:pStyle w:val="Els-body-text"/>
        <w:numPr>
          <w:ilvl w:val="1"/>
          <w:numId w:val="12"/>
        </w:numPr>
        <w:spacing w:line="276" w:lineRule="auto"/>
        <w:ind w:left="540" w:hanging="540"/>
        <w:rPr>
          <w:b/>
        </w:rPr>
      </w:pPr>
      <w:r>
        <w:rPr>
          <w:b/>
        </w:rPr>
        <w:lastRenderedPageBreak/>
        <w:t>Penghitungan Jarak Sebenarnya</w:t>
      </w:r>
    </w:p>
    <w:p w:rsidR="008B4423" w:rsidRDefault="00FA2FEE" w:rsidP="008B4423">
      <w:pPr>
        <w:spacing w:line="276" w:lineRule="auto"/>
        <w:ind w:firstLine="540"/>
        <w:jc w:val="both"/>
      </w:pPr>
      <w:r w:rsidRPr="00FA2FEE">
        <w:t xml:space="preserve">Penentuan jarak sebenarnya dalam video ditentukan dengan menggunakan panjang marka jalan sebagai acuan. Sebelum aplikasi bisa melakukan proses perhitungan kecepatan kendaraan dalam video, </w:t>
      </w:r>
      <w:r w:rsidRPr="00FA2FEE">
        <w:rPr>
          <w:i/>
        </w:rPr>
        <w:t>user</w:t>
      </w:r>
      <w:r w:rsidRPr="00FA2FEE">
        <w:t xml:space="preserve"> harus menentukan dimana titik yang menjadi acuan panjang jarak sebenarnya. </w:t>
      </w:r>
      <w:r w:rsidR="008B4423">
        <w:t>Jarak antara marka adalah 5m dan panjang marka tersebut adalah 3m. Jarak yang digunakan dalam proses ini adalah gabungan panjang keduanya, sehingga jarak yang bisa diketahui dalam video adalah sepanjang 8m. Setelah itu kita menentukan dimana titik kordinat 0m dan 8m. Hal ini berguna untuk mendapatkan panjang sebenarnya dalam satuan pixel.</w:t>
      </w:r>
    </w:p>
    <w:p w:rsidR="008B4423" w:rsidRDefault="008B4423" w:rsidP="001D2A9E">
      <w:pPr>
        <w:spacing w:line="276" w:lineRule="auto"/>
        <w:jc w:val="center"/>
      </w:pPr>
      <w:r w:rsidRPr="008B4423">
        <w:drawing>
          <wp:inline distT="0" distB="0" distL="0" distR="0">
            <wp:extent cx="1575377" cy="914400"/>
            <wp:effectExtent l="19050" t="19050" r="24823" b="190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575377" cy="914400"/>
                    </a:xfrm>
                    <a:prstGeom prst="rect">
                      <a:avLst/>
                    </a:prstGeom>
                    <a:noFill/>
                    <a:ln w="9525">
                      <a:solidFill>
                        <a:schemeClr val="tx1"/>
                      </a:solidFill>
                      <a:miter lim="800000"/>
                      <a:headEnd/>
                      <a:tailEnd/>
                    </a:ln>
                  </pic:spPr>
                </pic:pic>
              </a:graphicData>
            </a:graphic>
          </wp:inline>
        </w:drawing>
      </w:r>
      <w:r w:rsidR="00734B9E" w:rsidRPr="00734B9E">
        <w:drawing>
          <wp:inline distT="0" distB="0" distL="0" distR="0">
            <wp:extent cx="1661807" cy="950976"/>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61807" cy="950976"/>
                    </a:xfrm>
                    <a:prstGeom prst="rect">
                      <a:avLst/>
                    </a:prstGeom>
                    <a:noFill/>
                    <a:ln w="9525">
                      <a:noFill/>
                      <a:miter lim="800000"/>
                      <a:headEnd/>
                      <a:tailEnd/>
                    </a:ln>
                  </pic:spPr>
                </pic:pic>
              </a:graphicData>
            </a:graphic>
          </wp:inline>
        </w:drawing>
      </w:r>
    </w:p>
    <w:p w:rsidR="00167571" w:rsidRDefault="00167571" w:rsidP="00865145">
      <w:pPr>
        <w:spacing w:line="360" w:lineRule="auto"/>
        <w:jc w:val="center"/>
        <w:rPr>
          <w:sz w:val="16"/>
        </w:rPr>
      </w:pPr>
      <w:r>
        <w:rPr>
          <w:b/>
          <w:sz w:val="16"/>
        </w:rPr>
        <w:t>Gambar 11</w:t>
      </w:r>
      <w:r w:rsidRPr="00001B6C">
        <w:rPr>
          <w:b/>
          <w:sz w:val="16"/>
        </w:rPr>
        <w:t>.</w:t>
      </w:r>
      <w:r w:rsidRPr="00001B6C">
        <w:rPr>
          <w:sz w:val="16"/>
        </w:rPr>
        <w:t xml:space="preserve"> </w:t>
      </w:r>
      <w:r>
        <w:rPr>
          <w:sz w:val="16"/>
        </w:rPr>
        <w:t>Penentuan Jarak Sebenarnya dan Titik Kordinat</w:t>
      </w:r>
      <w:r w:rsidR="00EC45EA">
        <w:rPr>
          <w:sz w:val="16"/>
        </w:rPr>
        <w:t xml:space="preserve"> </w:t>
      </w:r>
      <w:r w:rsidR="001A7C68">
        <w:rPr>
          <w:sz w:val="16"/>
        </w:rPr>
        <w:t>J</w:t>
      </w:r>
      <w:r w:rsidR="00EC45EA">
        <w:rPr>
          <w:sz w:val="16"/>
        </w:rPr>
        <w:t>arak</w:t>
      </w:r>
    </w:p>
    <w:p w:rsidR="001D2A9E" w:rsidRPr="0019165B" w:rsidRDefault="001D2A9E" w:rsidP="002804F7">
      <w:pPr>
        <w:pStyle w:val="ListParagraph"/>
        <w:spacing w:after="0" w:line="360" w:lineRule="auto"/>
        <w:ind w:left="0" w:hanging="90"/>
        <w:jc w:val="both"/>
        <w:rPr>
          <w:rFonts w:ascii="Times New Roman" w:hAnsi="Times New Roman" w:cs="Times New Roman"/>
          <w:sz w:val="20"/>
          <w:szCs w:val="20"/>
        </w:rPr>
      </w:pPr>
      <w:r>
        <w:rPr>
          <w:rFonts w:ascii="Times New Roman" w:hAnsi="Times New Roman" w:cs="Times New Roman"/>
          <w:i/>
          <w:sz w:val="20"/>
          <w:szCs w:val="20"/>
        </w:rPr>
        <w:t>P</w:t>
      </w:r>
      <w:r w:rsidRPr="005219B5">
        <w:rPr>
          <w:rFonts w:ascii="Times New Roman" w:hAnsi="Times New Roman" w:cs="Times New Roman"/>
          <w:i/>
          <w:sz w:val="20"/>
          <w:szCs w:val="20"/>
        </w:rPr>
        <w:t>seudocode</w:t>
      </w:r>
      <w:r>
        <w:rPr>
          <w:rFonts w:ascii="Times New Roman" w:hAnsi="Times New Roman" w:cs="Times New Roman"/>
          <w:sz w:val="20"/>
          <w:szCs w:val="20"/>
        </w:rPr>
        <w:t xml:space="preserve"> dan rumus penghitungan jarak sebenarnya dalam video bisa dilihat pada gambar dibawah ini</w:t>
      </w:r>
    </w:p>
    <w:p w:rsidR="00167571" w:rsidRPr="00FA2FEE" w:rsidRDefault="001D2A9E" w:rsidP="00167571">
      <w:pPr>
        <w:spacing w:line="276" w:lineRule="auto"/>
        <w:ind w:firstLine="540"/>
        <w:jc w:val="center"/>
      </w:pPr>
      <m:oMathPara>
        <m:oMath>
          <m:r>
            <m:rPr>
              <m:sty m:val="p"/>
            </m:rPr>
            <w:rPr>
              <w:rFonts w:ascii="Cambria Math" w:hAnsi="Cambria Math"/>
            </w:rPr>
            <m:t>Jarak</m:t>
          </m:r>
          <m:r>
            <w:rPr>
              <w:rFonts w:ascii="Cambria Math"/>
            </w:rPr>
            <m:t xml:space="preserve">= </m:t>
          </m:r>
          <m:rad>
            <m:radPr>
              <m:degHide m:val="on"/>
              <m:ctrlPr>
                <w:rPr>
                  <w:rFonts w:ascii="Cambria Math"/>
                  <w:i/>
                </w:rPr>
              </m:ctrlPr>
            </m:radPr>
            <m:deg/>
            <m:e>
              <m:r>
                <w:rPr>
                  <w:rFonts w:ascii="Cambria Math"/>
                </w:rPr>
                <m:t>(</m:t>
              </m:r>
              <m:r>
                <w:rPr>
                  <w:rFonts w:ascii="Cambria Math" w:hAnsi="Cambria Math"/>
                </w:rPr>
                <m:t>x</m:t>
              </m:r>
              <m:r>
                <w:rPr>
                  <w:rFonts w:ascii="Cambria Math"/>
                </w:rPr>
                <m:t>1</m:t>
              </m:r>
              <m:r>
                <m:t>-</m:t>
              </m:r>
              <m:r>
                <w:rPr>
                  <w:rFonts w:ascii="Cambria Math" w:hAnsi="Cambria Math"/>
                </w:rPr>
                <m:t>x</m:t>
              </m:r>
              <m:r>
                <w:rPr>
                  <w:rFonts w:ascii="Cambria Math"/>
                </w:rPr>
                <m:t>2</m:t>
              </m:r>
              <m:sSup>
                <m:sSupPr>
                  <m:ctrlPr>
                    <w:rPr>
                      <w:rFonts w:ascii="Cambria Math"/>
                      <w:i/>
                    </w:rPr>
                  </m:ctrlPr>
                </m:sSupPr>
                <m:e>
                  <m:r>
                    <w:rPr>
                      <w:rFonts w:ascii="Cambria Math"/>
                    </w:rPr>
                    <m:t>)</m:t>
                  </m:r>
                </m:e>
                <m:sup>
                  <m:r>
                    <w:rPr>
                      <w:rFonts w:ascii="Cambria Math"/>
                    </w:rPr>
                    <m:t>2</m:t>
                  </m:r>
                </m:sup>
              </m:sSup>
              <m:r>
                <m:t>-</m:t>
              </m:r>
              <m:r>
                <w:rPr>
                  <w:rFonts w:ascii="Cambria Math"/>
                </w:rPr>
                <m:t>(</m:t>
              </m:r>
              <m:r>
                <w:rPr>
                  <w:rFonts w:ascii="Cambria Math" w:hAnsi="Cambria Math"/>
                </w:rPr>
                <m:t>y</m:t>
              </m:r>
              <m:r>
                <w:rPr>
                  <w:rFonts w:ascii="Cambria Math"/>
                </w:rPr>
                <m:t>1</m:t>
              </m:r>
              <m:r>
                <m:t>-</m:t>
              </m:r>
              <m:r>
                <w:rPr>
                  <w:rFonts w:ascii="Cambria Math" w:hAnsi="Cambria Math"/>
                </w:rPr>
                <m:t>y</m:t>
              </m:r>
              <m:r>
                <w:rPr>
                  <w:rFonts w:ascii="Cambria Math"/>
                </w:rPr>
                <m:t>2</m:t>
              </m:r>
              <m:sSup>
                <m:sSupPr>
                  <m:ctrlPr>
                    <w:rPr>
                      <w:rFonts w:ascii="Cambria Math"/>
                      <w:i/>
                    </w:rPr>
                  </m:ctrlPr>
                </m:sSupPr>
                <m:e>
                  <m:r>
                    <w:rPr>
                      <w:rFonts w:ascii="Cambria Math"/>
                    </w:rPr>
                    <m:t>)</m:t>
                  </m:r>
                </m:e>
                <m:sup>
                  <m:r>
                    <w:rPr>
                      <w:rFonts w:ascii="Cambria Math"/>
                    </w:rPr>
                    <m:t>2</m:t>
                  </m:r>
                </m:sup>
              </m:sSup>
            </m:e>
          </m:rad>
        </m:oMath>
      </m:oMathPara>
    </w:p>
    <w:p w:rsidR="001D2A9E" w:rsidRDefault="001D2A9E" w:rsidP="00FA2FEE">
      <w:pPr>
        <w:spacing w:line="360" w:lineRule="auto"/>
        <w:jc w:val="both"/>
      </w:pPr>
      <w:r>
        <w:rPr>
          <w:noProof/>
          <w:lang w:val="en-US"/>
        </w:rPr>
        <w:pict>
          <v:rect id="_x0000_s1042" style="position:absolute;left:0;text-align:left;margin-left:121.4pt;margin-top:2pt;width:230.4pt;height:46.8pt;z-index:251671552" strokeweight="1pt">
            <v:textbox>
              <w:txbxContent>
                <w:p w:rsidR="001D2A9E" w:rsidRPr="009D7891" w:rsidRDefault="001D2A9E" w:rsidP="001D2A9E">
                  <w:pPr>
                    <w:ind w:firstLine="540"/>
                    <w:jc w:val="both"/>
                    <w:rPr>
                      <w:sz w:val="16"/>
                    </w:rPr>
                  </w:pPr>
                  <w:r w:rsidRPr="009D7891">
                    <w:rPr>
                      <w:sz w:val="16"/>
                    </w:rPr>
                    <w:t xml:space="preserve">procedure </w:t>
                  </w:r>
                  <w:r>
                    <w:rPr>
                      <w:sz w:val="16"/>
                    </w:rPr>
                    <w:t>JarakSebenarnya(x1,y1,x2,y2)</w:t>
                  </w:r>
                  <w:r w:rsidRPr="009D7891">
                    <w:rPr>
                      <w:sz w:val="16"/>
                    </w:rPr>
                    <w:t>;</w:t>
                  </w:r>
                </w:p>
                <w:p w:rsidR="001D2A9E" w:rsidRDefault="001D2A9E" w:rsidP="001D2A9E">
                  <w:pPr>
                    <w:ind w:firstLine="540"/>
                    <w:jc w:val="both"/>
                    <w:rPr>
                      <w:sz w:val="16"/>
                    </w:rPr>
                  </w:pPr>
                  <w:r w:rsidRPr="009D7891">
                    <w:rPr>
                      <w:sz w:val="16"/>
                    </w:rPr>
                    <w:t>begin</w:t>
                  </w:r>
                </w:p>
                <w:p w:rsidR="001D2A9E" w:rsidRDefault="001D2A9E" w:rsidP="001D2A9E">
                  <w:pPr>
                    <w:ind w:firstLine="540"/>
                    <w:jc w:val="both"/>
                    <w:rPr>
                      <w:sz w:val="16"/>
                    </w:rPr>
                  </w:pPr>
                  <w:r>
                    <w:rPr>
                      <w:sz w:val="16"/>
                    </w:rPr>
                    <w:tab/>
                  </w:r>
                  <w:r w:rsidRPr="0019165B">
                    <w:rPr>
                      <w:sz w:val="16"/>
                    </w:rPr>
                    <w:t>jarak</w:t>
                  </w:r>
                  <w:r>
                    <w:rPr>
                      <w:sz w:val="16"/>
                    </w:rPr>
                    <w:t xml:space="preserve"> := Sqrt(Sqr(Abs(x1-x2))+Sqr(Abs(y1-y2))</w:t>
                  </w:r>
                  <w:r w:rsidRPr="0019165B">
                    <w:rPr>
                      <w:sz w:val="16"/>
                    </w:rPr>
                    <w:t>);</w:t>
                  </w:r>
                </w:p>
                <w:p w:rsidR="001D2A9E" w:rsidRPr="00A84E00" w:rsidRDefault="001D2A9E" w:rsidP="001D2A9E">
                  <w:pPr>
                    <w:ind w:firstLine="540"/>
                    <w:jc w:val="both"/>
                    <w:rPr>
                      <w:sz w:val="16"/>
                    </w:rPr>
                  </w:pPr>
                  <w:r w:rsidRPr="00A84E00">
                    <w:rPr>
                      <w:sz w:val="16"/>
                    </w:rPr>
                    <w:t>end;</w:t>
                  </w:r>
                </w:p>
                <w:p w:rsidR="001D2A9E" w:rsidRDefault="001D2A9E" w:rsidP="001D2A9E"/>
              </w:txbxContent>
            </v:textbox>
            <w10:wrap type="square"/>
          </v:rect>
        </w:pict>
      </w:r>
    </w:p>
    <w:p w:rsidR="001D2A9E" w:rsidRDefault="001D2A9E" w:rsidP="00FA2FEE">
      <w:pPr>
        <w:spacing w:line="360" w:lineRule="auto"/>
        <w:jc w:val="both"/>
      </w:pPr>
    </w:p>
    <w:p w:rsidR="001D2A9E" w:rsidRDefault="001D2A9E" w:rsidP="00FA2FEE">
      <w:pPr>
        <w:spacing w:line="360" w:lineRule="auto"/>
        <w:jc w:val="both"/>
      </w:pPr>
    </w:p>
    <w:p w:rsidR="002804F7" w:rsidRDefault="002804F7" w:rsidP="002804F7">
      <w:pPr>
        <w:spacing w:line="360" w:lineRule="auto"/>
        <w:jc w:val="center"/>
        <w:rPr>
          <w:sz w:val="16"/>
        </w:rPr>
      </w:pPr>
      <w:r>
        <w:rPr>
          <w:b/>
          <w:sz w:val="16"/>
        </w:rPr>
        <w:t>Gambar 12</w:t>
      </w:r>
      <w:r w:rsidRPr="00001B6C">
        <w:rPr>
          <w:b/>
          <w:sz w:val="16"/>
        </w:rPr>
        <w:t>.</w:t>
      </w:r>
      <w:r w:rsidRPr="00001B6C">
        <w:rPr>
          <w:sz w:val="16"/>
        </w:rPr>
        <w:t xml:space="preserve"> </w:t>
      </w:r>
      <w:r>
        <w:rPr>
          <w:sz w:val="16"/>
        </w:rPr>
        <w:t>Rumus dan Prosedu Perhitungan Jarak Sebenarnya</w:t>
      </w:r>
    </w:p>
    <w:p w:rsidR="00F21780" w:rsidRDefault="00F21780" w:rsidP="00F21780">
      <w:pPr>
        <w:pStyle w:val="Els-body-text"/>
        <w:spacing w:line="276" w:lineRule="auto"/>
        <w:ind w:left="540" w:firstLine="0"/>
        <w:rPr>
          <w:b/>
        </w:rPr>
      </w:pPr>
    </w:p>
    <w:p w:rsidR="00AC0CC4" w:rsidRDefault="0054318E" w:rsidP="005410C2">
      <w:pPr>
        <w:pStyle w:val="Els-body-text"/>
        <w:numPr>
          <w:ilvl w:val="1"/>
          <w:numId w:val="16"/>
        </w:numPr>
        <w:spacing w:line="276" w:lineRule="auto"/>
        <w:ind w:left="540" w:hanging="540"/>
        <w:rPr>
          <w:b/>
        </w:rPr>
      </w:pPr>
      <w:r>
        <w:rPr>
          <w:b/>
        </w:rPr>
        <w:t xml:space="preserve"> </w:t>
      </w:r>
      <w:r w:rsidR="00AC0CC4">
        <w:rPr>
          <w:b/>
        </w:rPr>
        <w:t>Penghitungan Kecepatan</w:t>
      </w:r>
    </w:p>
    <w:p w:rsidR="007D7850" w:rsidRDefault="007D7850" w:rsidP="002A62E0">
      <w:pPr>
        <w:spacing w:line="276" w:lineRule="auto"/>
        <w:ind w:firstLine="540"/>
        <w:jc w:val="both"/>
      </w:pPr>
      <w:r w:rsidRPr="007D7850">
        <w:t>Setelah mengetahui jarak sebenarnya dalam video, maka kita bisa melakukan perhitungan kecepatan dari kendaraan yang ada di video. Ada beberapa tahapan yang dilakukan dalam proses penghitungan kecepatan.</w:t>
      </w:r>
    </w:p>
    <w:p w:rsidR="002A62E0" w:rsidRPr="007D7850" w:rsidRDefault="002A62E0" w:rsidP="002A62E0">
      <w:pPr>
        <w:spacing w:line="276" w:lineRule="auto"/>
        <w:ind w:firstLine="540"/>
        <w:jc w:val="both"/>
      </w:pPr>
    </w:p>
    <w:p w:rsidR="00E1763C" w:rsidRDefault="007D7850" w:rsidP="005410C2">
      <w:pPr>
        <w:pStyle w:val="Els-body-text"/>
        <w:numPr>
          <w:ilvl w:val="1"/>
          <w:numId w:val="17"/>
        </w:numPr>
        <w:spacing w:line="276" w:lineRule="auto"/>
        <w:rPr>
          <w:b/>
        </w:rPr>
      </w:pPr>
      <w:r w:rsidRPr="007D7850">
        <w:rPr>
          <w:b/>
        </w:rPr>
        <w:t>Mencari Titik Obyek Yang Paling Mendekati Garis Finish Sebagai Titik Awal Kendaraan</w:t>
      </w:r>
    </w:p>
    <w:p w:rsidR="002A62E0" w:rsidRDefault="002A62E0" w:rsidP="00010B6C">
      <w:pPr>
        <w:pStyle w:val="ListParagraph"/>
        <w:spacing w:after="0"/>
        <w:jc w:val="both"/>
        <w:rPr>
          <w:rFonts w:ascii="Times New Roman" w:hAnsi="Times New Roman" w:cs="Times New Roman"/>
          <w:sz w:val="20"/>
          <w:szCs w:val="20"/>
        </w:rPr>
      </w:pPr>
      <w:r>
        <w:rPr>
          <w:rFonts w:ascii="Times New Roman" w:hAnsi="Times New Roman" w:cs="Times New Roman"/>
          <w:sz w:val="20"/>
          <w:szCs w:val="20"/>
        </w:rPr>
        <w:t xml:space="preserve">Sebelum bisa mengetahui kecepatannya, terlebih dahulu harus diketahui besarnya jarak perpindahan oleh kendaraan. Ketika obyek sudah memasuki daerah perhitungan yang sudah ditentukan, titik hasil </w:t>
      </w:r>
      <w:r w:rsidRPr="00E73176">
        <w:rPr>
          <w:rFonts w:ascii="Times New Roman" w:hAnsi="Times New Roman" w:cs="Times New Roman"/>
          <w:i/>
          <w:sz w:val="20"/>
          <w:szCs w:val="20"/>
        </w:rPr>
        <w:t>thresholding</w:t>
      </w:r>
      <w:r>
        <w:rPr>
          <w:rFonts w:ascii="Times New Roman" w:hAnsi="Times New Roman" w:cs="Times New Roman"/>
          <w:sz w:val="20"/>
          <w:szCs w:val="20"/>
        </w:rPr>
        <w:t xml:space="preserve"> obyek yang paling mendekati garis </w:t>
      </w:r>
      <w:r w:rsidRPr="00E73176">
        <w:rPr>
          <w:rFonts w:ascii="Times New Roman" w:hAnsi="Times New Roman" w:cs="Times New Roman"/>
          <w:i/>
          <w:sz w:val="20"/>
          <w:szCs w:val="20"/>
        </w:rPr>
        <w:t>finish</w:t>
      </w:r>
      <w:r>
        <w:rPr>
          <w:rFonts w:ascii="Times New Roman" w:hAnsi="Times New Roman" w:cs="Times New Roman"/>
          <w:sz w:val="20"/>
          <w:szCs w:val="20"/>
        </w:rPr>
        <w:t xml:space="preserve"> menjadi lokasi titik awal obyek. </w:t>
      </w:r>
    </w:p>
    <w:p w:rsidR="002A62E0" w:rsidRDefault="002A62E0" w:rsidP="00010B6C">
      <w:pPr>
        <w:pStyle w:val="ListParagraph"/>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604513" cy="9144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604513" cy="914400"/>
                    </a:xfrm>
                    <a:prstGeom prst="rect">
                      <a:avLst/>
                    </a:prstGeom>
                    <a:noFill/>
                    <a:ln w="9525">
                      <a:noFill/>
                      <a:miter lim="800000"/>
                      <a:headEnd/>
                      <a:tailEnd/>
                    </a:ln>
                  </pic:spPr>
                </pic:pic>
              </a:graphicData>
            </a:graphic>
          </wp:inline>
        </w:drawing>
      </w:r>
    </w:p>
    <w:p w:rsidR="002A62E0" w:rsidRDefault="00BD3614" w:rsidP="00010B6C">
      <w:pPr>
        <w:spacing w:line="360" w:lineRule="auto"/>
        <w:ind w:left="720"/>
        <w:jc w:val="center"/>
        <w:rPr>
          <w:sz w:val="16"/>
        </w:rPr>
      </w:pPr>
      <w:r>
        <w:rPr>
          <w:b/>
          <w:sz w:val="16"/>
        </w:rPr>
        <w:t>Gambar 13</w:t>
      </w:r>
      <w:r w:rsidR="002A62E0" w:rsidRPr="00001B6C">
        <w:rPr>
          <w:b/>
          <w:sz w:val="16"/>
        </w:rPr>
        <w:t>.</w:t>
      </w:r>
      <w:r w:rsidR="002A62E0" w:rsidRPr="00001B6C">
        <w:rPr>
          <w:sz w:val="16"/>
        </w:rPr>
        <w:t xml:space="preserve"> </w:t>
      </w:r>
      <w:r w:rsidR="002A62E0">
        <w:rPr>
          <w:sz w:val="16"/>
        </w:rPr>
        <w:t>Penentuan Titik Awal Obyek</w:t>
      </w:r>
    </w:p>
    <w:p w:rsidR="002A62E0" w:rsidRPr="00773276" w:rsidRDefault="00773276" w:rsidP="005410C2">
      <w:pPr>
        <w:pStyle w:val="Els-body-text"/>
        <w:numPr>
          <w:ilvl w:val="1"/>
          <w:numId w:val="17"/>
        </w:numPr>
        <w:spacing w:line="276" w:lineRule="auto"/>
        <w:rPr>
          <w:b/>
        </w:rPr>
      </w:pPr>
      <w:r w:rsidRPr="0019480B">
        <w:rPr>
          <w:b/>
        </w:rPr>
        <w:t>Mencari Titik Obyek Yang Paling Mendekati Garis Finish Setelah 200ms Sebagai Titik Akhir  Kendaraan</w:t>
      </w:r>
    </w:p>
    <w:p w:rsidR="002A62E0" w:rsidRDefault="00773276" w:rsidP="00010B6C">
      <w:pPr>
        <w:pStyle w:val="ListParagraph"/>
        <w:spacing w:after="0"/>
        <w:jc w:val="both"/>
        <w:rPr>
          <w:rFonts w:ascii="Times New Roman" w:hAnsi="Times New Roman" w:cs="Times New Roman"/>
          <w:sz w:val="20"/>
          <w:szCs w:val="20"/>
        </w:rPr>
      </w:pPr>
      <w:r>
        <w:rPr>
          <w:rFonts w:ascii="Times New Roman" w:hAnsi="Times New Roman" w:cs="Times New Roman"/>
          <w:sz w:val="20"/>
          <w:szCs w:val="20"/>
        </w:rPr>
        <w:t>Hampir sama dengan proses pada tahap 1</w:t>
      </w:r>
      <w:r w:rsidR="002A62E0">
        <w:rPr>
          <w:rFonts w:ascii="Times New Roman" w:hAnsi="Times New Roman" w:cs="Times New Roman"/>
          <w:sz w:val="20"/>
          <w:szCs w:val="20"/>
        </w:rPr>
        <w:t>, pencarian titik akhir dilakukan selang 200ms setelah titik awal ditemukan. Hal ini bertujuan untuk mengetahui besarnya perpindahan obyek selama 200ms.</w:t>
      </w:r>
      <w:r w:rsidRPr="00773276">
        <w:rPr>
          <w:rFonts w:ascii="Times New Roman" w:hAnsi="Times New Roman" w:cs="Times New Roman"/>
          <w:noProof/>
          <w:sz w:val="20"/>
          <w:szCs w:val="20"/>
        </w:rPr>
        <w:t xml:space="preserve"> </w:t>
      </w:r>
    </w:p>
    <w:p w:rsidR="00773276" w:rsidRDefault="00773276" w:rsidP="00010B6C">
      <w:pPr>
        <w:pStyle w:val="ListParagraph"/>
        <w:spacing w:after="0" w:line="360" w:lineRule="auto"/>
        <w:jc w:val="center"/>
        <w:rPr>
          <w:rFonts w:ascii="Times New Roman" w:hAnsi="Times New Roman" w:cs="Times New Roman"/>
          <w:sz w:val="20"/>
          <w:szCs w:val="20"/>
        </w:rPr>
      </w:pPr>
      <w:r w:rsidRPr="00773276">
        <w:rPr>
          <w:rFonts w:ascii="Times New Roman" w:hAnsi="Times New Roman" w:cs="Times New Roman"/>
          <w:sz w:val="20"/>
          <w:szCs w:val="20"/>
        </w:rPr>
        <w:drawing>
          <wp:inline distT="0" distB="0" distL="0" distR="0">
            <wp:extent cx="1604513" cy="914400"/>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1604513" cy="914400"/>
                    </a:xfrm>
                    <a:prstGeom prst="rect">
                      <a:avLst/>
                    </a:prstGeom>
                    <a:noFill/>
                    <a:ln w="9525">
                      <a:noFill/>
                      <a:miter lim="800000"/>
                      <a:headEnd/>
                      <a:tailEnd/>
                    </a:ln>
                  </pic:spPr>
                </pic:pic>
              </a:graphicData>
            </a:graphic>
          </wp:inline>
        </w:drawing>
      </w:r>
    </w:p>
    <w:p w:rsidR="00744854" w:rsidRDefault="00DA5BFA" w:rsidP="00010B6C">
      <w:pPr>
        <w:spacing w:line="360" w:lineRule="auto"/>
        <w:ind w:left="720"/>
        <w:jc w:val="center"/>
        <w:rPr>
          <w:sz w:val="16"/>
        </w:rPr>
      </w:pPr>
      <w:r>
        <w:rPr>
          <w:b/>
          <w:sz w:val="16"/>
        </w:rPr>
        <w:t xml:space="preserve">Gambar </w:t>
      </w:r>
      <w:r w:rsidR="00744854">
        <w:rPr>
          <w:b/>
          <w:sz w:val="16"/>
        </w:rPr>
        <w:t>14</w:t>
      </w:r>
      <w:r w:rsidR="00744854" w:rsidRPr="00001B6C">
        <w:rPr>
          <w:b/>
          <w:sz w:val="16"/>
        </w:rPr>
        <w:t>.</w:t>
      </w:r>
      <w:r w:rsidR="00744854" w:rsidRPr="00001B6C">
        <w:rPr>
          <w:sz w:val="16"/>
        </w:rPr>
        <w:t xml:space="preserve"> </w:t>
      </w:r>
      <w:r w:rsidR="00744854">
        <w:rPr>
          <w:sz w:val="16"/>
        </w:rPr>
        <w:t>Penentuan Titik Akhir Obyek</w:t>
      </w:r>
    </w:p>
    <w:p w:rsidR="00942A0D" w:rsidRDefault="00942A0D" w:rsidP="005410C2">
      <w:pPr>
        <w:pStyle w:val="Els-body-text"/>
        <w:numPr>
          <w:ilvl w:val="1"/>
          <w:numId w:val="17"/>
        </w:numPr>
        <w:spacing w:line="276" w:lineRule="auto"/>
        <w:rPr>
          <w:b/>
        </w:rPr>
      </w:pPr>
      <w:r w:rsidRPr="00942A0D">
        <w:rPr>
          <w:b/>
        </w:rPr>
        <w:t xml:space="preserve">Menghitung </w:t>
      </w:r>
      <w:r w:rsidR="00EB728A" w:rsidRPr="00942A0D">
        <w:rPr>
          <w:b/>
        </w:rPr>
        <w:t>Jarak Antara Titik Awal Dan Titik Akhir</w:t>
      </w:r>
    </w:p>
    <w:p w:rsidR="00EB728A" w:rsidRPr="00EB728A" w:rsidRDefault="00EB728A" w:rsidP="00FD01F6">
      <w:pPr>
        <w:spacing w:line="276" w:lineRule="auto"/>
        <w:ind w:left="720"/>
        <w:jc w:val="both"/>
      </w:pPr>
      <w:r w:rsidRPr="00EB728A">
        <w:t xml:space="preserve">Pada tahap ini sudah diketahui dimana titik awal dan titik akhir perpindahan obyek. Dengan menggunakan rumus </w:t>
      </w:r>
      <w:r>
        <w:t>jarak</w:t>
      </w:r>
      <w:r w:rsidRPr="00EB728A">
        <w:t>, kita bisa melakukan perhitungan jarak perpindahan obyek setelah 200ms.</w:t>
      </w:r>
    </w:p>
    <w:p w:rsidR="00EB728A" w:rsidRDefault="000C2D76" w:rsidP="00FD01F6">
      <w:pPr>
        <w:pStyle w:val="Els-body-text"/>
        <w:spacing w:line="276" w:lineRule="auto"/>
        <w:ind w:left="720" w:firstLine="0"/>
        <w:jc w:val="center"/>
        <w:rPr>
          <w:b/>
        </w:rPr>
      </w:pPr>
      <w:r w:rsidRPr="000C2D76">
        <w:rPr>
          <w:b/>
        </w:rPr>
        <w:lastRenderedPageBreak/>
        <w:drawing>
          <wp:inline distT="0" distB="0" distL="0" distR="0">
            <wp:extent cx="2651760" cy="779568"/>
            <wp:effectExtent l="19050" t="19050" r="15240" b="20532"/>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2651760" cy="779568"/>
                    </a:xfrm>
                    <a:prstGeom prst="rect">
                      <a:avLst/>
                    </a:prstGeom>
                    <a:noFill/>
                    <a:ln w="9525">
                      <a:solidFill>
                        <a:schemeClr val="tx1"/>
                      </a:solidFill>
                      <a:miter lim="800000"/>
                      <a:headEnd/>
                      <a:tailEnd/>
                    </a:ln>
                  </pic:spPr>
                </pic:pic>
              </a:graphicData>
            </a:graphic>
          </wp:inline>
        </w:drawing>
      </w:r>
    </w:p>
    <w:p w:rsidR="000C2D76" w:rsidRDefault="000C2D76" w:rsidP="000C2D76">
      <w:pPr>
        <w:spacing w:line="360" w:lineRule="auto"/>
        <w:ind w:left="360"/>
        <w:jc w:val="center"/>
        <w:rPr>
          <w:sz w:val="16"/>
        </w:rPr>
      </w:pPr>
      <w:r>
        <w:rPr>
          <w:b/>
          <w:sz w:val="16"/>
        </w:rPr>
        <w:t>Gambar 15</w:t>
      </w:r>
      <w:r w:rsidRPr="00001B6C">
        <w:rPr>
          <w:b/>
          <w:sz w:val="16"/>
        </w:rPr>
        <w:t>.</w:t>
      </w:r>
      <w:r w:rsidRPr="00001B6C">
        <w:rPr>
          <w:sz w:val="16"/>
        </w:rPr>
        <w:t xml:space="preserve"> </w:t>
      </w:r>
      <w:r>
        <w:rPr>
          <w:sz w:val="16"/>
        </w:rPr>
        <w:t>Ilustrasi Perhitungan Jarak</w:t>
      </w:r>
    </w:p>
    <w:p w:rsidR="0054318E" w:rsidRDefault="00942A0D" w:rsidP="005410C2">
      <w:pPr>
        <w:pStyle w:val="Els-body-text"/>
        <w:numPr>
          <w:ilvl w:val="1"/>
          <w:numId w:val="17"/>
        </w:numPr>
        <w:spacing w:line="276" w:lineRule="auto"/>
        <w:rPr>
          <w:b/>
        </w:rPr>
      </w:pPr>
      <w:r w:rsidRPr="00942A0D">
        <w:rPr>
          <w:b/>
        </w:rPr>
        <w:t xml:space="preserve">Konversi </w:t>
      </w:r>
      <w:r w:rsidR="00DD1304" w:rsidRPr="00942A0D">
        <w:rPr>
          <w:b/>
        </w:rPr>
        <w:t>Jarak Dari Satuan Pixel Ke Satuan Meter</w:t>
      </w:r>
    </w:p>
    <w:p w:rsidR="00010B6C" w:rsidRDefault="00010B6C" w:rsidP="00F54340">
      <w:pPr>
        <w:pStyle w:val="Els-body-text"/>
        <w:spacing w:line="276" w:lineRule="auto"/>
        <w:ind w:left="720" w:firstLine="0"/>
      </w:pPr>
      <w:r>
        <w:t>Hasil perpindahan obyek masih dalam satuan pixel. Agar bisa dihitung kecepatannya, harus dilakukan konversi satuan dari pixel ke meter</w:t>
      </w:r>
      <w:r w:rsidR="00C7221B">
        <w:t xml:space="preserve"> dengan menggunakan rumus dibawah ini.</w:t>
      </w:r>
    </w:p>
    <w:p w:rsidR="00C7221B" w:rsidRPr="00F54340" w:rsidRDefault="00C7221B" w:rsidP="00F54340">
      <w:pPr>
        <w:pStyle w:val="ListParagraph"/>
        <w:spacing w:after="0"/>
        <w:jc w:val="center"/>
        <w:rPr>
          <w:rFonts w:ascii="Times New Roman" w:hAnsi="Times New Roman" w:cs="Times New Roman"/>
          <w:sz w:val="20"/>
          <w:szCs w:val="20"/>
        </w:rPr>
      </w:pPr>
      <w:r>
        <w:rPr>
          <w:rFonts w:ascii="Times New Roman" w:hAnsi="Times New Roman" w:cs="Times New Roman"/>
          <w:sz w:val="20"/>
          <w:szCs w:val="20"/>
        </w:rPr>
        <w:t xml:space="preserve">Perpindahan (meter) = </w:t>
      </w:r>
      <m:oMath>
        <m:f>
          <m:fPr>
            <m:ctrlPr>
              <w:rPr>
                <w:rFonts w:ascii="Cambria Math" w:hAnsi="Cambria Math" w:cs="Times New Roman"/>
                <w:i/>
                <w:sz w:val="20"/>
                <w:szCs w:val="20"/>
              </w:rPr>
            </m:ctrlPr>
          </m:fPr>
          <m:num>
            <m:r>
              <w:rPr>
                <w:rFonts w:ascii="Cambria Math" w:hAnsi="Cambria Math" w:cs="Times New Roman"/>
                <w:sz w:val="20"/>
                <w:szCs w:val="20"/>
              </w:rPr>
              <m:t>Perpindahan (pixel)</m:t>
            </m:r>
          </m:num>
          <m:den>
            <m:r>
              <w:rPr>
                <w:rFonts w:ascii="Cambria Math" w:hAnsi="Cambria Math" w:cs="Times New Roman"/>
                <w:sz w:val="20"/>
                <w:szCs w:val="20"/>
              </w:rPr>
              <m:t>Jarak Sebenarnya (1 Meter)</m:t>
            </m:r>
          </m:den>
        </m:f>
      </m:oMath>
      <w:r>
        <w:rPr>
          <w:rFonts w:ascii="Times New Roman" w:hAnsi="Times New Roman" w:cs="Times New Roman"/>
          <w:sz w:val="20"/>
          <w:szCs w:val="20"/>
        </w:rPr>
        <w:t xml:space="preserve">  </w:t>
      </w:r>
    </w:p>
    <w:p w:rsidR="0054318E" w:rsidRDefault="0054318E" w:rsidP="005410C2">
      <w:pPr>
        <w:pStyle w:val="Els-body-text"/>
        <w:numPr>
          <w:ilvl w:val="1"/>
          <w:numId w:val="17"/>
        </w:numPr>
        <w:spacing w:line="276" w:lineRule="auto"/>
        <w:rPr>
          <w:b/>
        </w:rPr>
      </w:pPr>
      <w:r w:rsidRPr="0054318E">
        <w:rPr>
          <w:b/>
        </w:rPr>
        <w:t xml:space="preserve">Hitung </w:t>
      </w:r>
      <w:r w:rsidR="00EB728A" w:rsidRPr="0054318E">
        <w:rPr>
          <w:b/>
        </w:rPr>
        <w:t>Kecepatan Kendaraan</w:t>
      </w:r>
    </w:p>
    <w:p w:rsidR="00F54340" w:rsidRPr="00F54340" w:rsidRDefault="00F54340" w:rsidP="00F54340">
      <w:pPr>
        <w:pStyle w:val="ListParagraph"/>
        <w:tabs>
          <w:tab w:val="left" w:pos="900"/>
        </w:tabs>
        <w:spacing w:after="0"/>
        <w:jc w:val="both"/>
        <w:rPr>
          <w:rFonts w:ascii="Times New Roman" w:hAnsi="Times New Roman" w:cs="Times New Roman"/>
          <w:sz w:val="20"/>
          <w:szCs w:val="20"/>
        </w:rPr>
      </w:pPr>
      <w:r>
        <w:rPr>
          <w:rFonts w:ascii="Times New Roman" w:hAnsi="Times New Roman" w:cs="Times New Roman"/>
          <w:sz w:val="20"/>
          <w:szCs w:val="20"/>
        </w:rPr>
        <w:t>Setelah mengetahui besarnya perpindahan obyek selama 1000ms atau 1 detik dalam satuan meter, kita tinggal  konversi satuan tersebut menjadi kilomet</w:t>
      </w:r>
      <w:r w:rsidR="0031352B">
        <w:rPr>
          <w:rFonts w:ascii="Times New Roman" w:hAnsi="Times New Roman" w:cs="Times New Roman"/>
          <w:sz w:val="20"/>
          <w:szCs w:val="20"/>
        </w:rPr>
        <w:t xml:space="preserve">er per jam (Km/h) dengan acuan </w:t>
      </w:r>
      <w:r>
        <w:rPr>
          <w:rFonts w:ascii="Times New Roman" w:hAnsi="Times New Roman" w:cs="Times New Roman"/>
          <w:sz w:val="20"/>
          <w:szCs w:val="20"/>
        </w:rPr>
        <w:t xml:space="preserve">1 </w:t>
      </w:r>
      <w:r w:rsidR="0031352B">
        <w:rPr>
          <w:rFonts w:ascii="Times New Roman" w:hAnsi="Times New Roman" w:cs="Times New Roman"/>
          <w:sz w:val="20"/>
          <w:szCs w:val="20"/>
        </w:rPr>
        <w:t>meter/s = 3.6 kilometer/jam.</w:t>
      </w:r>
      <w:r>
        <w:rPr>
          <w:rFonts w:ascii="Times New Roman" w:hAnsi="Times New Roman" w:cs="Times New Roman"/>
          <w:sz w:val="20"/>
          <w:szCs w:val="20"/>
        </w:rPr>
        <w:tab/>
      </w:r>
    </w:p>
    <w:p w:rsidR="00E1763C" w:rsidRDefault="0054318E" w:rsidP="005410C2">
      <w:pPr>
        <w:pStyle w:val="Els-body-text"/>
        <w:numPr>
          <w:ilvl w:val="1"/>
          <w:numId w:val="17"/>
        </w:numPr>
        <w:spacing w:line="276" w:lineRule="auto"/>
        <w:rPr>
          <w:b/>
        </w:rPr>
      </w:pPr>
      <w:r w:rsidRPr="0054318E">
        <w:rPr>
          <w:b/>
        </w:rPr>
        <w:t xml:space="preserve">Pengulangan </w:t>
      </w:r>
      <w:r w:rsidR="00EB728A" w:rsidRPr="0054318E">
        <w:rPr>
          <w:b/>
        </w:rPr>
        <w:t>Proses</w:t>
      </w:r>
    </w:p>
    <w:p w:rsidR="00AD313C" w:rsidRDefault="00AD313C" w:rsidP="00AD313C">
      <w:pPr>
        <w:pStyle w:val="ListParagraph"/>
        <w:tabs>
          <w:tab w:val="left" w:pos="900"/>
        </w:tabs>
        <w:spacing w:after="0"/>
        <w:jc w:val="both"/>
        <w:rPr>
          <w:rFonts w:ascii="Times New Roman" w:hAnsi="Times New Roman" w:cs="Times New Roman"/>
          <w:sz w:val="20"/>
          <w:szCs w:val="20"/>
        </w:rPr>
      </w:pPr>
      <w:r>
        <w:rPr>
          <w:rFonts w:ascii="Times New Roman" w:hAnsi="Times New Roman" w:cs="Times New Roman"/>
          <w:sz w:val="20"/>
          <w:szCs w:val="20"/>
        </w:rPr>
        <w:t xml:space="preserve">Pengulangan proses perhitungan mulai dari tahap (1) akan dilakukan setelah tidak ada kendaran atau obyek yang terdeteksi didalam daerah perhitungan yang sudah ditentukan. </w:t>
      </w:r>
    </w:p>
    <w:p w:rsidR="00D936AB" w:rsidRDefault="00D936AB" w:rsidP="00AB14DC">
      <w:pPr>
        <w:pStyle w:val="ListParagraph"/>
        <w:spacing w:after="0"/>
        <w:jc w:val="center"/>
        <w:rPr>
          <w:rFonts w:ascii="Times New Roman" w:hAnsi="Times New Roman" w:cs="Times New Roman"/>
          <w:sz w:val="20"/>
          <w:szCs w:val="20"/>
        </w:rPr>
      </w:pPr>
      <w:r w:rsidRPr="00D936AB">
        <w:rPr>
          <w:rFonts w:ascii="Times New Roman" w:hAnsi="Times New Roman" w:cs="Times New Roman"/>
          <w:sz w:val="20"/>
          <w:szCs w:val="20"/>
        </w:rPr>
        <w:drawing>
          <wp:inline distT="0" distB="0" distL="0" distR="0">
            <wp:extent cx="1457325" cy="822960"/>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1457325" cy="822960"/>
                    </a:xfrm>
                    <a:prstGeom prst="rect">
                      <a:avLst/>
                    </a:prstGeom>
                    <a:noFill/>
                    <a:ln w="9525">
                      <a:noFill/>
                      <a:miter lim="800000"/>
                      <a:headEnd/>
                      <a:tailEnd/>
                    </a:ln>
                  </pic:spPr>
                </pic:pic>
              </a:graphicData>
            </a:graphic>
          </wp:inline>
        </w:drawing>
      </w:r>
    </w:p>
    <w:p w:rsidR="00AB14DC" w:rsidRDefault="00CF5511" w:rsidP="00AB14DC">
      <w:pPr>
        <w:pStyle w:val="ListParagraph"/>
        <w:spacing w:after="0" w:line="360" w:lineRule="auto"/>
        <w:jc w:val="center"/>
        <w:rPr>
          <w:rFonts w:ascii="Times New Roman" w:hAnsi="Times New Roman" w:cs="Times New Roman"/>
          <w:sz w:val="16"/>
          <w:szCs w:val="20"/>
        </w:rPr>
      </w:pPr>
      <w:r>
        <w:rPr>
          <w:rFonts w:ascii="Times New Roman" w:hAnsi="Times New Roman" w:cs="Times New Roman"/>
          <w:b/>
          <w:sz w:val="16"/>
          <w:szCs w:val="20"/>
        </w:rPr>
        <w:t xml:space="preserve">Gambar </w:t>
      </w:r>
      <w:r w:rsidR="00AB14DC">
        <w:rPr>
          <w:rFonts w:ascii="Times New Roman" w:hAnsi="Times New Roman" w:cs="Times New Roman"/>
          <w:b/>
          <w:sz w:val="16"/>
          <w:szCs w:val="20"/>
        </w:rPr>
        <w:t>16</w:t>
      </w:r>
      <w:r w:rsidR="00AB14DC" w:rsidRPr="00001B6C">
        <w:rPr>
          <w:rFonts w:ascii="Times New Roman" w:hAnsi="Times New Roman" w:cs="Times New Roman"/>
          <w:b/>
          <w:sz w:val="16"/>
          <w:szCs w:val="20"/>
        </w:rPr>
        <w:t>.</w:t>
      </w:r>
      <w:r w:rsidR="00AB14DC" w:rsidRPr="00001B6C">
        <w:rPr>
          <w:rFonts w:ascii="Times New Roman" w:hAnsi="Times New Roman" w:cs="Times New Roman"/>
          <w:sz w:val="16"/>
          <w:szCs w:val="20"/>
        </w:rPr>
        <w:t xml:space="preserve"> </w:t>
      </w:r>
      <w:r w:rsidR="00AB14DC">
        <w:rPr>
          <w:rFonts w:ascii="Times New Roman" w:hAnsi="Times New Roman" w:cs="Times New Roman"/>
          <w:sz w:val="16"/>
          <w:szCs w:val="20"/>
        </w:rPr>
        <w:t>Ilustrasi Perulangan Proses</w:t>
      </w:r>
    </w:p>
    <w:p w:rsidR="00AD313C" w:rsidRPr="0054318E" w:rsidRDefault="00AD313C" w:rsidP="00AD313C">
      <w:pPr>
        <w:pStyle w:val="Els-body-text"/>
        <w:spacing w:line="276" w:lineRule="auto"/>
        <w:ind w:left="720" w:firstLine="0"/>
        <w:rPr>
          <w:b/>
        </w:rPr>
      </w:pPr>
    </w:p>
    <w:p w:rsidR="0054318E" w:rsidRDefault="0054318E" w:rsidP="005410C2">
      <w:pPr>
        <w:pStyle w:val="ListParagraph"/>
        <w:numPr>
          <w:ilvl w:val="1"/>
          <w:numId w:val="16"/>
        </w:numPr>
        <w:ind w:left="540" w:hanging="540"/>
        <w:jc w:val="both"/>
        <w:rPr>
          <w:rFonts w:ascii="Times New Roman" w:hAnsi="Times New Roman" w:cs="Times New Roman"/>
          <w:b/>
          <w:sz w:val="20"/>
        </w:rPr>
      </w:pPr>
      <w:r w:rsidRPr="007D4443">
        <w:rPr>
          <w:rFonts w:ascii="Times New Roman" w:hAnsi="Times New Roman" w:cs="Times New Roman"/>
          <w:b/>
          <w:sz w:val="20"/>
        </w:rPr>
        <w:t>Capture Kendaraan</w:t>
      </w:r>
    </w:p>
    <w:p w:rsidR="00460927" w:rsidRDefault="00460927" w:rsidP="00460927">
      <w:pPr>
        <w:pStyle w:val="ListParagraph"/>
        <w:spacing w:after="0" w:line="360" w:lineRule="auto"/>
        <w:ind w:left="0" w:firstLine="540"/>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3600" behindDoc="0" locked="0" layoutInCell="1" allowOverlap="1">
            <wp:simplePos x="0" y="0"/>
            <wp:positionH relativeFrom="column">
              <wp:posOffset>2623820</wp:posOffset>
            </wp:positionH>
            <wp:positionV relativeFrom="paragraph">
              <wp:posOffset>798195</wp:posOffset>
            </wp:positionV>
            <wp:extent cx="2275840" cy="1280160"/>
            <wp:effectExtent l="19050" t="19050" r="10160" b="1524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275840" cy="1280160"/>
                    </a:xfrm>
                    <a:prstGeom prst="rect">
                      <a:avLst/>
                    </a:prstGeom>
                    <a:noFill/>
                    <a:ln w="9525">
                      <a:solidFill>
                        <a:schemeClr val="tx1"/>
                      </a:solidFill>
                      <a:miter lim="800000"/>
                      <a:headEnd/>
                      <a:tailEnd/>
                    </a:ln>
                  </pic:spPr>
                </pic:pic>
              </a:graphicData>
            </a:graphic>
          </wp:anchor>
        </w:drawing>
      </w:r>
      <w:r>
        <w:rPr>
          <w:rFonts w:ascii="Times New Roman" w:hAnsi="Times New Roman" w:cs="Times New Roman"/>
          <w:sz w:val="20"/>
          <w:szCs w:val="20"/>
        </w:rPr>
        <w:t xml:space="preserve">Tahap ini digunakan untuk mengambil gambar dari pelanggar batas kecepatan yang sudah ditentukan. Penentuan titik pengambilan gambar dilakukan berdasarkan hasil pencarian obyek menggunakan BLOB </w:t>
      </w:r>
      <w:r w:rsidRPr="000D5017">
        <w:rPr>
          <w:rFonts w:ascii="Times New Roman" w:hAnsi="Times New Roman" w:cs="Times New Roman"/>
          <w:i/>
          <w:sz w:val="20"/>
          <w:szCs w:val="20"/>
        </w:rPr>
        <w:t>analysis</w:t>
      </w:r>
      <w:r>
        <w:rPr>
          <w:rFonts w:ascii="Times New Roman" w:hAnsi="Times New Roman" w:cs="Times New Roman"/>
          <w:sz w:val="20"/>
          <w:szCs w:val="20"/>
        </w:rPr>
        <w:t xml:space="preserve">. Semua hasil </w:t>
      </w:r>
      <w:r w:rsidRPr="00CA00F3">
        <w:rPr>
          <w:rFonts w:ascii="Times New Roman" w:hAnsi="Times New Roman" w:cs="Times New Roman"/>
          <w:i/>
          <w:sz w:val="20"/>
          <w:szCs w:val="20"/>
        </w:rPr>
        <w:t>capture</w:t>
      </w:r>
      <w:r>
        <w:rPr>
          <w:rFonts w:ascii="Times New Roman" w:hAnsi="Times New Roman" w:cs="Times New Roman"/>
          <w:sz w:val="20"/>
          <w:szCs w:val="20"/>
        </w:rPr>
        <w:t xml:space="preserve"> disimpan dalam masing-masing folder sesuai tanggal pengambilan gambar. Hal ini bertujuan untuk memudahkan saat menampilkan </w:t>
      </w:r>
      <w:r w:rsidRPr="00CA00F3">
        <w:rPr>
          <w:rFonts w:ascii="Times New Roman" w:hAnsi="Times New Roman" w:cs="Times New Roman"/>
          <w:i/>
          <w:sz w:val="20"/>
          <w:szCs w:val="20"/>
        </w:rPr>
        <w:t>report</w:t>
      </w:r>
      <w:r>
        <w:rPr>
          <w:rFonts w:ascii="Times New Roman" w:hAnsi="Times New Roman" w:cs="Times New Roman"/>
          <w:sz w:val="20"/>
          <w:szCs w:val="20"/>
        </w:rPr>
        <w:t>.</w:t>
      </w:r>
    </w:p>
    <w:p w:rsidR="00460927" w:rsidRDefault="00460927" w:rsidP="00460927">
      <w:pPr>
        <w:pStyle w:val="ListParagraph"/>
        <w:spacing w:after="0" w:line="360" w:lineRule="auto"/>
        <w:ind w:left="0"/>
        <w:jc w:val="center"/>
        <w:rPr>
          <w:rFonts w:ascii="Times New Roman" w:hAnsi="Times New Roman" w:cs="Times New Roman"/>
          <w:sz w:val="20"/>
          <w:szCs w:val="20"/>
        </w:rPr>
      </w:pPr>
      <w:r w:rsidRPr="00460927">
        <w:rPr>
          <w:rFonts w:ascii="Times New Roman" w:hAnsi="Times New Roman" w:cs="Times New Roman"/>
          <w:sz w:val="20"/>
          <w:szCs w:val="20"/>
        </w:rPr>
        <w:drawing>
          <wp:anchor distT="0" distB="0" distL="114300" distR="114300" simplePos="0" relativeHeight="251672576" behindDoc="0" locked="0" layoutInCell="1" allowOverlap="1">
            <wp:simplePos x="0" y="0"/>
            <wp:positionH relativeFrom="column">
              <wp:posOffset>1461770</wp:posOffset>
            </wp:positionH>
            <wp:positionV relativeFrom="paragraph">
              <wp:posOffset>112395</wp:posOffset>
            </wp:positionV>
            <wp:extent cx="822960" cy="836295"/>
            <wp:effectExtent l="19050" t="19050" r="15240" b="209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822960" cy="836295"/>
                    </a:xfrm>
                    <a:prstGeom prst="rect">
                      <a:avLst/>
                    </a:prstGeom>
                    <a:noFill/>
                    <a:ln w="9525">
                      <a:solidFill>
                        <a:schemeClr val="tx1"/>
                      </a:solidFill>
                      <a:miter lim="800000"/>
                      <a:headEnd/>
                      <a:tailEnd/>
                    </a:ln>
                  </pic:spPr>
                </pic:pic>
              </a:graphicData>
            </a:graphic>
          </wp:anchor>
        </w:drawing>
      </w:r>
    </w:p>
    <w:p w:rsidR="00460927" w:rsidRDefault="00460927" w:rsidP="00460927">
      <w:pPr>
        <w:pStyle w:val="ListParagraph"/>
        <w:spacing w:after="0"/>
        <w:ind w:left="0" w:firstLine="540"/>
        <w:jc w:val="both"/>
        <w:rPr>
          <w:rFonts w:ascii="Times New Roman" w:hAnsi="Times New Roman" w:cs="Times New Roman"/>
          <w:sz w:val="20"/>
          <w:szCs w:val="20"/>
        </w:rPr>
      </w:pPr>
    </w:p>
    <w:p w:rsidR="00460927" w:rsidRPr="007D4443" w:rsidRDefault="00460927" w:rsidP="00460927">
      <w:pPr>
        <w:pStyle w:val="ListParagraph"/>
        <w:spacing w:line="360" w:lineRule="auto"/>
        <w:ind w:left="540"/>
        <w:jc w:val="both"/>
        <w:rPr>
          <w:rFonts w:ascii="Times New Roman" w:hAnsi="Times New Roman" w:cs="Times New Roman"/>
          <w:b/>
          <w:sz w:val="20"/>
        </w:rPr>
      </w:pPr>
    </w:p>
    <w:p w:rsidR="007F5FE1" w:rsidRDefault="007F5FE1" w:rsidP="00460927">
      <w:pPr>
        <w:pStyle w:val="Els-body-text"/>
        <w:spacing w:line="276" w:lineRule="auto"/>
        <w:ind w:left="360" w:firstLine="0"/>
      </w:pPr>
    </w:p>
    <w:p w:rsidR="00460927" w:rsidRDefault="00460927" w:rsidP="00460927">
      <w:pPr>
        <w:pStyle w:val="Els-body-text"/>
        <w:spacing w:line="276" w:lineRule="auto"/>
        <w:ind w:left="360" w:firstLine="0"/>
      </w:pPr>
    </w:p>
    <w:p w:rsidR="00460927" w:rsidRDefault="00460927" w:rsidP="00460927">
      <w:pPr>
        <w:pStyle w:val="Els-body-text"/>
        <w:spacing w:line="276" w:lineRule="auto"/>
        <w:ind w:left="360" w:firstLine="0"/>
      </w:pPr>
    </w:p>
    <w:p w:rsidR="00460927" w:rsidRDefault="00460927" w:rsidP="00460927">
      <w:pPr>
        <w:pStyle w:val="ListParagraph"/>
        <w:spacing w:after="0" w:line="360" w:lineRule="auto"/>
        <w:ind w:left="0"/>
        <w:jc w:val="center"/>
        <w:rPr>
          <w:rFonts w:ascii="Times New Roman" w:hAnsi="Times New Roman" w:cs="Times New Roman"/>
          <w:sz w:val="16"/>
          <w:szCs w:val="20"/>
        </w:rPr>
      </w:pPr>
      <w:r w:rsidRPr="00001B6C">
        <w:rPr>
          <w:rFonts w:ascii="Times New Roman" w:hAnsi="Times New Roman" w:cs="Times New Roman"/>
          <w:b/>
          <w:sz w:val="16"/>
          <w:szCs w:val="20"/>
        </w:rPr>
        <w:t xml:space="preserve">Gambar </w:t>
      </w:r>
      <w:r>
        <w:rPr>
          <w:rFonts w:ascii="Times New Roman" w:hAnsi="Times New Roman" w:cs="Times New Roman"/>
          <w:b/>
          <w:sz w:val="16"/>
          <w:szCs w:val="20"/>
        </w:rPr>
        <w:t>17</w:t>
      </w:r>
      <w:r w:rsidRPr="00001B6C">
        <w:rPr>
          <w:rFonts w:ascii="Times New Roman" w:hAnsi="Times New Roman" w:cs="Times New Roman"/>
          <w:b/>
          <w:sz w:val="16"/>
          <w:szCs w:val="20"/>
        </w:rPr>
        <w:t>.</w:t>
      </w:r>
      <w:r w:rsidRPr="00001B6C">
        <w:rPr>
          <w:rFonts w:ascii="Times New Roman" w:hAnsi="Times New Roman" w:cs="Times New Roman"/>
          <w:sz w:val="16"/>
          <w:szCs w:val="20"/>
        </w:rPr>
        <w:t xml:space="preserve"> </w:t>
      </w:r>
      <w:r>
        <w:rPr>
          <w:rFonts w:ascii="Times New Roman" w:hAnsi="Times New Roman" w:cs="Times New Roman"/>
          <w:sz w:val="16"/>
          <w:szCs w:val="20"/>
        </w:rPr>
        <w:t xml:space="preserve">Hasil </w:t>
      </w:r>
      <w:r w:rsidRPr="00CA00F3">
        <w:rPr>
          <w:rFonts w:ascii="Times New Roman" w:hAnsi="Times New Roman" w:cs="Times New Roman"/>
          <w:i/>
          <w:sz w:val="16"/>
          <w:szCs w:val="20"/>
        </w:rPr>
        <w:t>Capture</w:t>
      </w:r>
      <w:r>
        <w:rPr>
          <w:rFonts w:ascii="Times New Roman" w:hAnsi="Times New Roman" w:cs="Times New Roman"/>
          <w:sz w:val="16"/>
          <w:szCs w:val="20"/>
        </w:rPr>
        <w:t xml:space="preserve"> dan Penyimpanan Gambar Kendaraan</w:t>
      </w:r>
    </w:p>
    <w:p w:rsidR="00D33F64" w:rsidRDefault="00D33F64" w:rsidP="005410C2">
      <w:pPr>
        <w:pStyle w:val="ListParagraph"/>
        <w:numPr>
          <w:ilvl w:val="1"/>
          <w:numId w:val="16"/>
        </w:numPr>
        <w:ind w:left="540" w:hanging="540"/>
        <w:jc w:val="both"/>
        <w:rPr>
          <w:rFonts w:ascii="Times New Roman" w:hAnsi="Times New Roman" w:cs="Times New Roman"/>
          <w:b/>
          <w:sz w:val="20"/>
        </w:rPr>
      </w:pPr>
      <w:r>
        <w:rPr>
          <w:rFonts w:ascii="Times New Roman" w:hAnsi="Times New Roman" w:cs="Times New Roman"/>
          <w:b/>
          <w:sz w:val="20"/>
        </w:rPr>
        <w:t>Report</w:t>
      </w:r>
    </w:p>
    <w:p w:rsidR="00D33F64" w:rsidRDefault="00D33F64" w:rsidP="0018572B">
      <w:pPr>
        <w:pStyle w:val="ListParagraph"/>
        <w:ind w:left="0" w:firstLine="540"/>
        <w:jc w:val="both"/>
        <w:rPr>
          <w:rFonts w:ascii="Times New Roman" w:hAnsi="Times New Roman" w:cs="Times New Roman"/>
          <w:sz w:val="20"/>
          <w:szCs w:val="20"/>
        </w:rPr>
      </w:pPr>
      <w:r w:rsidRPr="00FD7AC8">
        <w:rPr>
          <w:rFonts w:ascii="Times New Roman" w:hAnsi="Times New Roman" w:cs="Times New Roman"/>
          <w:i/>
          <w:sz w:val="20"/>
          <w:szCs w:val="20"/>
        </w:rPr>
        <w:t>Report</w:t>
      </w:r>
      <w:r>
        <w:rPr>
          <w:rFonts w:ascii="Times New Roman" w:hAnsi="Times New Roman" w:cs="Times New Roman"/>
          <w:sz w:val="20"/>
          <w:szCs w:val="20"/>
        </w:rPr>
        <w:t xml:space="preserve"> bisa ditampilkan harian, mingguan atau bulanan. Yang ditampilkan dalam </w:t>
      </w:r>
      <w:r w:rsidRPr="003C4CE2">
        <w:rPr>
          <w:rFonts w:ascii="Times New Roman" w:hAnsi="Times New Roman" w:cs="Times New Roman"/>
          <w:i/>
          <w:sz w:val="20"/>
          <w:szCs w:val="20"/>
        </w:rPr>
        <w:t>report</w:t>
      </w:r>
      <w:r>
        <w:rPr>
          <w:rFonts w:ascii="Times New Roman" w:hAnsi="Times New Roman" w:cs="Times New Roman"/>
          <w:sz w:val="20"/>
          <w:szCs w:val="20"/>
        </w:rPr>
        <w:t xml:space="preserve"> ini adalah jumlah pelanggar dan rata-rata kecepatan pelanggar. Jumlah pelanggar bisa di dapat dari jumlah hasil capture yang ada pada folder sesuai tanggal yang ingin ditampilkan reportnya. Sedangkan rata-rata kecepatan pelanggar bisa diperoleh dari nama file hasil capture.</w:t>
      </w:r>
    </w:p>
    <w:p w:rsidR="00D52BC3" w:rsidRDefault="00D52BC3" w:rsidP="005410C2">
      <w:pPr>
        <w:pStyle w:val="Els-body-text"/>
        <w:numPr>
          <w:ilvl w:val="0"/>
          <w:numId w:val="12"/>
        </w:numPr>
        <w:spacing w:line="276" w:lineRule="auto"/>
        <w:ind w:left="540" w:hanging="540"/>
        <w:rPr>
          <w:b/>
        </w:rPr>
      </w:pPr>
      <w:r w:rsidRPr="007B3937">
        <w:rPr>
          <w:b/>
        </w:rPr>
        <w:t>Eksperimen</w:t>
      </w:r>
    </w:p>
    <w:p w:rsidR="00D52BC3" w:rsidRDefault="00D52BC3" w:rsidP="00D52BC3">
      <w:pPr>
        <w:pStyle w:val="Els-body-text"/>
        <w:spacing w:line="276" w:lineRule="auto"/>
        <w:ind w:firstLine="540"/>
      </w:pPr>
      <w:r>
        <w:t>Pada eksperimen ini dilakukan u</w:t>
      </w:r>
      <w:r w:rsidRPr="007B3937">
        <w:t>ji coba program yang sudah dibuat dan analisa hasil percobaan apakah sudah sesuai dengan yang diharapkan.</w:t>
      </w:r>
      <w:r w:rsidR="008073B5">
        <w:t xml:space="preserve"> Pengujian dilakukan </w:t>
      </w:r>
      <w:r w:rsidR="00356733">
        <w:t xml:space="preserve">dengan </w:t>
      </w:r>
      <w:r w:rsidR="008073B5">
        <w:t xml:space="preserve">menggunakan mobil </w:t>
      </w:r>
      <w:r w:rsidR="008073B5" w:rsidRPr="008073B5">
        <w:rPr>
          <w:i/>
        </w:rPr>
        <w:t>remote control</w:t>
      </w:r>
      <w:r w:rsidR="00356733">
        <w:rPr>
          <w:i/>
        </w:rPr>
        <w:t xml:space="preserve">. </w:t>
      </w:r>
      <w:r w:rsidR="00356733">
        <w:t xml:space="preserve">Membandingkan antara hasil perhitungan </w:t>
      </w:r>
      <w:r w:rsidR="00A01601">
        <w:t xml:space="preserve">kecepatan secara </w:t>
      </w:r>
      <w:r w:rsidR="00356733">
        <w:t xml:space="preserve">manual dengan </w:t>
      </w:r>
      <w:r w:rsidR="008073B5">
        <w:t xml:space="preserve"> </w:t>
      </w:r>
      <w:r w:rsidR="00A01601">
        <w:t>hasil perhirungan program.</w:t>
      </w:r>
    </w:p>
    <w:p w:rsidR="00D9706C" w:rsidRPr="008073B5" w:rsidRDefault="00D9706C" w:rsidP="00D52BC3">
      <w:pPr>
        <w:pStyle w:val="Els-body-text"/>
        <w:spacing w:line="276" w:lineRule="auto"/>
        <w:ind w:firstLine="540"/>
      </w:pPr>
    </w:p>
    <w:p w:rsidR="00D9706C" w:rsidRDefault="00D9706C" w:rsidP="00D9706C">
      <w:pPr>
        <w:pStyle w:val="ListParagraph"/>
        <w:ind w:left="540"/>
        <w:jc w:val="both"/>
        <w:rPr>
          <w:rFonts w:ascii="Times New Roman" w:hAnsi="Times New Roman" w:cs="Times New Roman"/>
          <w:b/>
          <w:sz w:val="20"/>
        </w:rPr>
      </w:pPr>
    </w:p>
    <w:p w:rsidR="00B52904" w:rsidRDefault="000058B5" w:rsidP="005410C2">
      <w:pPr>
        <w:pStyle w:val="ListParagraph"/>
        <w:numPr>
          <w:ilvl w:val="1"/>
          <w:numId w:val="12"/>
        </w:numPr>
        <w:spacing w:after="0"/>
        <w:ind w:left="540" w:hanging="540"/>
        <w:jc w:val="both"/>
        <w:rPr>
          <w:rFonts w:ascii="Times New Roman" w:hAnsi="Times New Roman" w:cs="Times New Roman"/>
          <w:b/>
          <w:sz w:val="20"/>
        </w:rPr>
      </w:pPr>
      <w:r>
        <w:rPr>
          <w:rFonts w:ascii="Times New Roman" w:hAnsi="Times New Roman" w:cs="Times New Roman"/>
          <w:b/>
          <w:sz w:val="20"/>
        </w:rPr>
        <w:lastRenderedPageBreak/>
        <w:t>Eksperimen Berdasarkan Waktu Pengambilan</w:t>
      </w:r>
    </w:p>
    <w:p w:rsidR="004744D3" w:rsidRPr="00BC2002" w:rsidRDefault="00BC2002" w:rsidP="000F04A8">
      <w:pPr>
        <w:spacing w:line="276" w:lineRule="auto"/>
        <w:jc w:val="center"/>
        <w:rPr>
          <w:sz w:val="16"/>
        </w:rPr>
      </w:pPr>
      <w:r>
        <w:rPr>
          <w:b/>
          <w:sz w:val="16"/>
        </w:rPr>
        <w:t>Tabel 4</w:t>
      </w:r>
      <w:r w:rsidRPr="00001B6C">
        <w:rPr>
          <w:b/>
          <w:sz w:val="16"/>
        </w:rPr>
        <w:t>.</w:t>
      </w:r>
      <w:r w:rsidRPr="00001B6C">
        <w:rPr>
          <w:sz w:val="16"/>
        </w:rPr>
        <w:t xml:space="preserve"> </w:t>
      </w:r>
      <w:r>
        <w:rPr>
          <w:sz w:val="16"/>
        </w:rPr>
        <w:t>Analisa Hasil Pehitungan Berdasarkan Waktu Pengambilan</w:t>
      </w:r>
    </w:p>
    <w:tbl>
      <w:tblPr>
        <w:tblStyle w:val="TableGrid"/>
        <w:tblW w:w="10428" w:type="dxa"/>
        <w:jc w:val="center"/>
        <w:tblInd w:w="1260" w:type="dxa"/>
        <w:tblLook w:val="04A0"/>
      </w:tblPr>
      <w:tblGrid>
        <w:gridCol w:w="461"/>
        <w:gridCol w:w="883"/>
        <w:gridCol w:w="983"/>
        <w:gridCol w:w="1139"/>
        <w:gridCol w:w="906"/>
        <w:gridCol w:w="983"/>
        <w:gridCol w:w="1139"/>
        <w:gridCol w:w="906"/>
        <w:gridCol w:w="983"/>
        <w:gridCol w:w="1139"/>
        <w:gridCol w:w="906"/>
      </w:tblGrid>
      <w:tr w:rsidR="00903A1C" w:rsidTr="00C24AE9">
        <w:trPr>
          <w:jc w:val="center"/>
        </w:trPr>
        <w:tc>
          <w:tcPr>
            <w:tcW w:w="461" w:type="dxa"/>
            <w:vMerge w:val="restart"/>
            <w:vAlign w:val="center"/>
          </w:tcPr>
          <w:p w:rsidR="00903A1C" w:rsidRDefault="00903A1C" w:rsidP="00D17F23">
            <w:pPr>
              <w:pStyle w:val="ListParagraph"/>
              <w:ind w:left="0"/>
              <w:jc w:val="center"/>
              <w:rPr>
                <w:rFonts w:ascii="Times New Roman" w:hAnsi="Times New Roman" w:cs="Times New Roman"/>
                <w:b/>
                <w:sz w:val="20"/>
                <w:szCs w:val="20"/>
              </w:rPr>
            </w:pPr>
            <w:r>
              <w:rPr>
                <w:rFonts w:ascii="Times New Roman" w:hAnsi="Times New Roman" w:cs="Times New Roman"/>
                <w:b/>
                <w:sz w:val="20"/>
                <w:szCs w:val="20"/>
              </w:rPr>
              <w:t>Ke</w:t>
            </w:r>
          </w:p>
        </w:tc>
        <w:tc>
          <w:tcPr>
            <w:tcW w:w="883" w:type="dxa"/>
            <w:vMerge w:val="restart"/>
            <w:vAlign w:val="center"/>
          </w:tcPr>
          <w:p w:rsidR="00903A1C" w:rsidRDefault="00903A1C" w:rsidP="00D17F23">
            <w:pPr>
              <w:pStyle w:val="ListParagraph"/>
              <w:ind w:left="0"/>
              <w:jc w:val="center"/>
              <w:rPr>
                <w:rFonts w:ascii="Times New Roman" w:hAnsi="Times New Roman" w:cs="Times New Roman"/>
                <w:b/>
                <w:sz w:val="20"/>
                <w:szCs w:val="20"/>
              </w:rPr>
            </w:pPr>
            <w:r>
              <w:rPr>
                <w:rFonts w:ascii="Times New Roman" w:hAnsi="Times New Roman" w:cs="Times New Roman"/>
                <w:b/>
                <w:sz w:val="20"/>
                <w:szCs w:val="20"/>
              </w:rPr>
              <w:t>Manual</w:t>
            </w:r>
            <w:r>
              <w:rPr>
                <w:rFonts w:ascii="Times New Roman" w:hAnsi="Times New Roman" w:cs="Times New Roman"/>
                <w:b/>
                <w:sz w:val="20"/>
                <w:szCs w:val="20"/>
              </w:rPr>
              <w:br/>
              <w:t>(Km/h)</w:t>
            </w:r>
          </w:p>
        </w:tc>
        <w:tc>
          <w:tcPr>
            <w:tcW w:w="3028" w:type="dxa"/>
            <w:gridSpan w:val="3"/>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Pagi</w:t>
            </w:r>
          </w:p>
        </w:tc>
        <w:tc>
          <w:tcPr>
            <w:tcW w:w="3028" w:type="dxa"/>
            <w:gridSpan w:val="3"/>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Siang</w:t>
            </w:r>
          </w:p>
        </w:tc>
        <w:tc>
          <w:tcPr>
            <w:tcW w:w="3028" w:type="dxa"/>
            <w:gridSpan w:val="3"/>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Sore</w:t>
            </w:r>
          </w:p>
        </w:tc>
      </w:tr>
      <w:tr w:rsidR="00903A1C" w:rsidTr="00C24AE9">
        <w:trPr>
          <w:jc w:val="center"/>
        </w:trPr>
        <w:tc>
          <w:tcPr>
            <w:tcW w:w="461" w:type="dxa"/>
            <w:vMerge/>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p>
        </w:tc>
        <w:tc>
          <w:tcPr>
            <w:tcW w:w="883" w:type="dxa"/>
            <w:vMerge/>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1</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0.29</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5.73</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0.42</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2</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5.85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0.06</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5.34</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0.45</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0.32</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3</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5.32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0.47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91</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5.22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0.57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90</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4</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5.45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0.34</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c>
          <w:tcPr>
            <w:tcW w:w="983"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1139"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906"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0.08</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98</w:t>
            </w:r>
          </w:p>
        </w:tc>
      </w:tr>
      <w:tr w:rsidR="00D17F23" w:rsidRPr="00A936EC" w:rsidTr="00935969">
        <w:trPr>
          <w:jc w:val="center"/>
        </w:trPr>
        <w:tc>
          <w:tcPr>
            <w:tcW w:w="1344" w:type="dxa"/>
            <w:gridSpan w:val="2"/>
            <w:vAlign w:val="center"/>
          </w:tcPr>
          <w:p w:rsidR="00D17F23" w:rsidRPr="002C5375" w:rsidRDefault="00D17F23" w:rsidP="00D17F23">
            <w:pPr>
              <w:pStyle w:val="ListParagraph"/>
              <w:spacing w:after="0" w:line="240" w:lineRule="auto"/>
              <w:ind w:left="0"/>
              <w:jc w:val="center"/>
              <w:rPr>
                <w:rFonts w:ascii="Times New Roman" w:hAnsi="Times New Roman" w:cs="Times New Roman"/>
                <w:b/>
                <w:sz w:val="20"/>
                <w:szCs w:val="20"/>
              </w:rPr>
            </w:pPr>
          </w:p>
        </w:tc>
        <w:tc>
          <w:tcPr>
            <w:tcW w:w="2122" w:type="dxa"/>
            <w:gridSpan w:val="2"/>
            <w:vAlign w:val="center"/>
          </w:tcPr>
          <w:p w:rsidR="00D17F23" w:rsidRPr="002C5375"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vAlign w:val="center"/>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94.75</w:t>
            </w:r>
          </w:p>
        </w:tc>
        <w:tc>
          <w:tcPr>
            <w:tcW w:w="2122" w:type="dxa"/>
            <w:gridSpan w:val="2"/>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D17F23" w:rsidRPr="00A936EC" w:rsidRDefault="00285F84"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w:t>
            </w:r>
            <w:r>
              <w:rPr>
                <w:rFonts w:ascii="Times New Roman" w:hAnsi="Times New Roman" w:cs="Times New Roman"/>
                <w:b/>
                <w:sz w:val="20"/>
                <w:szCs w:val="20"/>
              </w:rPr>
              <w:t>3.66</w:t>
            </w:r>
          </w:p>
        </w:tc>
        <w:tc>
          <w:tcPr>
            <w:tcW w:w="2122" w:type="dxa"/>
            <w:gridSpan w:val="2"/>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D17F23" w:rsidRPr="00A936EC" w:rsidRDefault="00285F84"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94.75</w:t>
            </w:r>
          </w:p>
        </w:tc>
      </w:tr>
    </w:tbl>
    <w:p w:rsidR="00B52904" w:rsidRDefault="00B52904" w:rsidP="00132D15">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Dari hasil diatas dapat diketahui bahwa tingkat akurasi paling rendah diperoleh ketika pengambilan dilakukan waktu siang hari. Sedangkan untuk pagi dan soe hari memiliki tingkat akurasi yang sama.</w:t>
      </w:r>
    </w:p>
    <w:p w:rsidR="00B52904" w:rsidRDefault="00B52904" w:rsidP="000058B5">
      <w:pPr>
        <w:pStyle w:val="ListParagraph"/>
        <w:ind w:left="540"/>
        <w:jc w:val="both"/>
        <w:rPr>
          <w:rFonts w:ascii="Times New Roman" w:hAnsi="Times New Roman" w:cs="Times New Roman"/>
          <w:b/>
          <w:sz w:val="20"/>
        </w:rPr>
      </w:pPr>
    </w:p>
    <w:p w:rsidR="000058B5" w:rsidRDefault="000058B5" w:rsidP="005410C2">
      <w:pPr>
        <w:pStyle w:val="ListParagraph"/>
        <w:numPr>
          <w:ilvl w:val="1"/>
          <w:numId w:val="12"/>
        </w:numPr>
        <w:ind w:left="540" w:hanging="540"/>
        <w:jc w:val="both"/>
        <w:rPr>
          <w:rFonts w:ascii="Times New Roman" w:hAnsi="Times New Roman" w:cs="Times New Roman"/>
          <w:b/>
          <w:sz w:val="20"/>
        </w:rPr>
      </w:pPr>
      <w:r>
        <w:rPr>
          <w:rFonts w:ascii="Times New Roman" w:hAnsi="Times New Roman" w:cs="Times New Roman"/>
          <w:b/>
          <w:sz w:val="20"/>
        </w:rPr>
        <w:t>Eksperimen Berdasarkan Sudut</w:t>
      </w:r>
      <w:r w:rsidR="00B01BB5">
        <w:rPr>
          <w:rFonts w:ascii="Times New Roman" w:hAnsi="Times New Roman" w:cs="Times New Roman"/>
          <w:b/>
          <w:sz w:val="20"/>
        </w:rPr>
        <w:t xml:space="preserve"> </w:t>
      </w:r>
      <w:r>
        <w:rPr>
          <w:rFonts w:ascii="Times New Roman" w:hAnsi="Times New Roman" w:cs="Times New Roman"/>
          <w:b/>
          <w:sz w:val="20"/>
        </w:rPr>
        <w:t>Pengambilan</w:t>
      </w:r>
    </w:p>
    <w:p w:rsidR="000F04A8" w:rsidRPr="000F04A8" w:rsidRDefault="000F04A8" w:rsidP="000F04A8">
      <w:pPr>
        <w:pStyle w:val="ListParagraph"/>
        <w:ind w:left="0"/>
        <w:jc w:val="center"/>
        <w:rPr>
          <w:rFonts w:ascii="Times New Roman" w:hAnsi="Times New Roman" w:cs="Times New Roman"/>
          <w:sz w:val="16"/>
        </w:rPr>
      </w:pPr>
      <w:r w:rsidRPr="000F04A8">
        <w:rPr>
          <w:rFonts w:ascii="Times New Roman" w:hAnsi="Times New Roman" w:cs="Times New Roman"/>
          <w:b/>
          <w:sz w:val="16"/>
        </w:rPr>
        <w:t>Tabel 4</w:t>
      </w:r>
      <w:r w:rsidRPr="000F04A8">
        <w:rPr>
          <w:rFonts w:ascii="Times New Roman" w:hAnsi="Times New Roman" w:cs="Times New Roman"/>
          <w:b/>
          <w:sz w:val="16"/>
          <w:szCs w:val="20"/>
        </w:rPr>
        <w:t>.</w:t>
      </w:r>
      <w:r w:rsidRPr="000F04A8">
        <w:rPr>
          <w:rFonts w:ascii="Times New Roman" w:hAnsi="Times New Roman" w:cs="Times New Roman"/>
          <w:sz w:val="16"/>
          <w:szCs w:val="20"/>
        </w:rPr>
        <w:t xml:space="preserve"> </w:t>
      </w:r>
      <w:r w:rsidRPr="000F04A8">
        <w:rPr>
          <w:rFonts w:ascii="Times New Roman" w:hAnsi="Times New Roman" w:cs="Times New Roman"/>
          <w:sz w:val="16"/>
        </w:rPr>
        <w:t>Analisa Hasil Pehitungan Berdasarkan Waktu Pengambilan</w:t>
      </w:r>
    </w:p>
    <w:tbl>
      <w:tblPr>
        <w:tblStyle w:val="TableGrid"/>
        <w:tblW w:w="7400" w:type="dxa"/>
        <w:jc w:val="center"/>
        <w:tblInd w:w="1260" w:type="dxa"/>
        <w:tblLook w:val="04A0"/>
      </w:tblPr>
      <w:tblGrid>
        <w:gridCol w:w="461"/>
        <w:gridCol w:w="883"/>
        <w:gridCol w:w="983"/>
        <w:gridCol w:w="1139"/>
        <w:gridCol w:w="906"/>
        <w:gridCol w:w="983"/>
        <w:gridCol w:w="1139"/>
        <w:gridCol w:w="906"/>
      </w:tblGrid>
      <w:tr w:rsidR="00E808FB" w:rsidTr="00E808FB">
        <w:trPr>
          <w:jc w:val="center"/>
        </w:trPr>
        <w:tc>
          <w:tcPr>
            <w:tcW w:w="461" w:type="dxa"/>
            <w:vMerge w:val="restart"/>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Ke</w:t>
            </w:r>
          </w:p>
        </w:tc>
        <w:tc>
          <w:tcPr>
            <w:tcW w:w="883" w:type="dxa"/>
            <w:vMerge w:val="restart"/>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Manual</w:t>
            </w:r>
            <w:r>
              <w:rPr>
                <w:rFonts w:ascii="Times New Roman" w:hAnsi="Times New Roman" w:cs="Times New Roman"/>
                <w:b/>
                <w:sz w:val="20"/>
                <w:szCs w:val="20"/>
              </w:rPr>
              <w:br/>
              <w:t>(Km/h)</w:t>
            </w:r>
          </w:p>
        </w:tc>
        <w:tc>
          <w:tcPr>
            <w:tcW w:w="3028" w:type="dxa"/>
            <w:gridSpan w:val="3"/>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0 Derajat</w:t>
            </w:r>
          </w:p>
        </w:tc>
        <w:tc>
          <w:tcPr>
            <w:tcW w:w="3028" w:type="dxa"/>
            <w:gridSpan w:val="3"/>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45 Derajat</w:t>
            </w:r>
          </w:p>
        </w:tc>
      </w:tr>
      <w:tr w:rsidR="00E808FB" w:rsidTr="00E808FB">
        <w:trPr>
          <w:jc w:val="center"/>
        </w:trPr>
        <w:tc>
          <w:tcPr>
            <w:tcW w:w="461" w:type="dxa"/>
            <w:vMerge/>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p>
        </w:tc>
        <w:tc>
          <w:tcPr>
            <w:tcW w:w="883" w:type="dxa"/>
            <w:vMerge/>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p>
        </w:tc>
        <w:tc>
          <w:tcPr>
            <w:tcW w:w="983"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1</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0.29</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91</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2</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0.34</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3</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5.73</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5.22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0.57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90</w:t>
            </w:r>
          </w:p>
        </w:tc>
      </w:tr>
      <w:tr w:rsidR="00FF3612" w:rsidRPr="00646E10" w:rsidTr="000A00F5">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4</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5.34</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0.45</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r>
      <w:tr w:rsidR="00FF3612" w:rsidRPr="00646E10" w:rsidTr="000A00F5">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5.37</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0.42</w:t>
            </w:r>
          </w:p>
        </w:tc>
        <w:tc>
          <w:tcPr>
            <w:tcW w:w="906" w:type="dxa"/>
            <w:vAlign w:val="center"/>
          </w:tcPr>
          <w:p w:rsidR="00FF3612"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5.87</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0.08</w:t>
            </w:r>
          </w:p>
        </w:tc>
        <w:tc>
          <w:tcPr>
            <w:tcW w:w="906" w:type="dxa"/>
            <w:vAlign w:val="center"/>
          </w:tcPr>
          <w:p w:rsidR="00FF3612"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98</w:t>
            </w:r>
          </w:p>
        </w:tc>
      </w:tr>
      <w:tr w:rsidR="00E808FB" w:rsidRPr="00646E10" w:rsidTr="00E808FB">
        <w:trPr>
          <w:jc w:val="center"/>
        </w:trPr>
        <w:tc>
          <w:tcPr>
            <w:tcW w:w="461"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6</w:t>
            </w:r>
          </w:p>
        </w:tc>
        <w:tc>
          <w:tcPr>
            <w:tcW w:w="883"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5.47</w:t>
            </w:r>
          </w:p>
        </w:tc>
        <w:tc>
          <w:tcPr>
            <w:tcW w:w="1139"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0.32</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c>
          <w:tcPr>
            <w:tcW w:w="983"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c>
          <w:tcPr>
            <w:tcW w:w="1139"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c>
          <w:tcPr>
            <w:tcW w:w="906"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r>
      <w:tr w:rsidR="00E808FB" w:rsidRPr="00A936EC" w:rsidTr="00E808FB">
        <w:trPr>
          <w:jc w:val="center"/>
        </w:trPr>
        <w:tc>
          <w:tcPr>
            <w:tcW w:w="1344" w:type="dxa"/>
            <w:gridSpan w:val="2"/>
            <w:vAlign w:val="center"/>
          </w:tcPr>
          <w:p w:rsidR="00E808FB" w:rsidRPr="002C5375" w:rsidRDefault="00E808FB" w:rsidP="00FF3612">
            <w:pPr>
              <w:pStyle w:val="ListParagraph"/>
              <w:spacing w:after="0" w:line="240" w:lineRule="auto"/>
              <w:ind w:left="0"/>
              <w:jc w:val="center"/>
              <w:rPr>
                <w:rFonts w:ascii="Times New Roman" w:hAnsi="Times New Roman" w:cs="Times New Roman"/>
                <w:b/>
                <w:sz w:val="20"/>
                <w:szCs w:val="20"/>
              </w:rPr>
            </w:pPr>
          </w:p>
        </w:tc>
        <w:tc>
          <w:tcPr>
            <w:tcW w:w="2122" w:type="dxa"/>
            <w:gridSpan w:val="2"/>
            <w:vAlign w:val="center"/>
          </w:tcPr>
          <w:p w:rsidR="00E808FB" w:rsidRPr="002C5375" w:rsidRDefault="00E808FB" w:rsidP="00FF3612">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vAlign w:val="center"/>
          </w:tcPr>
          <w:p w:rsidR="00E808FB" w:rsidRPr="00A936EC" w:rsidRDefault="00FF3612"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95.16</w:t>
            </w:r>
          </w:p>
        </w:tc>
        <w:tc>
          <w:tcPr>
            <w:tcW w:w="2122" w:type="dxa"/>
            <w:gridSpan w:val="2"/>
          </w:tcPr>
          <w:p w:rsidR="00E808FB" w:rsidRPr="00A936EC" w:rsidRDefault="00E808FB" w:rsidP="00FF3612">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E808FB" w:rsidRPr="00A936EC" w:rsidRDefault="00E808FB" w:rsidP="00FF3612">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w:t>
            </w:r>
            <w:r>
              <w:rPr>
                <w:rFonts w:ascii="Times New Roman" w:hAnsi="Times New Roman" w:cs="Times New Roman"/>
                <w:b/>
                <w:sz w:val="20"/>
                <w:szCs w:val="20"/>
              </w:rPr>
              <w:t>3.6</w:t>
            </w:r>
          </w:p>
        </w:tc>
      </w:tr>
    </w:tbl>
    <w:p w:rsidR="00D52BC3" w:rsidRDefault="00D52BC3" w:rsidP="00371F24">
      <w:pPr>
        <w:pStyle w:val="ListParagraph"/>
        <w:jc w:val="both"/>
        <w:rPr>
          <w:rFonts w:ascii="Times New Roman" w:hAnsi="Times New Roman" w:cs="Times New Roman"/>
          <w:b/>
          <w:sz w:val="20"/>
        </w:rPr>
      </w:pPr>
    </w:p>
    <w:p w:rsidR="007308FD" w:rsidRDefault="007308FD" w:rsidP="00BB5C00">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Dilihat dari hasil analisa berdasarkan sudut pengambilan video, tingkat akurasi paling tinggi adalah ketika sudut pengambilan 0 derajat. Sedangkan yang rendah adalah ketika sudut pengambilan 45 derajat. </w:t>
      </w:r>
    </w:p>
    <w:p w:rsidR="00372EE9" w:rsidRPr="000852D0" w:rsidRDefault="00372EE9" w:rsidP="00BB5C00">
      <w:pPr>
        <w:pStyle w:val="ListParagraph"/>
        <w:spacing w:after="0"/>
        <w:ind w:left="0" w:firstLine="540"/>
        <w:jc w:val="both"/>
        <w:rPr>
          <w:rFonts w:ascii="Times New Roman" w:hAnsi="Times New Roman" w:cs="Times New Roman"/>
          <w:sz w:val="20"/>
          <w:szCs w:val="20"/>
        </w:rPr>
      </w:pPr>
    </w:p>
    <w:p w:rsidR="00D52BC3" w:rsidRDefault="007308FD" w:rsidP="005410C2">
      <w:pPr>
        <w:pStyle w:val="Els-body-text"/>
        <w:numPr>
          <w:ilvl w:val="0"/>
          <w:numId w:val="12"/>
        </w:numPr>
        <w:spacing w:line="276" w:lineRule="auto"/>
        <w:ind w:left="540" w:hanging="540"/>
        <w:rPr>
          <w:b/>
        </w:rPr>
      </w:pPr>
      <w:r w:rsidRPr="007308FD">
        <w:rPr>
          <w:b/>
        </w:rPr>
        <w:t>Kesimpulan</w:t>
      </w:r>
    </w:p>
    <w:p w:rsidR="00372EE9" w:rsidRDefault="00372EE9" w:rsidP="00BB5C00">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Dari hasil pengujian dan analisa dapat disimpulkan bahwa hasil BLOB </w:t>
      </w:r>
      <w:r w:rsidRPr="002A21F5">
        <w:rPr>
          <w:rFonts w:ascii="Times New Roman" w:hAnsi="Times New Roman" w:cs="Times New Roman"/>
          <w:i/>
          <w:sz w:val="20"/>
          <w:szCs w:val="20"/>
        </w:rPr>
        <w:t>analysis</w:t>
      </w:r>
      <w:r>
        <w:rPr>
          <w:rFonts w:ascii="Times New Roman" w:hAnsi="Times New Roman" w:cs="Times New Roman"/>
          <w:sz w:val="20"/>
          <w:szCs w:val="20"/>
        </w:rPr>
        <w:t xml:space="preserve"> dapat membantu proses </w:t>
      </w:r>
      <w:r w:rsidRPr="002A21F5">
        <w:rPr>
          <w:rFonts w:ascii="Times New Roman" w:hAnsi="Times New Roman" w:cs="Times New Roman"/>
          <w:i/>
          <w:sz w:val="20"/>
          <w:szCs w:val="20"/>
        </w:rPr>
        <w:t>capture</w:t>
      </w:r>
      <w:r>
        <w:rPr>
          <w:rFonts w:ascii="Times New Roman" w:hAnsi="Times New Roman" w:cs="Times New Roman"/>
          <w:sz w:val="20"/>
          <w:szCs w:val="20"/>
        </w:rPr>
        <w:t xml:space="preserve"> dan pendeteksian kordinat obyek kendaraan, pemilihan p</w:t>
      </w:r>
      <w:r w:rsidRPr="00372EE9">
        <w:rPr>
          <w:rFonts w:ascii="Times New Roman" w:hAnsi="Times New Roman" w:cs="Times New Roman"/>
          <w:sz w:val="20"/>
          <w:szCs w:val="20"/>
        </w:rPr>
        <w:t>enggunaan marka jalan sebagai acuan jarak sebenarnya lebih mudah penerapannya daripada menggunakan acuan panja</w:t>
      </w:r>
      <w:r>
        <w:rPr>
          <w:rFonts w:ascii="Times New Roman" w:hAnsi="Times New Roman" w:cs="Times New Roman"/>
          <w:sz w:val="20"/>
          <w:szCs w:val="20"/>
        </w:rPr>
        <w:t>ng jalan atau panjang kendaraan, h</w:t>
      </w:r>
      <w:r w:rsidRPr="00372EE9">
        <w:rPr>
          <w:rFonts w:ascii="Times New Roman" w:hAnsi="Times New Roman" w:cs="Times New Roman"/>
          <w:sz w:val="20"/>
          <w:szCs w:val="20"/>
        </w:rPr>
        <w:t>asil akurasi perhitungan kecepatan tertinggi berdasarkan waktu pengambilannya adalah saat pengambilan video dilakukan pad</w:t>
      </w:r>
      <w:r>
        <w:rPr>
          <w:rFonts w:ascii="Times New Roman" w:hAnsi="Times New Roman" w:cs="Times New Roman"/>
          <w:sz w:val="20"/>
          <w:szCs w:val="20"/>
        </w:rPr>
        <w:t xml:space="preserve">a waktu pagi hari dan sore hari dan </w:t>
      </w:r>
      <w:r w:rsidRPr="00372EE9">
        <w:rPr>
          <w:rFonts w:ascii="Times New Roman" w:hAnsi="Times New Roman" w:cs="Times New Roman"/>
          <w:sz w:val="20"/>
          <w:szCs w:val="20"/>
        </w:rPr>
        <w:t>jika berdasarkan sudut pengambilannya, akurasi tertinggi diperoleh ketika sudut pengambilannya adalah 0°.</w:t>
      </w:r>
    </w:p>
    <w:p w:rsidR="00BB5C00" w:rsidRDefault="00BB5C00" w:rsidP="00BB5C00">
      <w:pPr>
        <w:pStyle w:val="ListParagraph"/>
        <w:spacing w:after="0"/>
        <w:ind w:left="0" w:firstLine="540"/>
        <w:jc w:val="both"/>
        <w:rPr>
          <w:rFonts w:ascii="Times New Roman" w:hAnsi="Times New Roman" w:cs="Times New Roman"/>
          <w:sz w:val="20"/>
          <w:szCs w:val="20"/>
        </w:rPr>
      </w:pPr>
    </w:p>
    <w:p w:rsidR="008F7406" w:rsidRPr="008F7406" w:rsidRDefault="008F7406" w:rsidP="005410C2">
      <w:pPr>
        <w:pStyle w:val="ListParagraph"/>
        <w:numPr>
          <w:ilvl w:val="0"/>
          <w:numId w:val="12"/>
        </w:numPr>
        <w:spacing w:after="0"/>
        <w:ind w:left="540" w:hanging="540"/>
        <w:jc w:val="both"/>
        <w:rPr>
          <w:rFonts w:ascii="Times New Roman" w:hAnsi="Times New Roman" w:cs="Times New Roman"/>
          <w:b/>
          <w:sz w:val="20"/>
          <w:szCs w:val="20"/>
        </w:rPr>
      </w:pPr>
      <w:r w:rsidRPr="008F7406">
        <w:rPr>
          <w:rFonts w:ascii="Times New Roman" w:hAnsi="Times New Roman" w:cs="Times New Roman"/>
          <w:b/>
          <w:sz w:val="20"/>
          <w:szCs w:val="20"/>
        </w:rPr>
        <w:t>Daftar Pustaka</w:t>
      </w:r>
    </w:p>
    <w:p w:rsidR="000F04A8" w:rsidRDefault="000F04A8" w:rsidP="00BB5C00">
      <w:pPr>
        <w:ind w:left="360" w:hanging="360"/>
        <w:jc w:val="both"/>
      </w:pPr>
      <w:r>
        <w:t>[1]</w:t>
      </w:r>
      <w:r>
        <w:tab/>
      </w:r>
      <w:r w:rsidRPr="000F04A8">
        <w:t>Ubaidillah Umar, Reni Soelistijorini, Haryadi Amran Darwito. 2011, “Tracking Arah Gerakan Telunjuk Jari Berbasis Webcam Menggunakan Metode Optical Flow”. Surabaya</w:t>
      </w:r>
    </w:p>
    <w:p w:rsidR="000F04A8" w:rsidRDefault="000F04A8" w:rsidP="00BB5C00">
      <w:pPr>
        <w:ind w:left="360" w:hanging="360"/>
        <w:jc w:val="both"/>
      </w:pPr>
      <w:r w:rsidRPr="000F04A8">
        <w:t>[2]</w:t>
      </w:r>
      <w:r>
        <w:tab/>
      </w:r>
      <w:r w:rsidRPr="000F04A8">
        <w:t>Dimas Arioputra. 2012, “Analisa Perbandingan Akurasi Metode Optical Flow Dan Gaussian Mixture Model untuk Sistem Pemantau Lalu Lintas Berbasis Computer Vision”. Depok</w:t>
      </w:r>
    </w:p>
    <w:p w:rsidR="000F04A8" w:rsidRDefault="000F04A8" w:rsidP="00BB5C00">
      <w:pPr>
        <w:ind w:left="360" w:hanging="360"/>
        <w:jc w:val="both"/>
      </w:pPr>
      <w:r w:rsidRPr="000F04A8">
        <w:t>[3]</w:t>
      </w:r>
      <w:r w:rsidRPr="000F04A8">
        <w:tab/>
        <w:t>Pembatasan kecepatan-http://id.wikipedia.org/wiki/Pembatasan_ kecepatan (Diakses 12 Oktober 2014)</w:t>
      </w:r>
    </w:p>
    <w:p w:rsidR="000F04A8" w:rsidRDefault="000F04A8" w:rsidP="00BB5C00">
      <w:pPr>
        <w:ind w:left="360" w:hanging="360"/>
        <w:jc w:val="both"/>
      </w:pPr>
      <w:r w:rsidRPr="000F04A8">
        <w:t>[4]</w:t>
      </w:r>
      <w:r w:rsidRPr="000F04A8">
        <w:tab/>
        <w:t>Kecepatan rencana-http://id.wikipedia.org/wiki/Kecepatan_rencana (Diakses 12 Oktober 2014)</w:t>
      </w:r>
    </w:p>
    <w:p w:rsidR="000F04A8" w:rsidRDefault="000F04A8" w:rsidP="00BB5C00">
      <w:pPr>
        <w:ind w:left="360" w:hanging="360"/>
        <w:jc w:val="both"/>
      </w:pPr>
      <w:r w:rsidRPr="000F04A8">
        <w:t>[5]</w:t>
      </w:r>
      <w:r w:rsidRPr="000F04A8">
        <w:tab/>
        <w:t>Thresholding citra - http://kuliahinformatika.wordpress.com/ 2010/02/13/buku-ta- thresholding-citra/ (Diakses 14 Oketober 2014)</w:t>
      </w:r>
    </w:p>
    <w:p w:rsidR="00BB5C00" w:rsidRDefault="000F04A8" w:rsidP="00BB5C00">
      <w:pPr>
        <w:ind w:left="360" w:hanging="360"/>
        <w:jc w:val="both"/>
      </w:pPr>
      <w:r w:rsidRPr="000F04A8">
        <w:t>[6]</w:t>
      </w:r>
      <w:r w:rsidRPr="000F04A8">
        <w:tab/>
        <w:t>Indu .S, Manjari Gupta and Prof. Asok Bhattacharyya.2011.”</w:t>
      </w:r>
      <w:r w:rsidRPr="00E67FAA">
        <w:t xml:space="preserve"> </w:t>
      </w:r>
      <w:r w:rsidRPr="000F04A8">
        <w:t>Vehicle Tracking and Speed Estimation using Optical Flow Method”.</w:t>
      </w:r>
      <w:r w:rsidRPr="00E67FAA">
        <w:t xml:space="preserve"> </w:t>
      </w:r>
      <w:r w:rsidRPr="000F04A8">
        <w:t>ECE Department, Delhi Technological University India</w:t>
      </w:r>
    </w:p>
    <w:p w:rsidR="00BB5C00" w:rsidRDefault="000F04A8" w:rsidP="00BB5C00">
      <w:pPr>
        <w:ind w:left="360" w:hanging="360"/>
        <w:jc w:val="both"/>
      </w:pPr>
      <w:r w:rsidRPr="00BB5C00">
        <w:t>[7]</w:t>
      </w:r>
      <w:r w:rsidRPr="00BB5C00">
        <w:tab/>
        <w:t>Yuwono, Bambang.2010.“Image Smoothing Menggunakan Mean Filtering, Median Filtering, Modus Filtering Dan Gaussian Filtering”.</w:t>
      </w:r>
      <w:r w:rsidRPr="00330237">
        <w:t xml:space="preserve"> </w:t>
      </w:r>
      <w:r w:rsidRPr="00BB5C00">
        <w:t>Teknik Informatika UPN “Veteran” Yogyakarta</w:t>
      </w:r>
    </w:p>
    <w:p w:rsidR="00BB5C00" w:rsidRDefault="000F04A8" w:rsidP="00BB5C00">
      <w:pPr>
        <w:ind w:left="360" w:hanging="360"/>
        <w:jc w:val="both"/>
      </w:pPr>
      <w:r w:rsidRPr="00BB5C00">
        <w:t>[8]</w:t>
      </w:r>
      <w:r w:rsidRPr="00BB5C00">
        <w:tab/>
        <w:t>Arifin, Agus Zainal, Arya Yudhi Wijaya, Laili Cahyani.”</w:t>
      </w:r>
      <w:r w:rsidRPr="00E15532">
        <w:t xml:space="preserve"> </w:t>
      </w:r>
      <w:r w:rsidRPr="00BB5C00">
        <w:t>Algoritma Thresholding Adaptif Berdasarkan Deteksi Blok Terhadap Citra Dokumen Terdegradasi”.</w:t>
      </w:r>
      <w:r w:rsidRPr="00ED505C">
        <w:t xml:space="preserve"> </w:t>
      </w:r>
      <w:r w:rsidRPr="00BB5C00">
        <w:t>Fakultas Teknologi Informasi, Institut Teknologi Sepuluh Nopember (ITS), Surabaya</w:t>
      </w:r>
    </w:p>
    <w:p w:rsidR="000F04A8" w:rsidRPr="00BB5C00" w:rsidRDefault="000F04A8" w:rsidP="00BB5C00">
      <w:pPr>
        <w:ind w:left="360" w:hanging="360"/>
        <w:jc w:val="both"/>
      </w:pPr>
      <w:r w:rsidRPr="00BB5C00">
        <w:t>[9]</w:t>
      </w:r>
      <w:r w:rsidRPr="00BB5C00">
        <w:tab/>
        <w:t>Singh, T.Romen , Sudipta Roy, O.Imocha Singh, Tejmani Sinam , Kh.Manglem Singh  .2011.”</w:t>
      </w:r>
      <w:r w:rsidRPr="00474E60">
        <w:t xml:space="preserve"> </w:t>
      </w:r>
      <w:r w:rsidRPr="00BB5C00">
        <w:t>A New Local Adaptive Thresholding Technique in Binarization”.</w:t>
      </w:r>
      <w:r w:rsidRPr="00A233C8">
        <w:t xml:space="preserve"> </w:t>
      </w:r>
      <w:r w:rsidRPr="00BB5C00">
        <w:t>IJCSI International Journal of Computer Science Issues</w:t>
      </w:r>
    </w:p>
    <w:p w:rsidR="00372EE9" w:rsidRPr="007308FD" w:rsidRDefault="00372EE9" w:rsidP="00372EE9">
      <w:pPr>
        <w:pStyle w:val="Els-body-text"/>
        <w:spacing w:line="276" w:lineRule="auto"/>
        <w:ind w:left="540" w:firstLine="0"/>
        <w:rPr>
          <w:b/>
        </w:rPr>
      </w:pPr>
    </w:p>
    <w:sectPr w:rsidR="00372EE9" w:rsidRPr="007308FD" w:rsidSect="00CA50CA">
      <w:headerReference w:type="even" r:id="rId24"/>
      <w:headerReference w:type="default" r:id="rId25"/>
      <w:footerReference w:type="even" r:id="rId26"/>
      <w:footerReference w:type="default" r:id="rId27"/>
      <w:headerReference w:type="first" r:id="rId28"/>
      <w:footerReference w:type="first" r:id="rId29"/>
      <w:footnotePr>
        <w:numFmt w:val="lowerLetter"/>
      </w:footnotePr>
      <w:type w:val="nextColumn"/>
      <w:pgSz w:w="11907" w:h="16839" w:code="9"/>
      <w:pgMar w:top="1560" w:right="963" w:bottom="1021" w:left="1418" w:header="907" w:footer="961" w:gutter="0"/>
      <w:cols w:space="720"/>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10C2" w:rsidRDefault="005410C2">
      <w:r>
        <w:separator/>
      </w:r>
    </w:p>
  </w:endnote>
  <w:endnote w:type="continuationSeparator" w:id="1">
    <w:p w:rsidR="005410C2" w:rsidRDefault="005410C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embedBold r:id="rId1" w:fontKey="{45B50C68-63A1-4026-A715-C0825BBA9731}"/>
  </w:font>
  <w:font w:name="Univers">
    <w:charset w:val="00"/>
    <w:family w:val="swiss"/>
    <w:pitch w:val="variable"/>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5387D17E-2578-4BEF-86F0-224AABC610BB}"/>
  </w:font>
  <w:font w:name="Calibri">
    <w:panose1 w:val="020F0502020204030204"/>
    <w:charset w:val="00"/>
    <w:family w:val="swiss"/>
    <w:pitch w:val="variable"/>
    <w:sig w:usb0="E10002FF" w:usb1="4000ACFF" w:usb2="00000009" w:usb3="00000000" w:csb0="0000019F" w:csb1="00000000"/>
    <w:embedRegular r:id="rId3" w:fontKey="{95BC3B30-36CA-4D21-A7C0-E13BA83EA82B}"/>
    <w:embedBold r:id="rId4" w:fontKey="{7897FC54-8213-446C-A03F-845F5A631E59}"/>
  </w:font>
  <w:font w:name="Arial">
    <w:panose1 w:val="020B0604020202020204"/>
    <w:charset w:val="00"/>
    <w:family w:val="swiss"/>
    <w:pitch w:val="variable"/>
    <w:sig w:usb0="E0002AFF" w:usb1="C0007843" w:usb2="00000009" w:usb3="00000000" w:csb0="000001FF" w:csb1="00000000"/>
  </w:font>
  <w:font w:name="ヒラギノ角ゴ Pro W3">
    <w:altName w:val="Arial Unicode MS"/>
    <w:charset w:val="80"/>
    <w:family w:val="auto"/>
    <w:pitch w:val="variable"/>
    <w:sig w:usb0="01000001" w:usb1="08070000" w:usb2="07040011" w:usb3="00000000" w:csb0="00020000" w:csb1="00000000"/>
  </w:font>
  <w:font w:name="Cambria Math">
    <w:panose1 w:val="02040503050406030204"/>
    <w:charset w:val="00"/>
    <w:family w:val="roman"/>
    <w:pitch w:val="variable"/>
    <w:sig w:usb0="A00002EF" w:usb1="420020EB" w:usb2="00000000" w:usb3="00000000" w:csb0="0000019F" w:csb1="00000000"/>
    <w:embedRegular r:id="rId5" w:fontKey="{52F05EB6-FF85-4BA0-82FC-959F390A3808}"/>
    <w:embedItalic r:id="rId6" w:fontKey="{F59FCAD4-26DA-4819-AC1C-057855FA975B}"/>
  </w:font>
  <w:font w:name="Arial Narrow">
    <w:panose1 w:val="020B0606020202030204"/>
    <w:charset w:val="00"/>
    <w:family w:val="swiss"/>
    <w:pitch w:val="variable"/>
    <w:sig w:usb0="00000287" w:usb1="00000800" w:usb2="00000000" w:usb3="00000000" w:csb0="0000009F" w:csb1="00000000"/>
    <w:embedBold r:id="rId7" w:fontKey="{FFF8661C-A921-4427-AF5B-31EF77FA5608}"/>
  </w:font>
  <w:font w:name="Aharoni">
    <w:panose1 w:val="02010803020104030203"/>
    <w:charset w:val="B1"/>
    <w:family w:val="auto"/>
    <w:pitch w:val="variable"/>
    <w:sig w:usb0="00000801" w:usb1="00000000" w:usb2="00000000" w:usb3="00000000" w:csb0="00000020" w:csb1="00000000"/>
    <w:embedRegular r:id="rId8" w:fontKey="{C26A10EA-AA7C-45ED-9267-9A55D7F957DE}"/>
  </w:font>
  <w:font w:name="Cambria">
    <w:panose1 w:val="02040503050406030204"/>
    <w:charset w:val="00"/>
    <w:family w:val="roman"/>
    <w:pitch w:val="variable"/>
    <w:sig w:usb0="A00002EF" w:usb1="4000004B" w:usb2="00000000" w:usb3="00000000" w:csb0="0000019F" w:csb1="00000000"/>
    <w:embedRegular r:id="rId9" w:fontKey="{A3F850F4-2FD6-4C66-9184-3EDB1520CCE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E9337A" w:rsidRDefault="00E86878" w:rsidP="00E9337A">
    <w:pPr>
      <w:pStyle w:val="Footer"/>
      <w:tabs>
        <w:tab w:val="clear" w:pos="4706"/>
        <w:tab w:val="clear" w:pos="9356"/>
        <w:tab w:val="clear" w:pos="10080"/>
        <w:tab w:val="right" w:pos="8505"/>
      </w:tabs>
      <w:jc w:val="center"/>
      <w:rPr>
        <w:lang w:val="id-ID"/>
      </w:rPr>
    </w:pPr>
    <w:r>
      <w:rPr>
        <w:lang w:val="id-ID"/>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E9337A" w:rsidRDefault="00E86878" w:rsidP="007F4D47">
    <w:pPr>
      <w:pStyle w:val="Footer"/>
      <w:tabs>
        <w:tab w:val="clear" w:pos="4706"/>
        <w:tab w:val="clear" w:pos="9356"/>
        <w:tab w:val="clear" w:pos="10080"/>
        <w:tab w:val="right" w:pos="8505"/>
      </w:tabs>
      <w:jc w:val="center"/>
      <w:rPr>
        <w:lang w:val="id-ID"/>
      </w:rPr>
    </w:pPr>
    <w:r>
      <w:rPr>
        <w:lang w:val="id-ID"/>
      </w:rPr>
      <w:tab/>
    </w:r>
  </w:p>
  <w:p w:rsidR="00E86878" w:rsidRDefault="00E8687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CA50CA" w:rsidRDefault="00E86878" w:rsidP="00CA50CA">
    <w:pPr>
      <w:pStyle w:val="Footer"/>
      <w:tabs>
        <w:tab w:val="clear" w:pos="4706"/>
        <w:tab w:val="clear" w:pos="9356"/>
        <w:tab w:val="clear" w:pos="10080"/>
        <w:tab w:val="right" w:pos="8505"/>
      </w:tabs>
      <w:jc w:val="center"/>
      <w:rPr>
        <w:lang w:val="id-ID"/>
      </w:rPr>
    </w:pPr>
    <w:r>
      <w:rPr>
        <w:lang w:val="id-ID"/>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10C2" w:rsidRPr="009C2BBA" w:rsidRDefault="005410C2" w:rsidP="009C2BBA">
      <w:pPr>
        <w:pStyle w:val="Footer"/>
        <w:rPr>
          <w:lang w:val="en-GB"/>
        </w:rPr>
      </w:pPr>
      <w:r>
        <w:drawing>
          <wp:inline distT="0" distB="0" distL="0" distR="0">
            <wp:extent cx="561975" cy="19050"/>
            <wp:effectExtent l="0" t="0" r="0" b="0"/>
            <wp:docPr id="6" name="Picture 6"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pcline"/>
                    <pic:cNvPicPr>
                      <a:picLocks noChangeAspect="1" noChangeArrowheads="1"/>
                    </pic:cNvPicPr>
                  </pic:nvPicPr>
                  <pic:blipFill>
                    <a:blip r:embed="rId1"/>
                    <a:srcRect/>
                    <a:stretch>
                      <a:fillRect/>
                    </a:stretch>
                  </pic:blipFill>
                  <pic:spPr bwMode="auto">
                    <a:xfrm>
                      <a:off x="0" y="0"/>
                      <a:ext cx="561975" cy="19050"/>
                    </a:xfrm>
                    <a:prstGeom prst="rect">
                      <a:avLst/>
                    </a:prstGeom>
                    <a:noFill/>
                    <a:ln w="9525">
                      <a:noFill/>
                      <a:miter lim="800000"/>
                      <a:headEnd/>
                      <a:tailEnd/>
                    </a:ln>
                  </pic:spPr>
                </pic:pic>
              </a:graphicData>
            </a:graphic>
          </wp:inline>
        </w:drawing>
      </w:r>
    </w:p>
  </w:footnote>
  <w:footnote w:type="continuationSeparator" w:id="1">
    <w:p w:rsidR="005410C2" w:rsidRDefault="005410C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Default="00E86878" w:rsidP="00E9337A">
    <w:pPr>
      <w:pStyle w:val="Header"/>
      <w:tabs>
        <w:tab w:val="center" w:pos="4920"/>
      </w:tabs>
      <w:jc w:val="center"/>
    </w:pPr>
    <w:r>
      <w:rPr>
        <w:lang w:val="id-ID"/>
      </w:rPr>
      <w:t xml:space="preserve">Jurnal </w:t>
    </w:r>
    <w:r>
      <w:t xml:space="preserve">Informatika dan Komputer </w:t>
    </w:r>
    <w:r>
      <w:rPr>
        <w:lang w:val="id-ID"/>
      </w:rPr>
      <w:t xml:space="preserve"> PENS, Teknik </w:t>
    </w:r>
    <w:r>
      <w:t>Informatika</w:t>
    </w:r>
    <w:r>
      <w:rPr>
        <w:lang w:val="id-ID"/>
      </w:rPr>
      <w:t xml:space="preserve">, Vol.2, No.2, </w:t>
    </w:r>
    <w:r w:rsidR="006C3707">
      <w:fldChar w:fldCharType="begin"/>
    </w:r>
    <w:r>
      <w:instrText xml:space="preserve"> DATE \@ "yyyy" \* MERGEFORMAT </w:instrText>
    </w:r>
    <w:r w:rsidR="006C3707">
      <w:fldChar w:fldCharType="separate"/>
    </w:r>
    <w:r w:rsidR="00325556">
      <w:t>2015</w:t>
    </w:r>
    <w:r w:rsidR="006C3707">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Default="00E86878" w:rsidP="00E9337A">
    <w:pPr>
      <w:pStyle w:val="Header"/>
      <w:tabs>
        <w:tab w:val="center" w:pos="4920"/>
      </w:tabs>
      <w:jc w:val="center"/>
    </w:pPr>
    <w:r>
      <w:tab/>
    </w:r>
    <w:r>
      <w:rPr>
        <w:lang w:val="id-ID"/>
      </w:rPr>
      <w:t xml:space="preserve">Jurnal </w:t>
    </w:r>
    <w:r>
      <w:t xml:space="preserve">Informatika dan Komputer </w:t>
    </w:r>
    <w:r>
      <w:rPr>
        <w:lang w:val="id-ID"/>
      </w:rPr>
      <w:t xml:space="preserve"> PENS, Teknik </w:t>
    </w:r>
    <w:r>
      <w:t>Informatika</w:t>
    </w:r>
    <w:r>
      <w:rPr>
        <w:lang w:val="id-ID"/>
      </w:rPr>
      <w:t xml:space="preserve">, Vol.2, No.2, </w:t>
    </w:r>
    <w:r w:rsidR="006C3707">
      <w:fldChar w:fldCharType="begin"/>
    </w:r>
    <w:r>
      <w:instrText xml:space="preserve"> DATE \@ "yyyy" \* MERGEFORMAT </w:instrText>
    </w:r>
    <w:r w:rsidR="006C3707">
      <w:fldChar w:fldCharType="separate"/>
    </w:r>
    <w:r w:rsidR="00325556">
      <w:t>2015</w:t>
    </w:r>
    <w:r w:rsidR="006C3707">
      <w:fldChar w:fldCharType="end"/>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540" w:type="dxa"/>
      <w:tblLayout w:type="fixed"/>
      <w:tblCellMar>
        <w:left w:w="0" w:type="dxa"/>
        <w:right w:w="0" w:type="dxa"/>
      </w:tblCellMar>
      <w:tblLook w:val="0000"/>
    </w:tblPr>
    <w:tblGrid>
      <w:gridCol w:w="2226"/>
      <w:gridCol w:w="5244"/>
      <w:gridCol w:w="144"/>
      <w:gridCol w:w="20"/>
      <w:gridCol w:w="1906"/>
    </w:tblGrid>
    <w:tr w:rsidR="00E86878" w:rsidTr="00C63623">
      <w:trPr>
        <w:cantSplit/>
        <w:trHeight w:val="625"/>
      </w:trPr>
      <w:tc>
        <w:tcPr>
          <w:tcW w:w="2226" w:type="dxa"/>
          <w:tcBorders>
            <w:top w:val="thinThickSmallGap" w:sz="12" w:space="0" w:color="auto"/>
            <w:bottom w:val="thickThinSmallGap" w:sz="12" w:space="0" w:color="auto"/>
          </w:tcBorders>
          <w:vAlign w:val="center"/>
        </w:tcPr>
        <w:p w:rsidR="00E86878" w:rsidRDefault="00E86878" w:rsidP="002B2E98">
          <w:pPr>
            <w:jc w:val="center"/>
            <w:rPr>
              <w:rFonts w:ascii="Arial Narrow" w:hAnsi="Arial Narrow" w:cs="Arial"/>
              <w:b/>
              <w:sz w:val="36"/>
              <w:szCs w:val="36"/>
              <w:lang w:val="id-ID"/>
            </w:rPr>
          </w:pPr>
          <w:r>
            <w:rPr>
              <w:rFonts w:ascii="Arial Narrow" w:hAnsi="Arial Narrow" w:cs="Arial"/>
              <w:b/>
              <w:sz w:val="36"/>
              <w:szCs w:val="36"/>
              <w:lang w:val="id-ID"/>
            </w:rPr>
            <w:t>Jurnal</w:t>
          </w:r>
        </w:p>
        <w:p w:rsidR="00E86878" w:rsidRPr="00D34ADB" w:rsidRDefault="00E86878" w:rsidP="002B2E98">
          <w:pPr>
            <w:jc w:val="center"/>
            <w:rPr>
              <w:rFonts w:ascii="Arial Narrow" w:hAnsi="Arial Narrow" w:cs="Arial"/>
              <w:b/>
              <w:sz w:val="36"/>
              <w:szCs w:val="36"/>
              <w:lang w:val="en-US"/>
            </w:rPr>
          </w:pPr>
          <w:r>
            <w:rPr>
              <w:rFonts w:ascii="Arial Narrow" w:hAnsi="Arial Narrow" w:cs="Arial"/>
              <w:b/>
              <w:sz w:val="36"/>
              <w:szCs w:val="36"/>
              <w:lang w:val="en-US"/>
            </w:rPr>
            <w:t>Informatika</w:t>
          </w:r>
          <w:r w:rsidR="00325556">
            <w:rPr>
              <w:rFonts w:ascii="Arial Narrow" w:hAnsi="Arial Narrow" w:cs="Arial"/>
              <w:b/>
              <w:sz w:val="36"/>
              <w:szCs w:val="36"/>
              <w:lang w:val="en-US"/>
            </w:rPr>
            <w:t xml:space="preserve"> </w:t>
          </w:r>
          <w:r>
            <w:rPr>
              <w:rFonts w:ascii="Arial Narrow" w:hAnsi="Arial Narrow" w:cs="Arial"/>
              <w:b/>
              <w:sz w:val="36"/>
              <w:szCs w:val="36"/>
              <w:lang w:val="en-US"/>
            </w:rPr>
            <w:t>dan</w:t>
          </w:r>
          <w:r w:rsidR="00325556">
            <w:rPr>
              <w:rFonts w:ascii="Arial Narrow" w:hAnsi="Arial Narrow" w:cs="Arial"/>
              <w:b/>
              <w:sz w:val="36"/>
              <w:szCs w:val="36"/>
              <w:lang w:val="en-US"/>
            </w:rPr>
            <w:t xml:space="preserve"> </w:t>
          </w:r>
          <w:r>
            <w:rPr>
              <w:rFonts w:ascii="Arial Narrow" w:hAnsi="Arial Narrow" w:cs="Arial"/>
              <w:b/>
              <w:sz w:val="36"/>
              <w:szCs w:val="36"/>
              <w:lang w:val="en-US"/>
            </w:rPr>
            <w:t>Komputer</w:t>
          </w:r>
        </w:p>
        <w:p w:rsidR="00E86878" w:rsidRPr="00322102" w:rsidRDefault="00E86878" w:rsidP="00322102">
          <w:pPr>
            <w:jc w:val="center"/>
            <w:rPr>
              <w:rFonts w:ascii="Arial Narrow" w:hAnsi="Arial Narrow" w:cs="Arial"/>
              <w:b/>
              <w:sz w:val="36"/>
              <w:szCs w:val="36"/>
              <w:lang w:val="id-ID"/>
            </w:rPr>
          </w:pPr>
          <w:r>
            <w:rPr>
              <w:rFonts w:ascii="Arial Narrow" w:hAnsi="Arial Narrow" w:cs="Arial"/>
              <w:b/>
              <w:sz w:val="36"/>
              <w:szCs w:val="36"/>
              <w:lang w:val="id-ID"/>
            </w:rPr>
            <w:t>PENS</w:t>
          </w:r>
        </w:p>
      </w:tc>
      <w:tc>
        <w:tcPr>
          <w:tcW w:w="5244" w:type="dxa"/>
          <w:tcBorders>
            <w:top w:val="thinThickSmallGap" w:sz="12" w:space="0" w:color="auto"/>
            <w:bottom w:val="thickThinSmallGap" w:sz="12" w:space="0" w:color="auto"/>
          </w:tcBorders>
        </w:tcPr>
        <w:p w:rsidR="00E86878" w:rsidRDefault="00E86878" w:rsidP="002B2E98">
          <w:pPr>
            <w:jc w:val="center"/>
            <w:rPr>
              <w:rFonts w:ascii="Arial Narrow" w:hAnsi="Arial Narrow" w:cs="Arial"/>
              <w:b/>
              <w:lang w:val="id-ID"/>
            </w:rPr>
          </w:pPr>
        </w:p>
        <w:p w:rsidR="00E86878" w:rsidRDefault="0065353F" w:rsidP="002B2E98">
          <w:pPr>
            <w:jc w:val="center"/>
            <w:rPr>
              <w:rFonts w:cs="Aharoni"/>
              <w:sz w:val="22"/>
              <w:szCs w:val="22"/>
              <w:lang w:val="id-ID"/>
            </w:rPr>
          </w:pPr>
          <w:hyperlink r:id="rId1" w:history="1">
            <w:r w:rsidRPr="00E25E1F">
              <w:rPr>
                <w:rStyle w:val="Hyperlink"/>
                <w:rFonts w:cs="Aharoni"/>
                <w:sz w:val="22"/>
                <w:szCs w:val="22"/>
                <w:lang w:val="id-ID"/>
              </w:rPr>
              <w:t>www.jurnalpa.</w:t>
            </w:r>
            <w:r w:rsidRPr="00E25E1F">
              <w:rPr>
                <w:rStyle w:val="Hyperlink"/>
                <w:rFonts w:cs="Aharoni"/>
                <w:sz w:val="22"/>
                <w:szCs w:val="22"/>
                <w:lang w:val="en-US"/>
              </w:rPr>
              <w:t>pens.ac.id</w:t>
            </w:r>
          </w:hyperlink>
        </w:p>
        <w:p w:rsidR="00E86878" w:rsidRDefault="00E86878" w:rsidP="002B2E98">
          <w:pPr>
            <w:jc w:val="center"/>
            <w:rPr>
              <w:rFonts w:cs="Aharoni"/>
              <w:sz w:val="22"/>
              <w:szCs w:val="22"/>
              <w:lang w:val="id-ID"/>
            </w:rPr>
          </w:pPr>
        </w:p>
        <w:p w:rsidR="00E86878" w:rsidRPr="00CA1720" w:rsidRDefault="00E86878" w:rsidP="002B2E98">
          <w:pPr>
            <w:jc w:val="center"/>
            <w:rPr>
              <w:rFonts w:cs="Aharoni"/>
              <w:sz w:val="22"/>
              <w:szCs w:val="22"/>
              <w:lang w:val="en-US"/>
            </w:rPr>
          </w:pPr>
          <w:r w:rsidRPr="00B13733">
            <w:rPr>
              <w:rFonts w:cs="Aharoni"/>
              <w:sz w:val="22"/>
              <w:szCs w:val="22"/>
              <w:lang w:val="id-ID"/>
            </w:rPr>
            <w:t xml:space="preserve">Teknik </w:t>
          </w:r>
          <w:r>
            <w:rPr>
              <w:rFonts w:cs="Aharoni"/>
              <w:sz w:val="22"/>
              <w:szCs w:val="22"/>
              <w:lang w:val="en-US"/>
            </w:rPr>
            <w:t>Informatika</w:t>
          </w:r>
        </w:p>
        <w:p w:rsidR="00E86878" w:rsidRDefault="00E86878" w:rsidP="002B2E98">
          <w:pPr>
            <w:jc w:val="center"/>
            <w:rPr>
              <w:rFonts w:cs="Aharoni"/>
              <w:sz w:val="22"/>
              <w:szCs w:val="22"/>
              <w:lang w:val="id-ID"/>
            </w:rPr>
          </w:pPr>
          <w:r>
            <w:rPr>
              <w:rFonts w:cs="Aharoni"/>
              <w:sz w:val="22"/>
              <w:szCs w:val="22"/>
              <w:lang w:val="id-ID"/>
            </w:rPr>
            <w:t>Vol.</w:t>
          </w:r>
          <w:r>
            <w:rPr>
              <w:rFonts w:cs="Aharoni"/>
              <w:sz w:val="22"/>
              <w:szCs w:val="22"/>
              <w:lang w:val="en-US"/>
            </w:rPr>
            <w:t>2</w:t>
          </w:r>
          <w:r>
            <w:rPr>
              <w:rFonts w:cs="Aharoni"/>
              <w:sz w:val="22"/>
              <w:szCs w:val="22"/>
              <w:lang w:val="id-ID"/>
            </w:rPr>
            <w:t>, No.2</w:t>
          </w:r>
          <w:r w:rsidR="0027472A">
            <w:rPr>
              <w:rFonts w:cs="Aharoni"/>
              <w:sz w:val="22"/>
              <w:szCs w:val="22"/>
              <w:lang w:val="id-ID"/>
            </w:rPr>
            <w:t>, 2015</w:t>
          </w:r>
        </w:p>
        <w:p w:rsidR="00E86878" w:rsidRDefault="00E86878" w:rsidP="002B2E98">
          <w:pPr>
            <w:jc w:val="center"/>
            <w:rPr>
              <w:rFonts w:cs="Aharoni"/>
              <w:sz w:val="22"/>
              <w:szCs w:val="22"/>
              <w:lang w:val="id-ID"/>
            </w:rPr>
          </w:pPr>
        </w:p>
        <w:p w:rsidR="00E86878" w:rsidRDefault="00E86878" w:rsidP="009F4235">
          <w:pPr>
            <w:jc w:val="center"/>
            <w:rPr>
              <w:rFonts w:cs="Aharoni"/>
              <w:sz w:val="22"/>
              <w:szCs w:val="22"/>
              <w:lang w:val="id-ID"/>
            </w:rPr>
          </w:pPr>
          <w:r>
            <w:rPr>
              <w:rFonts w:cs="Aharoni"/>
              <w:sz w:val="22"/>
              <w:szCs w:val="22"/>
              <w:lang w:val="id-ID"/>
            </w:rPr>
            <w:t>Politeknik Elektronika Negeri Surabaya</w:t>
          </w:r>
        </w:p>
        <w:p w:rsidR="00E86878" w:rsidRPr="009F4235" w:rsidRDefault="00E86878" w:rsidP="009F4235">
          <w:pPr>
            <w:jc w:val="center"/>
            <w:rPr>
              <w:rFonts w:cs="Aharoni"/>
              <w:sz w:val="22"/>
              <w:szCs w:val="22"/>
              <w:lang w:val="id-ID"/>
            </w:rPr>
          </w:pPr>
        </w:p>
      </w:tc>
      <w:tc>
        <w:tcPr>
          <w:tcW w:w="2070" w:type="dxa"/>
          <w:gridSpan w:val="3"/>
          <w:tcBorders>
            <w:top w:val="thinThickSmallGap" w:sz="12" w:space="0" w:color="auto"/>
            <w:bottom w:val="thickThinSmallGap" w:sz="12" w:space="0" w:color="auto"/>
          </w:tcBorders>
        </w:tcPr>
        <w:p w:rsidR="00E86878" w:rsidRDefault="00E86878" w:rsidP="002B2E98">
          <w:pPr>
            <w:jc w:val="center"/>
            <w:rPr>
              <w:rFonts w:ascii="Arial Narrow" w:hAnsi="Arial Narrow" w:cs="Arial"/>
              <w:b/>
              <w:lang w:val="id-ID"/>
            </w:rPr>
          </w:pPr>
        </w:p>
        <w:p w:rsidR="00E86878" w:rsidRDefault="00E86878" w:rsidP="002B2E98">
          <w:pPr>
            <w:jc w:val="center"/>
            <w:rPr>
              <w:rFonts w:ascii="Arial Narrow" w:hAnsi="Arial Narrow" w:cs="Arial"/>
              <w:b/>
              <w:lang w:val="id-ID"/>
            </w:rPr>
          </w:pPr>
          <w:r>
            <w:rPr>
              <w:rFonts w:ascii="Arial Narrow" w:hAnsi="Arial Narrow" w:cs="Arial"/>
              <w:b/>
              <w:noProof/>
              <w:lang w:val="en-US"/>
            </w:rPr>
            <w:drawing>
              <wp:inline distT="0" distB="0" distL="0" distR="0">
                <wp:extent cx="971550" cy="895350"/>
                <wp:effectExtent l="19050" t="0" r="0" b="0"/>
                <wp:docPr id="14" name="Picture 14" descr="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NS"/>
                        <pic:cNvPicPr>
                          <a:picLocks noChangeAspect="1" noChangeArrowheads="1"/>
                        </pic:cNvPicPr>
                      </pic:nvPicPr>
                      <pic:blipFill>
                        <a:blip r:embed="rId2"/>
                        <a:srcRect/>
                        <a:stretch>
                          <a:fillRect/>
                        </a:stretch>
                      </pic:blipFill>
                      <pic:spPr bwMode="auto">
                        <a:xfrm>
                          <a:off x="0" y="0"/>
                          <a:ext cx="971550" cy="895350"/>
                        </a:xfrm>
                        <a:prstGeom prst="rect">
                          <a:avLst/>
                        </a:prstGeom>
                        <a:noFill/>
                        <a:ln w="9525">
                          <a:noFill/>
                          <a:miter lim="800000"/>
                          <a:headEnd/>
                          <a:tailEnd/>
                        </a:ln>
                      </pic:spPr>
                    </pic:pic>
                  </a:graphicData>
                </a:graphic>
              </wp:inline>
            </w:drawing>
          </w:r>
        </w:p>
      </w:tc>
    </w:tr>
    <w:tr w:rsidR="00E86878" w:rsidTr="00C63623">
      <w:trPr>
        <w:gridAfter w:val="1"/>
        <w:wAfter w:w="1906" w:type="dxa"/>
        <w:cantSplit/>
        <w:trHeight w:val="312"/>
      </w:trPr>
      <w:tc>
        <w:tcPr>
          <w:tcW w:w="2226" w:type="dxa"/>
        </w:tcPr>
        <w:p w:rsidR="00E86878" w:rsidRDefault="00E86878" w:rsidP="00322102">
          <w:pPr>
            <w:pStyle w:val="Els-reprint-line"/>
            <w:jc w:val="left"/>
            <w:rPr>
              <w:lang w:val="id-ID"/>
            </w:rPr>
          </w:pPr>
        </w:p>
      </w:tc>
      <w:tc>
        <w:tcPr>
          <w:tcW w:w="5244" w:type="dxa"/>
        </w:tcPr>
        <w:p w:rsidR="00E86878" w:rsidRDefault="00E86878" w:rsidP="00322102">
          <w:pPr>
            <w:pStyle w:val="Els-reprint-line"/>
            <w:jc w:val="left"/>
            <w:rPr>
              <w:lang w:val="id-ID"/>
            </w:rPr>
          </w:pPr>
        </w:p>
      </w:tc>
      <w:tc>
        <w:tcPr>
          <w:tcW w:w="144" w:type="dxa"/>
        </w:tcPr>
        <w:p w:rsidR="00E86878" w:rsidRDefault="00E86878" w:rsidP="00322102">
          <w:pPr>
            <w:pStyle w:val="Els-reprint-line"/>
            <w:jc w:val="left"/>
            <w:rPr>
              <w:lang w:val="id-ID"/>
            </w:rPr>
          </w:pPr>
        </w:p>
      </w:tc>
      <w:tc>
        <w:tcPr>
          <w:tcW w:w="20" w:type="dxa"/>
          <w:vAlign w:val="bottom"/>
        </w:tcPr>
        <w:p w:rsidR="00E86878" w:rsidRPr="00322102" w:rsidRDefault="00E86878" w:rsidP="00322102">
          <w:pPr>
            <w:pStyle w:val="Els-reprint-line"/>
            <w:jc w:val="left"/>
            <w:rPr>
              <w:lang w:val="id-ID"/>
            </w:rPr>
          </w:pPr>
        </w:p>
      </w:tc>
    </w:tr>
  </w:tbl>
  <w:p w:rsidR="00E86878" w:rsidRPr="00322102" w:rsidRDefault="00E86878" w:rsidP="005E268B">
    <w:pPr>
      <w:pStyle w:val="Header"/>
      <w:rPr>
        <w:i w:val="0"/>
        <w:sz w:val="10"/>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E7997"/>
    <w:multiLevelType w:val="multilevel"/>
    <w:tmpl w:val="58702172"/>
    <w:lvl w:ilvl="0">
      <w:start w:val="1"/>
      <w:numFmt w:val="decimal"/>
      <w:lvlText w:val="%1."/>
      <w:lvlJc w:val="left"/>
      <w:pPr>
        <w:ind w:left="360" w:hanging="360"/>
      </w:pPr>
      <w:rPr>
        <w:rFonts w:hint="default"/>
      </w:rPr>
    </w:lvl>
    <w:lvl w:ilvl="1">
      <w:start w:val="1"/>
      <w:numFmt w:val="decimal"/>
      <w:pStyle w:val="SubJudulBab5"/>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1BEA1089"/>
    <w:multiLevelType w:val="multilevel"/>
    <w:tmpl w:val="03042A40"/>
    <w:lvl w:ilvl="0">
      <w:start w:val="1"/>
      <w:numFmt w:val="decimal"/>
      <w:pStyle w:val="1"/>
      <w:lvlText w:val="%1."/>
      <w:lvlJc w:val="left"/>
      <w:pPr>
        <w:ind w:left="360" w:hanging="360"/>
      </w:pPr>
      <w:rPr>
        <w:rFonts w:hint="default"/>
        <w:b/>
      </w:rPr>
    </w:lvl>
    <w:lvl w:ilvl="1">
      <w:start w:val="1"/>
      <w:numFmt w:val="decimal"/>
      <w:pStyle w:val="2"/>
      <w:lvlText w:val="%1.%2."/>
      <w:lvlJc w:val="left"/>
      <w:pPr>
        <w:ind w:left="792" w:hanging="432"/>
      </w:pPr>
      <w:rPr>
        <w:rFonts w:hint="default"/>
        <w:b/>
      </w:rPr>
    </w:lvl>
    <w:lvl w:ilvl="2">
      <w:start w:val="1"/>
      <w:numFmt w:val="decimal"/>
      <w:pStyle w:val="3"/>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nsid w:val="3782467D"/>
    <w:multiLevelType w:val="multilevel"/>
    <w:tmpl w:val="B4C2199A"/>
    <w:lvl w:ilvl="0">
      <w:start w:val="2"/>
      <w:numFmt w:val="decimal"/>
      <w:lvlText w:val="%1"/>
      <w:lvlJc w:val="left"/>
      <w:pPr>
        <w:ind w:left="360" w:hanging="360"/>
      </w:pPr>
      <w:rPr>
        <w:rFonts w:hint="default"/>
      </w:rPr>
    </w:lvl>
    <w:lvl w:ilvl="1">
      <w:start w:val="14"/>
      <w:numFmt w:val="decimal"/>
      <w:lvlText w:val="%1.%2"/>
      <w:lvlJc w:val="left"/>
      <w:pPr>
        <w:ind w:left="900" w:hanging="360"/>
      </w:pPr>
      <w:rPr>
        <w:rFonts w:ascii="Times New Roman" w:hAnsi="Times New Roman" w:cs="Times New Roman" w:hint="default"/>
        <w:sz w:val="20"/>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5">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nsid w:val="4C57644C"/>
    <w:multiLevelType w:val="hybridMultilevel"/>
    <w:tmpl w:val="E41C985A"/>
    <w:lvl w:ilvl="0" w:tplc="EB747D86">
      <w:start w:val="1"/>
      <w:numFmt w:val="decimal"/>
      <w:pStyle w:val="KetGambar"/>
      <w:lvlText w:val="Gambar 3.%1."/>
      <w:lvlJc w:val="left"/>
      <w:pPr>
        <w:tabs>
          <w:tab w:val="num" w:pos="851"/>
        </w:tabs>
        <w:ind w:left="851" w:hanging="284"/>
      </w:pPr>
      <w:rPr>
        <w:rFonts w:hint="default"/>
      </w:rPr>
    </w:lvl>
    <w:lvl w:ilvl="1" w:tplc="04090019">
      <w:start w:val="1"/>
      <w:numFmt w:val="lowerLetter"/>
      <w:lvlText w:val="%2."/>
      <w:lvlJc w:val="left"/>
      <w:pPr>
        <w:tabs>
          <w:tab w:val="num" w:pos="644"/>
        </w:tabs>
        <w:ind w:left="644" w:hanging="360"/>
      </w:pPr>
    </w:lvl>
    <w:lvl w:ilvl="2" w:tplc="EFD685E4">
      <w:start w:val="1"/>
      <w:numFmt w:val="bullet"/>
      <w:lvlText w:val=""/>
      <w:lvlJc w:val="left"/>
      <w:pPr>
        <w:ind w:left="928" w:hanging="360"/>
      </w:pPr>
      <w:rPr>
        <w:rFonts w:ascii="Symbol" w:eastAsia="MS Mincho" w:hAnsi="Symbol"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0050814"/>
    <w:multiLevelType w:val="hybridMultilevel"/>
    <w:tmpl w:val="432AEED6"/>
    <w:lvl w:ilvl="0" w:tplc="6B7023DE">
      <w:start w:val="1"/>
      <w:numFmt w:val="decimal"/>
      <w:pStyle w:val="SubBab2"/>
      <w:lvlText w:val="1.%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9">
    <w:nsid w:val="56205803"/>
    <w:multiLevelType w:val="multilevel"/>
    <w:tmpl w:val="AFB2D2C0"/>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rPr>
        <w:b/>
        <w:i w:val="0"/>
      </w:r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1">
    <w:nsid w:val="6B1E2803"/>
    <w:multiLevelType w:val="multilevel"/>
    <w:tmpl w:val="77A8D7C2"/>
    <w:lvl w:ilvl="0">
      <w:start w:val="1"/>
      <w:numFmt w:val="decimal"/>
      <w:lvlText w:val="%1."/>
      <w:lvlJc w:val="left"/>
      <w:pPr>
        <w:ind w:left="720" w:hanging="360"/>
      </w:pPr>
      <w:rPr>
        <w:rFonts w:hint="default"/>
        <w:b/>
      </w:rPr>
    </w:lvl>
    <w:lvl w:ilvl="1">
      <w:start w:val="1"/>
      <w:numFmt w:val="decimal"/>
      <w:lvlText w:val="%2."/>
      <w:lvlJc w:val="left"/>
      <w:pPr>
        <w:ind w:left="720" w:hanging="360"/>
      </w:pPr>
      <w:rPr>
        <w:rFonts w:hint="default"/>
        <w:b/>
        <w:sz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72BA195A"/>
    <w:multiLevelType w:val="multilevel"/>
    <w:tmpl w:val="A552C1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hAnsi="Times New Roman" w:cs="Times New Roman" w:hint="default"/>
        <w:b/>
        <w:sz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7AC80B78"/>
    <w:multiLevelType w:val="multilevel"/>
    <w:tmpl w:val="4C3CF396"/>
    <w:lvl w:ilvl="0">
      <w:start w:val="4"/>
      <w:numFmt w:val="decimal"/>
      <w:lvlText w:val="%1."/>
      <w:lvlJc w:val="left"/>
      <w:pPr>
        <w:tabs>
          <w:tab w:val="num" w:pos="360"/>
        </w:tabs>
        <w:ind w:left="360" w:hanging="360"/>
      </w:pPr>
      <w:rPr>
        <w:rFonts w:hint="default"/>
      </w:rPr>
    </w:lvl>
    <w:lvl w:ilvl="1">
      <w:start w:val="1"/>
      <w:numFmt w:val="decimal"/>
      <w:pStyle w:val="Ndas2bab4"/>
      <w:lvlText w:val="%1.%2."/>
      <w:lvlJc w:val="left"/>
      <w:pPr>
        <w:tabs>
          <w:tab w:val="num" w:pos="1080"/>
        </w:tabs>
        <w:ind w:left="567" w:hanging="567"/>
      </w:pPr>
      <w:rPr>
        <w:rFonts w:hint="default"/>
      </w:rPr>
    </w:lvl>
    <w:lvl w:ilvl="2">
      <w:start w:val="1"/>
      <w:numFmt w:val="decimal"/>
      <w:lvlRestart w:val="1"/>
      <w:pStyle w:val="Ndas3bab4"/>
      <w:lvlText w:val="%1.%2.%3."/>
      <w:lvlJc w:val="left"/>
      <w:pPr>
        <w:tabs>
          <w:tab w:val="num" w:pos="1800"/>
        </w:tabs>
        <w:ind w:left="0" w:firstLine="0"/>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num w:numId="1">
    <w:abstractNumId w:val="3"/>
  </w:num>
  <w:num w:numId="2">
    <w:abstractNumId w:val="10"/>
  </w:num>
  <w:num w:numId="3">
    <w:abstractNumId w:val="1"/>
  </w:num>
  <w:num w:numId="4">
    <w:abstractNumId w:val="8"/>
  </w:num>
  <w:num w:numId="5">
    <w:abstractNumId w:val="9"/>
  </w:num>
  <w:num w:numId="6">
    <w:abstractNumId w:val="9"/>
  </w:num>
  <w:num w:numId="7">
    <w:abstractNumId w:val="9"/>
  </w:num>
  <w:num w:numId="8">
    <w:abstractNumId w:val="9"/>
  </w:num>
  <w:num w:numId="9">
    <w:abstractNumId w:val="5"/>
  </w:num>
  <w:num w:numId="10">
    <w:abstractNumId w:val="6"/>
  </w:num>
  <w:num w:numId="11">
    <w:abstractNumId w:val="7"/>
  </w:num>
  <w:num w:numId="12">
    <w:abstractNumId w:val="12"/>
  </w:num>
  <w:num w:numId="13">
    <w:abstractNumId w:val="0"/>
  </w:num>
  <w:num w:numId="14">
    <w:abstractNumId w:val="13"/>
  </w:num>
  <w:num w:numId="15">
    <w:abstractNumId w:val="2"/>
  </w:num>
  <w:num w:numId="16">
    <w:abstractNumId w:val="4"/>
  </w:num>
  <w:num w:numId="17">
    <w:abstractNumId w:val="11"/>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intPostScriptOverText/>
  <w:embedTrueTypeFonts/>
  <w:attachedTemplate r:id="rId1"/>
  <w:stylePaneFormatFilter w:val="3001"/>
  <w:defaultTabStop w:val="720"/>
  <w:evenAndOddHeaders/>
  <w:drawingGridHorizontalSpacing w:val="120"/>
  <w:drawingGridVerticalSpacing w:val="120"/>
  <w:noPunctuationKerning/>
  <w:characterSpacingControl w:val="doNotCompress"/>
  <w:hdrShapeDefaults>
    <o:shapedefaults v:ext="edit" spidmax="5122"/>
  </w:hdrShapeDefaults>
  <w:footnotePr>
    <w:numFmt w:val="lowerLetter"/>
    <w:footnote w:id="0"/>
    <w:footnote w:id="1"/>
  </w:footnotePr>
  <w:endnotePr>
    <w:endnote w:id="0"/>
    <w:endnote w:id="1"/>
  </w:endnotePr>
  <w:compat/>
  <w:rsids>
    <w:rsidRoot w:val="004225B9"/>
    <w:rsid w:val="00001082"/>
    <w:rsid w:val="000058B5"/>
    <w:rsid w:val="000058C1"/>
    <w:rsid w:val="00006402"/>
    <w:rsid w:val="00010043"/>
    <w:rsid w:val="00010B6C"/>
    <w:rsid w:val="00012F03"/>
    <w:rsid w:val="0001383E"/>
    <w:rsid w:val="00016033"/>
    <w:rsid w:val="00016A5C"/>
    <w:rsid w:val="00017171"/>
    <w:rsid w:val="00017D56"/>
    <w:rsid w:val="00017D5E"/>
    <w:rsid w:val="0002118F"/>
    <w:rsid w:val="00023AE9"/>
    <w:rsid w:val="00027309"/>
    <w:rsid w:val="00032436"/>
    <w:rsid w:val="0003399C"/>
    <w:rsid w:val="0003491C"/>
    <w:rsid w:val="00036047"/>
    <w:rsid w:val="00041692"/>
    <w:rsid w:val="000420DE"/>
    <w:rsid w:val="0004667F"/>
    <w:rsid w:val="000516B6"/>
    <w:rsid w:val="0005292C"/>
    <w:rsid w:val="000531D0"/>
    <w:rsid w:val="00053BFD"/>
    <w:rsid w:val="00054C47"/>
    <w:rsid w:val="000553B2"/>
    <w:rsid w:val="000575E9"/>
    <w:rsid w:val="0006145E"/>
    <w:rsid w:val="00067B3C"/>
    <w:rsid w:val="000710A2"/>
    <w:rsid w:val="00071B29"/>
    <w:rsid w:val="00074C64"/>
    <w:rsid w:val="000771FD"/>
    <w:rsid w:val="00080BA9"/>
    <w:rsid w:val="00086139"/>
    <w:rsid w:val="00086D64"/>
    <w:rsid w:val="000937A5"/>
    <w:rsid w:val="000944B3"/>
    <w:rsid w:val="000A3EBE"/>
    <w:rsid w:val="000A7F32"/>
    <w:rsid w:val="000B046E"/>
    <w:rsid w:val="000B35FD"/>
    <w:rsid w:val="000B4A09"/>
    <w:rsid w:val="000B50F4"/>
    <w:rsid w:val="000C2D76"/>
    <w:rsid w:val="000C4890"/>
    <w:rsid w:val="000C5312"/>
    <w:rsid w:val="000C7355"/>
    <w:rsid w:val="000D02C1"/>
    <w:rsid w:val="000D67CD"/>
    <w:rsid w:val="000E15DE"/>
    <w:rsid w:val="000E41B3"/>
    <w:rsid w:val="000E5A24"/>
    <w:rsid w:val="000E6F8D"/>
    <w:rsid w:val="000E7165"/>
    <w:rsid w:val="000F04A8"/>
    <w:rsid w:val="000F0AC1"/>
    <w:rsid w:val="000F30C8"/>
    <w:rsid w:val="000F4DC3"/>
    <w:rsid w:val="000F7219"/>
    <w:rsid w:val="001030F4"/>
    <w:rsid w:val="001052B7"/>
    <w:rsid w:val="00105A64"/>
    <w:rsid w:val="00105C56"/>
    <w:rsid w:val="00106566"/>
    <w:rsid w:val="00107421"/>
    <w:rsid w:val="00107C70"/>
    <w:rsid w:val="00107D45"/>
    <w:rsid w:val="00123CD3"/>
    <w:rsid w:val="00124F91"/>
    <w:rsid w:val="00127B71"/>
    <w:rsid w:val="001312BB"/>
    <w:rsid w:val="00132D15"/>
    <w:rsid w:val="001330F9"/>
    <w:rsid w:val="001340BA"/>
    <w:rsid w:val="00136E1E"/>
    <w:rsid w:val="00143832"/>
    <w:rsid w:val="001454D9"/>
    <w:rsid w:val="00145E1F"/>
    <w:rsid w:val="00150956"/>
    <w:rsid w:val="00152013"/>
    <w:rsid w:val="00152313"/>
    <w:rsid w:val="00152661"/>
    <w:rsid w:val="00152DF8"/>
    <w:rsid w:val="001554E3"/>
    <w:rsid w:val="00156357"/>
    <w:rsid w:val="0015666B"/>
    <w:rsid w:val="0016042A"/>
    <w:rsid w:val="00160A77"/>
    <w:rsid w:val="001626CB"/>
    <w:rsid w:val="00163DC1"/>
    <w:rsid w:val="00164137"/>
    <w:rsid w:val="001651B9"/>
    <w:rsid w:val="00167571"/>
    <w:rsid w:val="00173A83"/>
    <w:rsid w:val="00183B6B"/>
    <w:rsid w:val="00183B9B"/>
    <w:rsid w:val="00183DE7"/>
    <w:rsid w:val="0018572B"/>
    <w:rsid w:val="00191DB0"/>
    <w:rsid w:val="0019480B"/>
    <w:rsid w:val="00194C1E"/>
    <w:rsid w:val="00194FAA"/>
    <w:rsid w:val="001A2A16"/>
    <w:rsid w:val="001A3C04"/>
    <w:rsid w:val="001A4A26"/>
    <w:rsid w:val="001A4C5E"/>
    <w:rsid w:val="001A7C68"/>
    <w:rsid w:val="001B40FF"/>
    <w:rsid w:val="001B559D"/>
    <w:rsid w:val="001C3A1B"/>
    <w:rsid w:val="001D0C72"/>
    <w:rsid w:val="001D1841"/>
    <w:rsid w:val="001D2A69"/>
    <w:rsid w:val="001D2A9E"/>
    <w:rsid w:val="001D30B2"/>
    <w:rsid w:val="001D4D44"/>
    <w:rsid w:val="001E00C2"/>
    <w:rsid w:val="001E17C8"/>
    <w:rsid w:val="001E26AB"/>
    <w:rsid w:val="001E2DE7"/>
    <w:rsid w:val="001E313B"/>
    <w:rsid w:val="001E4CA5"/>
    <w:rsid w:val="001E57C4"/>
    <w:rsid w:val="001E7B44"/>
    <w:rsid w:val="001F0439"/>
    <w:rsid w:val="001F0859"/>
    <w:rsid w:val="001F1930"/>
    <w:rsid w:val="001F1F4F"/>
    <w:rsid w:val="001F3914"/>
    <w:rsid w:val="001F4179"/>
    <w:rsid w:val="001F4E46"/>
    <w:rsid w:val="00201343"/>
    <w:rsid w:val="002035D0"/>
    <w:rsid w:val="00205E64"/>
    <w:rsid w:val="002069E4"/>
    <w:rsid w:val="00207117"/>
    <w:rsid w:val="00212224"/>
    <w:rsid w:val="00212F3C"/>
    <w:rsid w:val="00213DC3"/>
    <w:rsid w:val="002141C1"/>
    <w:rsid w:val="00216F42"/>
    <w:rsid w:val="002263DE"/>
    <w:rsid w:val="0022696E"/>
    <w:rsid w:val="00227BFA"/>
    <w:rsid w:val="00231494"/>
    <w:rsid w:val="00231CC3"/>
    <w:rsid w:val="00232CE3"/>
    <w:rsid w:val="00235B8A"/>
    <w:rsid w:val="00235E32"/>
    <w:rsid w:val="00237CC3"/>
    <w:rsid w:val="00245528"/>
    <w:rsid w:val="002461D8"/>
    <w:rsid w:val="0025110A"/>
    <w:rsid w:val="00251818"/>
    <w:rsid w:val="00253535"/>
    <w:rsid w:val="00257E6D"/>
    <w:rsid w:val="0026288A"/>
    <w:rsid w:val="002646AF"/>
    <w:rsid w:val="00265481"/>
    <w:rsid w:val="0026566E"/>
    <w:rsid w:val="00265695"/>
    <w:rsid w:val="002659C9"/>
    <w:rsid w:val="0026693F"/>
    <w:rsid w:val="0027472A"/>
    <w:rsid w:val="002771BC"/>
    <w:rsid w:val="00277D25"/>
    <w:rsid w:val="002804F7"/>
    <w:rsid w:val="0028332C"/>
    <w:rsid w:val="002844CD"/>
    <w:rsid w:val="00285C06"/>
    <w:rsid w:val="00285F84"/>
    <w:rsid w:val="00292C3C"/>
    <w:rsid w:val="002938A1"/>
    <w:rsid w:val="002A029F"/>
    <w:rsid w:val="002A1ECB"/>
    <w:rsid w:val="002A2127"/>
    <w:rsid w:val="002A3303"/>
    <w:rsid w:val="002A62E0"/>
    <w:rsid w:val="002A6DB3"/>
    <w:rsid w:val="002B0703"/>
    <w:rsid w:val="002B1DFD"/>
    <w:rsid w:val="002B2E98"/>
    <w:rsid w:val="002B6290"/>
    <w:rsid w:val="002C0563"/>
    <w:rsid w:val="002C5EF8"/>
    <w:rsid w:val="002C75E1"/>
    <w:rsid w:val="002D6165"/>
    <w:rsid w:val="002E0E43"/>
    <w:rsid w:val="002E13C7"/>
    <w:rsid w:val="002E2E5D"/>
    <w:rsid w:val="002E61C8"/>
    <w:rsid w:val="002E6A66"/>
    <w:rsid w:val="002F3560"/>
    <w:rsid w:val="002F4B30"/>
    <w:rsid w:val="002F62BF"/>
    <w:rsid w:val="0030168C"/>
    <w:rsid w:val="00301C80"/>
    <w:rsid w:val="00301CA9"/>
    <w:rsid w:val="0030421F"/>
    <w:rsid w:val="0030722F"/>
    <w:rsid w:val="003072CB"/>
    <w:rsid w:val="00311FC7"/>
    <w:rsid w:val="0031263F"/>
    <w:rsid w:val="0031352B"/>
    <w:rsid w:val="00313543"/>
    <w:rsid w:val="003135ED"/>
    <w:rsid w:val="00313B4A"/>
    <w:rsid w:val="003142AE"/>
    <w:rsid w:val="00316A98"/>
    <w:rsid w:val="003218E9"/>
    <w:rsid w:val="00321D74"/>
    <w:rsid w:val="00322102"/>
    <w:rsid w:val="00325556"/>
    <w:rsid w:val="003267AF"/>
    <w:rsid w:val="00332242"/>
    <w:rsid w:val="00333A62"/>
    <w:rsid w:val="003402EF"/>
    <w:rsid w:val="00343917"/>
    <w:rsid w:val="00346083"/>
    <w:rsid w:val="00346D34"/>
    <w:rsid w:val="00346EA8"/>
    <w:rsid w:val="00347301"/>
    <w:rsid w:val="00347953"/>
    <w:rsid w:val="00350DF5"/>
    <w:rsid w:val="0035122B"/>
    <w:rsid w:val="00352163"/>
    <w:rsid w:val="00356733"/>
    <w:rsid w:val="0035682F"/>
    <w:rsid w:val="00356B5E"/>
    <w:rsid w:val="003609B6"/>
    <w:rsid w:val="00360E44"/>
    <w:rsid w:val="00363388"/>
    <w:rsid w:val="00367F7A"/>
    <w:rsid w:val="00371F24"/>
    <w:rsid w:val="00372EE9"/>
    <w:rsid w:val="00381804"/>
    <w:rsid w:val="00384C41"/>
    <w:rsid w:val="003851D2"/>
    <w:rsid w:val="0039542A"/>
    <w:rsid w:val="003A2B51"/>
    <w:rsid w:val="003A6F79"/>
    <w:rsid w:val="003B14AF"/>
    <w:rsid w:val="003B486B"/>
    <w:rsid w:val="003C0ECE"/>
    <w:rsid w:val="003C74A8"/>
    <w:rsid w:val="003D08CD"/>
    <w:rsid w:val="003D0E48"/>
    <w:rsid w:val="003D2680"/>
    <w:rsid w:val="003D2EFF"/>
    <w:rsid w:val="003D45BC"/>
    <w:rsid w:val="003D5D16"/>
    <w:rsid w:val="003D6303"/>
    <w:rsid w:val="003D6C51"/>
    <w:rsid w:val="003E0B3F"/>
    <w:rsid w:val="003E27B9"/>
    <w:rsid w:val="003E2EB7"/>
    <w:rsid w:val="003E4B0F"/>
    <w:rsid w:val="003E64E8"/>
    <w:rsid w:val="003E6529"/>
    <w:rsid w:val="003F0422"/>
    <w:rsid w:val="003F106A"/>
    <w:rsid w:val="003F1FA3"/>
    <w:rsid w:val="003F235F"/>
    <w:rsid w:val="003F3294"/>
    <w:rsid w:val="003F4BDB"/>
    <w:rsid w:val="003F7D17"/>
    <w:rsid w:val="00400B84"/>
    <w:rsid w:val="004036CF"/>
    <w:rsid w:val="004070D6"/>
    <w:rsid w:val="00407AF2"/>
    <w:rsid w:val="00413A99"/>
    <w:rsid w:val="00414173"/>
    <w:rsid w:val="00415553"/>
    <w:rsid w:val="004167B3"/>
    <w:rsid w:val="00416D33"/>
    <w:rsid w:val="00416EB2"/>
    <w:rsid w:val="0041751D"/>
    <w:rsid w:val="00417A8A"/>
    <w:rsid w:val="00420636"/>
    <w:rsid w:val="004225B9"/>
    <w:rsid w:val="004237C9"/>
    <w:rsid w:val="004242A3"/>
    <w:rsid w:val="00425412"/>
    <w:rsid w:val="00430133"/>
    <w:rsid w:val="00430E68"/>
    <w:rsid w:val="004318F6"/>
    <w:rsid w:val="00431D3E"/>
    <w:rsid w:val="00436578"/>
    <w:rsid w:val="00436682"/>
    <w:rsid w:val="00436EDD"/>
    <w:rsid w:val="00441F42"/>
    <w:rsid w:val="00442113"/>
    <w:rsid w:val="00443DC3"/>
    <w:rsid w:val="00447EE2"/>
    <w:rsid w:val="00453AFB"/>
    <w:rsid w:val="00453DFC"/>
    <w:rsid w:val="00454ECD"/>
    <w:rsid w:val="004579CD"/>
    <w:rsid w:val="004608E5"/>
    <w:rsid w:val="00460927"/>
    <w:rsid w:val="00464321"/>
    <w:rsid w:val="00464885"/>
    <w:rsid w:val="004663E2"/>
    <w:rsid w:val="00466454"/>
    <w:rsid w:val="00466CDF"/>
    <w:rsid w:val="004718F4"/>
    <w:rsid w:val="00471A74"/>
    <w:rsid w:val="0047287C"/>
    <w:rsid w:val="00473973"/>
    <w:rsid w:val="00473EC1"/>
    <w:rsid w:val="004742E4"/>
    <w:rsid w:val="004744D3"/>
    <w:rsid w:val="0047521D"/>
    <w:rsid w:val="00481540"/>
    <w:rsid w:val="00481717"/>
    <w:rsid w:val="00482054"/>
    <w:rsid w:val="00482169"/>
    <w:rsid w:val="00490C1C"/>
    <w:rsid w:val="004954B7"/>
    <w:rsid w:val="004954FA"/>
    <w:rsid w:val="004A49A1"/>
    <w:rsid w:val="004B221F"/>
    <w:rsid w:val="004B45B1"/>
    <w:rsid w:val="004B67B7"/>
    <w:rsid w:val="004C265D"/>
    <w:rsid w:val="004C5DDA"/>
    <w:rsid w:val="004C6182"/>
    <w:rsid w:val="004C6EAB"/>
    <w:rsid w:val="004D04E4"/>
    <w:rsid w:val="004D0640"/>
    <w:rsid w:val="004D2161"/>
    <w:rsid w:val="004D7C74"/>
    <w:rsid w:val="004E13F0"/>
    <w:rsid w:val="004E1742"/>
    <w:rsid w:val="004E42C1"/>
    <w:rsid w:val="004E62A0"/>
    <w:rsid w:val="004E655E"/>
    <w:rsid w:val="004F10F6"/>
    <w:rsid w:val="004F2E94"/>
    <w:rsid w:val="004F3C90"/>
    <w:rsid w:val="004F487C"/>
    <w:rsid w:val="004F4D4D"/>
    <w:rsid w:val="004F535A"/>
    <w:rsid w:val="00502BE5"/>
    <w:rsid w:val="00503AF7"/>
    <w:rsid w:val="00505AD8"/>
    <w:rsid w:val="00505E7B"/>
    <w:rsid w:val="00506204"/>
    <w:rsid w:val="005112DC"/>
    <w:rsid w:val="0051339D"/>
    <w:rsid w:val="00514315"/>
    <w:rsid w:val="00514FE0"/>
    <w:rsid w:val="00516257"/>
    <w:rsid w:val="00516DEF"/>
    <w:rsid w:val="00517E8A"/>
    <w:rsid w:val="00522DED"/>
    <w:rsid w:val="005279A5"/>
    <w:rsid w:val="00532498"/>
    <w:rsid w:val="005324EA"/>
    <w:rsid w:val="00532E80"/>
    <w:rsid w:val="00533343"/>
    <w:rsid w:val="00537CD3"/>
    <w:rsid w:val="005410C2"/>
    <w:rsid w:val="0054318E"/>
    <w:rsid w:val="005440CB"/>
    <w:rsid w:val="00545439"/>
    <w:rsid w:val="00547DE9"/>
    <w:rsid w:val="00550109"/>
    <w:rsid w:val="00551D3A"/>
    <w:rsid w:val="005533FD"/>
    <w:rsid w:val="00554A8F"/>
    <w:rsid w:val="00554BC8"/>
    <w:rsid w:val="00556BC7"/>
    <w:rsid w:val="00556E93"/>
    <w:rsid w:val="00564EA4"/>
    <w:rsid w:val="00566EC1"/>
    <w:rsid w:val="00570A67"/>
    <w:rsid w:val="005718E0"/>
    <w:rsid w:val="00577FC2"/>
    <w:rsid w:val="0058063C"/>
    <w:rsid w:val="0058357F"/>
    <w:rsid w:val="005843B9"/>
    <w:rsid w:val="00584ED7"/>
    <w:rsid w:val="005903C8"/>
    <w:rsid w:val="00591433"/>
    <w:rsid w:val="00592BE6"/>
    <w:rsid w:val="00593D05"/>
    <w:rsid w:val="00594099"/>
    <w:rsid w:val="00594F01"/>
    <w:rsid w:val="005968C2"/>
    <w:rsid w:val="00597138"/>
    <w:rsid w:val="005A2737"/>
    <w:rsid w:val="005A34FB"/>
    <w:rsid w:val="005A5908"/>
    <w:rsid w:val="005A71B0"/>
    <w:rsid w:val="005A796B"/>
    <w:rsid w:val="005B0AF2"/>
    <w:rsid w:val="005B4712"/>
    <w:rsid w:val="005B5F95"/>
    <w:rsid w:val="005B6071"/>
    <w:rsid w:val="005B7988"/>
    <w:rsid w:val="005C13C3"/>
    <w:rsid w:val="005C5AB8"/>
    <w:rsid w:val="005C7990"/>
    <w:rsid w:val="005D3D0D"/>
    <w:rsid w:val="005D3F15"/>
    <w:rsid w:val="005D404C"/>
    <w:rsid w:val="005E268B"/>
    <w:rsid w:val="005E3F4E"/>
    <w:rsid w:val="005E4474"/>
    <w:rsid w:val="005E5FDB"/>
    <w:rsid w:val="005E6B2E"/>
    <w:rsid w:val="005F01C5"/>
    <w:rsid w:val="005F4855"/>
    <w:rsid w:val="005F5DEB"/>
    <w:rsid w:val="006030EB"/>
    <w:rsid w:val="00603495"/>
    <w:rsid w:val="006060B1"/>
    <w:rsid w:val="00611451"/>
    <w:rsid w:val="00612410"/>
    <w:rsid w:val="00614498"/>
    <w:rsid w:val="00614D59"/>
    <w:rsid w:val="00617380"/>
    <w:rsid w:val="00622E9A"/>
    <w:rsid w:val="00623B06"/>
    <w:rsid w:val="00627E91"/>
    <w:rsid w:val="006311CD"/>
    <w:rsid w:val="00632FE7"/>
    <w:rsid w:val="00634A00"/>
    <w:rsid w:val="006357DA"/>
    <w:rsid w:val="00636FF4"/>
    <w:rsid w:val="00637620"/>
    <w:rsid w:val="00640B6F"/>
    <w:rsid w:val="00641E99"/>
    <w:rsid w:val="006433E8"/>
    <w:rsid w:val="00644561"/>
    <w:rsid w:val="006471CF"/>
    <w:rsid w:val="006475E2"/>
    <w:rsid w:val="0065353F"/>
    <w:rsid w:val="00655170"/>
    <w:rsid w:val="00655913"/>
    <w:rsid w:val="00655BA5"/>
    <w:rsid w:val="00655E7F"/>
    <w:rsid w:val="00660FF5"/>
    <w:rsid w:val="006611A8"/>
    <w:rsid w:val="00663D4B"/>
    <w:rsid w:val="00663F6C"/>
    <w:rsid w:val="00665257"/>
    <w:rsid w:val="0066618E"/>
    <w:rsid w:val="00666244"/>
    <w:rsid w:val="00666902"/>
    <w:rsid w:val="00666AB0"/>
    <w:rsid w:val="006672C1"/>
    <w:rsid w:val="00667607"/>
    <w:rsid w:val="00667646"/>
    <w:rsid w:val="00667DA5"/>
    <w:rsid w:val="00671551"/>
    <w:rsid w:val="00673F49"/>
    <w:rsid w:val="0068186F"/>
    <w:rsid w:val="006832D2"/>
    <w:rsid w:val="0068705D"/>
    <w:rsid w:val="006908C1"/>
    <w:rsid w:val="006909C5"/>
    <w:rsid w:val="00694632"/>
    <w:rsid w:val="0069480A"/>
    <w:rsid w:val="00694B8D"/>
    <w:rsid w:val="00694D37"/>
    <w:rsid w:val="00696965"/>
    <w:rsid w:val="006979CA"/>
    <w:rsid w:val="00697A83"/>
    <w:rsid w:val="006A2D1D"/>
    <w:rsid w:val="006A6427"/>
    <w:rsid w:val="006B0E1D"/>
    <w:rsid w:val="006B338D"/>
    <w:rsid w:val="006B38C6"/>
    <w:rsid w:val="006B560F"/>
    <w:rsid w:val="006B64A5"/>
    <w:rsid w:val="006B783F"/>
    <w:rsid w:val="006C2DD9"/>
    <w:rsid w:val="006C3707"/>
    <w:rsid w:val="006C4F4A"/>
    <w:rsid w:val="006C631A"/>
    <w:rsid w:val="006C7996"/>
    <w:rsid w:val="006D0C00"/>
    <w:rsid w:val="006D150B"/>
    <w:rsid w:val="006D2F89"/>
    <w:rsid w:val="006D4F25"/>
    <w:rsid w:val="006D6EEF"/>
    <w:rsid w:val="006E0432"/>
    <w:rsid w:val="006E0B20"/>
    <w:rsid w:val="006E0D76"/>
    <w:rsid w:val="006E160C"/>
    <w:rsid w:val="006E1B2D"/>
    <w:rsid w:val="006E24B5"/>
    <w:rsid w:val="006E4856"/>
    <w:rsid w:val="006E53E7"/>
    <w:rsid w:val="006F15D9"/>
    <w:rsid w:val="006F2836"/>
    <w:rsid w:val="006F4AC6"/>
    <w:rsid w:val="006F73DE"/>
    <w:rsid w:val="007002F7"/>
    <w:rsid w:val="00701AEE"/>
    <w:rsid w:val="00702BD2"/>
    <w:rsid w:val="0070646A"/>
    <w:rsid w:val="00714795"/>
    <w:rsid w:val="00721813"/>
    <w:rsid w:val="00721E22"/>
    <w:rsid w:val="007308FD"/>
    <w:rsid w:val="00731E70"/>
    <w:rsid w:val="00734B9E"/>
    <w:rsid w:val="00735D3D"/>
    <w:rsid w:val="00735D48"/>
    <w:rsid w:val="00740E80"/>
    <w:rsid w:val="00743BC7"/>
    <w:rsid w:val="00744514"/>
    <w:rsid w:val="00744854"/>
    <w:rsid w:val="007457D7"/>
    <w:rsid w:val="007523D3"/>
    <w:rsid w:val="00760CFA"/>
    <w:rsid w:val="007641E2"/>
    <w:rsid w:val="007666D9"/>
    <w:rsid w:val="00770D90"/>
    <w:rsid w:val="00771A1C"/>
    <w:rsid w:val="00773276"/>
    <w:rsid w:val="00776150"/>
    <w:rsid w:val="00776594"/>
    <w:rsid w:val="007765B3"/>
    <w:rsid w:val="00776B26"/>
    <w:rsid w:val="00781DBA"/>
    <w:rsid w:val="00782CD6"/>
    <w:rsid w:val="00783DF7"/>
    <w:rsid w:val="00785F63"/>
    <w:rsid w:val="0078638C"/>
    <w:rsid w:val="00790835"/>
    <w:rsid w:val="0079083B"/>
    <w:rsid w:val="00791063"/>
    <w:rsid w:val="00795BEB"/>
    <w:rsid w:val="00796DD9"/>
    <w:rsid w:val="007976E7"/>
    <w:rsid w:val="007A0607"/>
    <w:rsid w:val="007A1C6A"/>
    <w:rsid w:val="007A3C2D"/>
    <w:rsid w:val="007B03EC"/>
    <w:rsid w:val="007B191F"/>
    <w:rsid w:val="007B1D01"/>
    <w:rsid w:val="007B3937"/>
    <w:rsid w:val="007B4CF1"/>
    <w:rsid w:val="007C1397"/>
    <w:rsid w:val="007C47ED"/>
    <w:rsid w:val="007C7250"/>
    <w:rsid w:val="007D186B"/>
    <w:rsid w:val="007D2502"/>
    <w:rsid w:val="007D303B"/>
    <w:rsid w:val="007D4443"/>
    <w:rsid w:val="007D68AF"/>
    <w:rsid w:val="007D6ECF"/>
    <w:rsid w:val="007D723C"/>
    <w:rsid w:val="007D7815"/>
    <w:rsid w:val="007D7850"/>
    <w:rsid w:val="007E0B6B"/>
    <w:rsid w:val="007E6452"/>
    <w:rsid w:val="007E71E9"/>
    <w:rsid w:val="007E7FCD"/>
    <w:rsid w:val="007F1344"/>
    <w:rsid w:val="007F3A0A"/>
    <w:rsid w:val="007F3E41"/>
    <w:rsid w:val="007F4618"/>
    <w:rsid w:val="007F4D47"/>
    <w:rsid w:val="007F51C5"/>
    <w:rsid w:val="007F5FE1"/>
    <w:rsid w:val="007F7D43"/>
    <w:rsid w:val="00802D86"/>
    <w:rsid w:val="00804FD1"/>
    <w:rsid w:val="008069D7"/>
    <w:rsid w:val="008073B5"/>
    <w:rsid w:val="00807E64"/>
    <w:rsid w:val="00810F2D"/>
    <w:rsid w:val="00816E12"/>
    <w:rsid w:val="008174EE"/>
    <w:rsid w:val="008238A4"/>
    <w:rsid w:val="0082437E"/>
    <w:rsid w:val="00825D3A"/>
    <w:rsid w:val="008260D5"/>
    <w:rsid w:val="0082707C"/>
    <w:rsid w:val="0083132F"/>
    <w:rsid w:val="008410B4"/>
    <w:rsid w:val="0084212A"/>
    <w:rsid w:val="00844F2B"/>
    <w:rsid w:val="008458DD"/>
    <w:rsid w:val="00852D53"/>
    <w:rsid w:val="008555A3"/>
    <w:rsid w:val="00855DF6"/>
    <w:rsid w:val="00864AD4"/>
    <w:rsid w:val="00865145"/>
    <w:rsid w:val="00865C49"/>
    <w:rsid w:val="008662E1"/>
    <w:rsid w:val="0086717D"/>
    <w:rsid w:val="00870270"/>
    <w:rsid w:val="0087593B"/>
    <w:rsid w:val="0087787E"/>
    <w:rsid w:val="00881E59"/>
    <w:rsid w:val="008844DA"/>
    <w:rsid w:val="0088465F"/>
    <w:rsid w:val="00884948"/>
    <w:rsid w:val="00886057"/>
    <w:rsid w:val="00886A29"/>
    <w:rsid w:val="008877D2"/>
    <w:rsid w:val="00890227"/>
    <w:rsid w:val="00892649"/>
    <w:rsid w:val="00892B3A"/>
    <w:rsid w:val="00893F09"/>
    <w:rsid w:val="008A0648"/>
    <w:rsid w:val="008A07AD"/>
    <w:rsid w:val="008B19F2"/>
    <w:rsid w:val="008B28B8"/>
    <w:rsid w:val="008B28C9"/>
    <w:rsid w:val="008B4423"/>
    <w:rsid w:val="008B6929"/>
    <w:rsid w:val="008C3273"/>
    <w:rsid w:val="008C3E2C"/>
    <w:rsid w:val="008C45F3"/>
    <w:rsid w:val="008C5F7E"/>
    <w:rsid w:val="008C7079"/>
    <w:rsid w:val="008C773E"/>
    <w:rsid w:val="008C77B9"/>
    <w:rsid w:val="008D1DCD"/>
    <w:rsid w:val="008D3827"/>
    <w:rsid w:val="008D3F0D"/>
    <w:rsid w:val="008D4812"/>
    <w:rsid w:val="008D4BAA"/>
    <w:rsid w:val="008E5679"/>
    <w:rsid w:val="008E6977"/>
    <w:rsid w:val="008F02DF"/>
    <w:rsid w:val="008F4C3E"/>
    <w:rsid w:val="008F7406"/>
    <w:rsid w:val="00903A1C"/>
    <w:rsid w:val="00904774"/>
    <w:rsid w:val="009058C9"/>
    <w:rsid w:val="00906631"/>
    <w:rsid w:val="00910BFC"/>
    <w:rsid w:val="00914B8B"/>
    <w:rsid w:val="00915395"/>
    <w:rsid w:val="009160F4"/>
    <w:rsid w:val="00921920"/>
    <w:rsid w:val="0092349C"/>
    <w:rsid w:val="00923DA8"/>
    <w:rsid w:val="0092509A"/>
    <w:rsid w:val="009253A8"/>
    <w:rsid w:val="00926713"/>
    <w:rsid w:val="00926E48"/>
    <w:rsid w:val="009271E7"/>
    <w:rsid w:val="00927BB5"/>
    <w:rsid w:val="00940067"/>
    <w:rsid w:val="00941948"/>
    <w:rsid w:val="009425B5"/>
    <w:rsid w:val="00942A0D"/>
    <w:rsid w:val="0094655E"/>
    <w:rsid w:val="0094799D"/>
    <w:rsid w:val="00947B49"/>
    <w:rsid w:val="0095133C"/>
    <w:rsid w:val="009515B5"/>
    <w:rsid w:val="009551BE"/>
    <w:rsid w:val="009556B0"/>
    <w:rsid w:val="009563BC"/>
    <w:rsid w:val="00957B35"/>
    <w:rsid w:val="00960572"/>
    <w:rsid w:val="00962CC4"/>
    <w:rsid w:val="009634C3"/>
    <w:rsid w:val="00963A23"/>
    <w:rsid w:val="0096681E"/>
    <w:rsid w:val="00966B16"/>
    <w:rsid w:val="00970F12"/>
    <w:rsid w:val="00975948"/>
    <w:rsid w:val="00976AE7"/>
    <w:rsid w:val="00977C58"/>
    <w:rsid w:val="00983262"/>
    <w:rsid w:val="0098474A"/>
    <w:rsid w:val="00987C41"/>
    <w:rsid w:val="00990B23"/>
    <w:rsid w:val="009927AB"/>
    <w:rsid w:val="009945D5"/>
    <w:rsid w:val="00994768"/>
    <w:rsid w:val="00996F22"/>
    <w:rsid w:val="0099755E"/>
    <w:rsid w:val="00997E49"/>
    <w:rsid w:val="009A0D87"/>
    <w:rsid w:val="009A0F26"/>
    <w:rsid w:val="009A29F9"/>
    <w:rsid w:val="009A2D40"/>
    <w:rsid w:val="009A5054"/>
    <w:rsid w:val="009A5D45"/>
    <w:rsid w:val="009A7D28"/>
    <w:rsid w:val="009A7DC3"/>
    <w:rsid w:val="009B4C7F"/>
    <w:rsid w:val="009B71E6"/>
    <w:rsid w:val="009C07FE"/>
    <w:rsid w:val="009C23F0"/>
    <w:rsid w:val="009C2BBA"/>
    <w:rsid w:val="009C518C"/>
    <w:rsid w:val="009C538B"/>
    <w:rsid w:val="009C738F"/>
    <w:rsid w:val="009D136F"/>
    <w:rsid w:val="009D6A0A"/>
    <w:rsid w:val="009D6B9E"/>
    <w:rsid w:val="009D7858"/>
    <w:rsid w:val="009E0E53"/>
    <w:rsid w:val="009E1829"/>
    <w:rsid w:val="009E1B0B"/>
    <w:rsid w:val="009E23F0"/>
    <w:rsid w:val="009F15C6"/>
    <w:rsid w:val="009F3DB2"/>
    <w:rsid w:val="009F4235"/>
    <w:rsid w:val="009F59F2"/>
    <w:rsid w:val="009F6147"/>
    <w:rsid w:val="009F62C6"/>
    <w:rsid w:val="00A01601"/>
    <w:rsid w:val="00A06497"/>
    <w:rsid w:val="00A066D6"/>
    <w:rsid w:val="00A07113"/>
    <w:rsid w:val="00A07D81"/>
    <w:rsid w:val="00A15412"/>
    <w:rsid w:val="00A20B70"/>
    <w:rsid w:val="00A223F1"/>
    <w:rsid w:val="00A230DA"/>
    <w:rsid w:val="00A261AA"/>
    <w:rsid w:val="00A2769A"/>
    <w:rsid w:val="00A32CF7"/>
    <w:rsid w:val="00A343F4"/>
    <w:rsid w:val="00A347D1"/>
    <w:rsid w:val="00A359AD"/>
    <w:rsid w:val="00A36476"/>
    <w:rsid w:val="00A41CF5"/>
    <w:rsid w:val="00A44D3C"/>
    <w:rsid w:val="00A472C2"/>
    <w:rsid w:val="00A5059E"/>
    <w:rsid w:val="00A518FE"/>
    <w:rsid w:val="00A54320"/>
    <w:rsid w:val="00A55B61"/>
    <w:rsid w:val="00A57A7C"/>
    <w:rsid w:val="00A6109C"/>
    <w:rsid w:val="00A6109F"/>
    <w:rsid w:val="00A62647"/>
    <w:rsid w:val="00A638BD"/>
    <w:rsid w:val="00A6573D"/>
    <w:rsid w:val="00A67E00"/>
    <w:rsid w:val="00A77DC4"/>
    <w:rsid w:val="00A80DCB"/>
    <w:rsid w:val="00A82DA6"/>
    <w:rsid w:val="00A8545D"/>
    <w:rsid w:val="00A874AF"/>
    <w:rsid w:val="00A875B1"/>
    <w:rsid w:val="00A9126E"/>
    <w:rsid w:val="00A91BC3"/>
    <w:rsid w:val="00A9349D"/>
    <w:rsid w:val="00A93515"/>
    <w:rsid w:val="00A93C27"/>
    <w:rsid w:val="00A95FEC"/>
    <w:rsid w:val="00A970E0"/>
    <w:rsid w:val="00AA169C"/>
    <w:rsid w:val="00AA2484"/>
    <w:rsid w:val="00AB14DC"/>
    <w:rsid w:val="00AB274C"/>
    <w:rsid w:val="00AB645F"/>
    <w:rsid w:val="00AB6D35"/>
    <w:rsid w:val="00AC0CC4"/>
    <w:rsid w:val="00AC13E7"/>
    <w:rsid w:val="00AC2983"/>
    <w:rsid w:val="00AC32C6"/>
    <w:rsid w:val="00AC41F5"/>
    <w:rsid w:val="00AC503C"/>
    <w:rsid w:val="00AC5749"/>
    <w:rsid w:val="00AC627B"/>
    <w:rsid w:val="00AC7118"/>
    <w:rsid w:val="00AC7F0F"/>
    <w:rsid w:val="00AD25FA"/>
    <w:rsid w:val="00AD313C"/>
    <w:rsid w:val="00AD712E"/>
    <w:rsid w:val="00AE257F"/>
    <w:rsid w:val="00AE37CF"/>
    <w:rsid w:val="00AE444C"/>
    <w:rsid w:val="00AE4DD7"/>
    <w:rsid w:val="00AE4E0A"/>
    <w:rsid w:val="00AF1DD7"/>
    <w:rsid w:val="00AF3162"/>
    <w:rsid w:val="00AF4892"/>
    <w:rsid w:val="00AF49B6"/>
    <w:rsid w:val="00AF75F0"/>
    <w:rsid w:val="00B01161"/>
    <w:rsid w:val="00B01BB5"/>
    <w:rsid w:val="00B033F9"/>
    <w:rsid w:val="00B03527"/>
    <w:rsid w:val="00B048C5"/>
    <w:rsid w:val="00B06C4D"/>
    <w:rsid w:val="00B075A7"/>
    <w:rsid w:val="00B10B68"/>
    <w:rsid w:val="00B12298"/>
    <w:rsid w:val="00B13733"/>
    <w:rsid w:val="00B2007D"/>
    <w:rsid w:val="00B21425"/>
    <w:rsid w:val="00B22D52"/>
    <w:rsid w:val="00B25AAB"/>
    <w:rsid w:val="00B269A4"/>
    <w:rsid w:val="00B27772"/>
    <w:rsid w:val="00B27886"/>
    <w:rsid w:val="00B30565"/>
    <w:rsid w:val="00B314E9"/>
    <w:rsid w:val="00B32770"/>
    <w:rsid w:val="00B35C23"/>
    <w:rsid w:val="00B36125"/>
    <w:rsid w:val="00B401E7"/>
    <w:rsid w:val="00B40E22"/>
    <w:rsid w:val="00B4189F"/>
    <w:rsid w:val="00B4372F"/>
    <w:rsid w:val="00B4465B"/>
    <w:rsid w:val="00B45255"/>
    <w:rsid w:val="00B4654E"/>
    <w:rsid w:val="00B50920"/>
    <w:rsid w:val="00B52904"/>
    <w:rsid w:val="00B5343C"/>
    <w:rsid w:val="00B57BB5"/>
    <w:rsid w:val="00B61A3A"/>
    <w:rsid w:val="00B6212F"/>
    <w:rsid w:val="00B63E69"/>
    <w:rsid w:val="00B651A0"/>
    <w:rsid w:val="00B67772"/>
    <w:rsid w:val="00B67B27"/>
    <w:rsid w:val="00B7016F"/>
    <w:rsid w:val="00B7180E"/>
    <w:rsid w:val="00B738B8"/>
    <w:rsid w:val="00B7491F"/>
    <w:rsid w:val="00B750AD"/>
    <w:rsid w:val="00B75F72"/>
    <w:rsid w:val="00B7655C"/>
    <w:rsid w:val="00B8047F"/>
    <w:rsid w:val="00B828A9"/>
    <w:rsid w:val="00B90B11"/>
    <w:rsid w:val="00B90D86"/>
    <w:rsid w:val="00B95168"/>
    <w:rsid w:val="00B97F4E"/>
    <w:rsid w:val="00BB0ED4"/>
    <w:rsid w:val="00BB12E3"/>
    <w:rsid w:val="00BB286A"/>
    <w:rsid w:val="00BB309E"/>
    <w:rsid w:val="00BB3EFD"/>
    <w:rsid w:val="00BB5C00"/>
    <w:rsid w:val="00BC2002"/>
    <w:rsid w:val="00BC2600"/>
    <w:rsid w:val="00BC3194"/>
    <w:rsid w:val="00BC32FC"/>
    <w:rsid w:val="00BC4F83"/>
    <w:rsid w:val="00BC5354"/>
    <w:rsid w:val="00BC5545"/>
    <w:rsid w:val="00BD1072"/>
    <w:rsid w:val="00BD13B6"/>
    <w:rsid w:val="00BD1E5A"/>
    <w:rsid w:val="00BD3614"/>
    <w:rsid w:val="00BD789C"/>
    <w:rsid w:val="00BE166E"/>
    <w:rsid w:val="00BE263D"/>
    <w:rsid w:val="00BE3111"/>
    <w:rsid w:val="00BE79BA"/>
    <w:rsid w:val="00BF3512"/>
    <w:rsid w:val="00BF4027"/>
    <w:rsid w:val="00BF40F5"/>
    <w:rsid w:val="00BF50C4"/>
    <w:rsid w:val="00C003CF"/>
    <w:rsid w:val="00C03C96"/>
    <w:rsid w:val="00C04BAC"/>
    <w:rsid w:val="00C06551"/>
    <w:rsid w:val="00C10282"/>
    <w:rsid w:val="00C10744"/>
    <w:rsid w:val="00C10BEE"/>
    <w:rsid w:val="00C12214"/>
    <w:rsid w:val="00C146FA"/>
    <w:rsid w:val="00C14727"/>
    <w:rsid w:val="00C17CA0"/>
    <w:rsid w:val="00C216C4"/>
    <w:rsid w:val="00C23D91"/>
    <w:rsid w:val="00C24AE9"/>
    <w:rsid w:val="00C367D7"/>
    <w:rsid w:val="00C4121C"/>
    <w:rsid w:val="00C4281A"/>
    <w:rsid w:val="00C428CC"/>
    <w:rsid w:val="00C44E7C"/>
    <w:rsid w:val="00C4677B"/>
    <w:rsid w:val="00C47EF5"/>
    <w:rsid w:val="00C523A7"/>
    <w:rsid w:val="00C539CA"/>
    <w:rsid w:val="00C53B4F"/>
    <w:rsid w:val="00C56A8F"/>
    <w:rsid w:val="00C56C3E"/>
    <w:rsid w:val="00C6090C"/>
    <w:rsid w:val="00C63623"/>
    <w:rsid w:val="00C644F2"/>
    <w:rsid w:val="00C662E9"/>
    <w:rsid w:val="00C6741D"/>
    <w:rsid w:val="00C719E7"/>
    <w:rsid w:val="00C7221B"/>
    <w:rsid w:val="00C74229"/>
    <w:rsid w:val="00C77F7A"/>
    <w:rsid w:val="00C84F1B"/>
    <w:rsid w:val="00C86286"/>
    <w:rsid w:val="00C86782"/>
    <w:rsid w:val="00C90B62"/>
    <w:rsid w:val="00C92E7B"/>
    <w:rsid w:val="00C942EA"/>
    <w:rsid w:val="00C979D7"/>
    <w:rsid w:val="00CA142B"/>
    <w:rsid w:val="00CA1720"/>
    <w:rsid w:val="00CA34C7"/>
    <w:rsid w:val="00CA3C8C"/>
    <w:rsid w:val="00CA4E1E"/>
    <w:rsid w:val="00CA4E60"/>
    <w:rsid w:val="00CA50CA"/>
    <w:rsid w:val="00CA6816"/>
    <w:rsid w:val="00CA6F1D"/>
    <w:rsid w:val="00CB0054"/>
    <w:rsid w:val="00CB1BDE"/>
    <w:rsid w:val="00CB1DB8"/>
    <w:rsid w:val="00CB34BC"/>
    <w:rsid w:val="00CB4317"/>
    <w:rsid w:val="00CB474E"/>
    <w:rsid w:val="00CB693C"/>
    <w:rsid w:val="00CB7206"/>
    <w:rsid w:val="00CB7E17"/>
    <w:rsid w:val="00CC3BC4"/>
    <w:rsid w:val="00CC59FB"/>
    <w:rsid w:val="00CC76B1"/>
    <w:rsid w:val="00CD2915"/>
    <w:rsid w:val="00CD52C1"/>
    <w:rsid w:val="00CE58DA"/>
    <w:rsid w:val="00CE603C"/>
    <w:rsid w:val="00CF06FD"/>
    <w:rsid w:val="00CF5473"/>
    <w:rsid w:val="00CF5511"/>
    <w:rsid w:val="00CF7437"/>
    <w:rsid w:val="00D039D9"/>
    <w:rsid w:val="00D03E7A"/>
    <w:rsid w:val="00D0528A"/>
    <w:rsid w:val="00D10D38"/>
    <w:rsid w:val="00D14F0D"/>
    <w:rsid w:val="00D15EAF"/>
    <w:rsid w:val="00D165F3"/>
    <w:rsid w:val="00D17F23"/>
    <w:rsid w:val="00D23EBD"/>
    <w:rsid w:val="00D25D32"/>
    <w:rsid w:val="00D279B9"/>
    <w:rsid w:val="00D279D6"/>
    <w:rsid w:val="00D27F39"/>
    <w:rsid w:val="00D31251"/>
    <w:rsid w:val="00D31C7E"/>
    <w:rsid w:val="00D3205F"/>
    <w:rsid w:val="00D3320E"/>
    <w:rsid w:val="00D33ADA"/>
    <w:rsid w:val="00D33F64"/>
    <w:rsid w:val="00D34ADB"/>
    <w:rsid w:val="00D34B54"/>
    <w:rsid w:val="00D3779C"/>
    <w:rsid w:val="00D401F2"/>
    <w:rsid w:val="00D433A7"/>
    <w:rsid w:val="00D4736B"/>
    <w:rsid w:val="00D501D9"/>
    <w:rsid w:val="00D50461"/>
    <w:rsid w:val="00D52BC3"/>
    <w:rsid w:val="00D53F9C"/>
    <w:rsid w:val="00D5506F"/>
    <w:rsid w:val="00D568C1"/>
    <w:rsid w:val="00D57383"/>
    <w:rsid w:val="00D61280"/>
    <w:rsid w:val="00D61371"/>
    <w:rsid w:val="00D629F7"/>
    <w:rsid w:val="00D62D43"/>
    <w:rsid w:val="00D66FC5"/>
    <w:rsid w:val="00D67C6F"/>
    <w:rsid w:val="00D7199A"/>
    <w:rsid w:val="00D75F42"/>
    <w:rsid w:val="00D77144"/>
    <w:rsid w:val="00D77843"/>
    <w:rsid w:val="00D778C8"/>
    <w:rsid w:val="00D8057E"/>
    <w:rsid w:val="00D80B5B"/>
    <w:rsid w:val="00D83186"/>
    <w:rsid w:val="00D842FD"/>
    <w:rsid w:val="00D850B9"/>
    <w:rsid w:val="00D905A8"/>
    <w:rsid w:val="00D91B77"/>
    <w:rsid w:val="00D9202C"/>
    <w:rsid w:val="00D936AB"/>
    <w:rsid w:val="00D93922"/>
    <w:rsid w:val="00D9473B"/>
    <w:rsid w:val="00D94E77"/>
    <w:rsid w:val="00D9706C"/>
    <w:rsid w:val="00D974D6"/>
    <w:rsid w:val="00DA0439"/>
    <w:rsid w:val="00DA2551"/>
    <w:rsid w:val="00DA57F7"/>
    <w:rsid w:val="00DA5BFA"/>
    <w:rsid w:val="00DA68EC"/>
    <w:rsid w:val="00DA6FC2"/>
    <w:rsid w:val="00DB3859"/>
    <w:rsid w:val="00DB5A1E"/>
    <w:rsid w:val="00DB7887"/>
    <w:rsid w:val="00DC5D78"/>
    <w:rsid w:val="00DC719F"/>
    <w:rsid w:val="00DD0268"/>
    <w:rsid w:val="00DD1304"/>
    <w:rsid w:val="00DD31D5"/>
    <w:rsid w:val="00DD371B"/>
    <w:rsid w:val="00DD443F"/>
    <w:rsid w:val="00DE1C2B"/>
    <w:rsid w:val="00DE2531"/>
    <w:rsid w:val="00DE3BBB"/>
    <w:rsid w:val="00DE419C"/>
    <w:rsid w:val="00DE558B"/>
    <w:rsid w:val="00DE5C4B"/>
    <w:rsid w:val="00DE6FD6"/>
    <w:rsid w:val="00DF190B"/>
    <w:rsid w:val="00DF2A6F"/>
    <w:rsid w:val="00DF4F82"/>
    <w:rsid w:val="00DF5AFE"/>
    <w:rsid w:val="00DF5D0F"/>
    <w:rsid w:val="00E00E85"/>
    <w:rsid w:val="00E01DB5"/>
    <w:rsid w:val="00E022D6"/>
    <w:rsid w:val="00E04C9B"/>
    <w:rsid w:val="00E06810"/>
    <w:rsid w:val="00E06DFF"/>
    <w:rsid w:val="00E13B37"/>
    <w:rsid w:val="00E13EF6"/>
    <w:rsid w:val="00E1478B"/>
    <w:rsid w:val="00E147ED"/>
    <w:rsid w:val="00E1763C"/>
    <w:rsid w:val="00E22AAC"/>
    <w:rsid w:val="00E23CF9"/>
    <w:rsid w:val="00E249D0"/>
    <w:rsid w:val="00E26C4A"/>
    <w:rsid w:val="00E30800"/>
    <w:rsid w:val="00E30C7B"/>
    <w:rsid w:val="00E33786"/>
    <w:rsid w:val="00E349C0"/>
    <w:rsid w:val="00E353C7"/>
    <w:rsid w:val="00E35E04"/>
    <w:rsid w:val="00E367D8"/>
    <w:rsid w:val="00E3734E"/>
    <w:rsid w:val="00E37F1B"/>
    <w:rsid w:val="00E436C2"/>
    <w:rsid w:val="00E4534E"/>
    <w:rsid w:val="00E45DB5"/>
    <w:rsid w:val="00E503FA"/>
    <w:rsid w:val="00E511FF"/>
    <w:rsid w:val="00E51682"/>
    <w:rsid w:val="00E51E60"/>
    <w:rsid w:val="00E520D6"/>
    <w:rsid w:val="00E5236D"/>
    <w:rsid w:val="00E52830"/>
    <w:rsid w:val="00E529A1"/>
    <w:rsid w:val="00E53A19"/>
    <w:rsid w:val="00E540B3"/>
    <w:rsid w:val="00E54A58"/>
    <w:rsid w:val="00E5504C"/>
    <w:rsid w:val="00E55172"/>
    <w:rsid w:val="00E567F8"/>
    <w:rsid w:val="00E56CA2"/>
    <w:rsid w:val="00E60A62"/>
    <w:rsid w:val="00E61599"/>
    <w:rsid w:val="00E6317E"/>
    <w:rsid w:val="00E639DF"/>
    <w:rsid w:val="00E64848"/>
    <w:rsid w:val="00E6582F"/>
    <w:rsid w:val="00E70684"/>
    <w:rsid w:val="00E73E2E"/>
    <w:rsid w:val="00E76DA7"/>
    <w:rsid w:val="00E808FB"/>
    <w:rsid w:val="00E8422A"/>
    <w:rsid w:val="00E842B8"/>
    <w:rsid w:val="00E847AE"/>
    <w:rsid w:val="00E855C0"/>
    <w:rsid w:val="00E86878"/>
    <w:rsid w:val="00E879BD"/>
    <w:rsid w:val="00E9166A"/>
    <w:rsid w:val="00E919E9"/>
    <w:rsid w:val="00E91E0C"/>
    <w:rsid w:val="00E9337A"/>
    <w:rsid w:val="00E94AF1"/>
    <w:rsid w:val="00E97651"/>
    <w:rsid w:val="00EA2C74"/>
    <w:rsid w:val="00EA400B"/>
    <w:rsid w:val="00EB0985"/>
    <w:rsid w:val="00EB0998"/>
    <w:rsid w:val="00EB2282"/>
    <w:rsid w:val="00EB276F"/>
    <w:rsid w:val="00EB728A"/>
    <w:rsid w:val="00EC07C1"/>
    <w:rsid w:val="00EC0D34"/>
    <w:rsid w:val="00EC0F0B"/>
    <w:rsid w:val="00EC1667"/>
    <w:rsid w:val="00EC32DF"/>
    <w:rsid w:val="00EC3494"/>
    <w:rsid w:val="00EC376A"/>
    <w:rsid w:val="00EC45EA"/>
    <w:rsid w:val="00EC56A0"/>
    <w:rsid w:val="00EC5843"/>
    <w:rsid w:val="00EC5BAA"/>
    <w:rsid w:val="00EC76FF"/>
    <w:rsid w:val="00ED0432"/>
    <w:rsid w:val="00ED5381"/>
    <w:rsid w:val="00EE037F"/>
    <w:rsid w:val="00EE4869"/>
    <w:rsid w:val="00EE6AFE"/>
    <w:rsid w:val="00EE74C1"/>
    <w:rsid w:val="00EE756C"/>
    <w:rsid w:val="00EF4D24"/>
    <w:rsid w:val="00F0049F"/>
    <w:rsid w:val="00F037E2"/>
    <w:rsid w:val="00F05199"/>
    <w:rsid w:val="00F075A8"/>
    <w:rsid w:val="00F12F37"/>
    <w:rsid w:val="00F15AB5"/>
    <w:rsid w:val="00F20520"/>
    <w:rsid w:val="00F21780"/>
    <w:rsid w:val="00F22F5C"/>
    <w:rsid w:val="00F26727"/>
    <w:rsid w:val="00F30302"/>
    <w:rsid w:val="00F30328"/>
    <w:rsid w:val="00F3374B"/>
    <w:rsid w:val="00F342A5"/>
    <w:rsid w:val="00F35A74"/>
    <w:rsid w:val="00F37EE0"/>
    <w:rsid w:val="00F438D0"/>
    <w:rsid w:val="00F44A2D"/>
    <w:rsid w:val="00F44A6D"/>
    <w:rsid w:val="00F51A3C"/>
    <w:rsid w:val="00F529C5"/>
    <w:rsid w:val="00F54340"/>
    <w:rsid w:val="00F56E5D"/>
    <w:rsid w:val="00F57522"/>
    <w:rsid w:val="00F61F83"/>
    <w:rsid w:val="00F66079"/>
    <w:rsid w:val="00F67E65"/>
    <w:rsid w:val="00F70639"/>
    <w:rsid w:val="00F70819"/>
    <w:rsid w:val="00F708A6"/>
    <w:rsid w:val="00F720F9"/>
    <w:rsid w:val="00F735A7"/>
    <w:rsid w:val="00F775D1"/>
    <w:rsid w:val="00F85FE4"/>
    <w:rsid w:val="00F862D9"/>
    <w:rsid w:val="00F86A37"/>
    <w:rsid w:val="00F87C5A"/>
    <w:rsid w:val="00F9213D"/>
    <w:rsid w:val="00F922AF"/>
    <w:rsid w:val="00F94B9E"/>
    <w:rsid w:val="00F96091"/>
    <w:rsid w:val="00F96BCD"/>
    <w:rsid w:val="00FA2FD8"/>
    <w:rsid w:val="00FA2FEE"/>
    <w:rsid w:val="00FA606F"/>
    <w:rsid w:val="00FA78A9"/>
    <w:rsid w:val="00FA7D83"/>
    <w:rsid w:val="00FB04CC"/>
    <w:rsid w:val="00FB5053"/>
    <w:rsid w:val="00FC0FE9"/>
    <w:rsid w:val="00FC684D"/>
    <w:rsid w:val="00FD01F6"/>
    <w:rsid w:val="00FD06A8"/>
    <w:rsid w:val="00FD5DE6"/>
    <w:rsid w:val="00FD783D"/>
    <w:rsid w:val="00FE0142"/>
    <w:rsid w:val="00FE0ABD"/>
    <w:rsid w:val="00FE443B"/>
    <w:rsid w:val="00FE6F85"/>
    <w:rsid w:val="00FF3612"/>
    <w:rsid w:val="00FF4266"/>
    <w:rsid w:val="00FF72A6"/>
    <w:rsid w:val="00FF77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rules v:ext="edit">
        <o:r id="V:Rule1"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HTML Cite"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2436"/>
    <w:rPr>
      <w:lang w:val="en-GB" w:eastAsia="en-US"/>
    </w:rPr>
  </w:style>
  <w:style w:type="paragraph" w:styleId="Heading3">
    <w:name w:val="heading 3"/>
    <w:basedOn w:val="Normal"/>
    <w:next w:val="Normal"/>
    <w:qFormat/>
    <w:rsid w:val="00A6573D"/>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Heading4">
    <w:name w:val="heading 4"/>
    <w:basedOn w:val="Normal"/>
    <w:next w:val="Normal"/>
    <w:qFormat/>
    <w:rsid w:val="009A5D4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032436"/>
    <w:pPr>
      <w:keepLines/>
      <w:spacing w:before="200" w:after="240" w:line="200" w:lineRule="exact"/>
    </w:pPr>
    <w:rPr>
      <w:sz w:val="16"/>
    </w:rPr>
  </w:style>
  <w:style w:type="paragraph" w:customStyle="1" w:styleId="Els-1storder-head">
    <w:name w:val="Els-1storder-head"/>
    <w:next w:val="Els-body-text"/>
    <w:link w:val="Els-1storder-headChar"/>
    <w:rsid w:val="003D0E48"/>
    <w:pPr>
      <w:keepNext/>
      <w:numPr>
        <w:numId w:val="5"/>
      </w:numPr>
      <w:suppressAutoHyphens/>
      <w:spacing w:before="240" w:after="240" w:line="240" w:lineRule="exact"/>
    </w:pPr>
    <w:rPr>
      <w:b/>
      <w:lang w:val="en-US" w:eastAsia="en-US"/>
    </w:rPr>
  </w:style>
  <w:style w:type="paragraph" w:customStyle="1" w:styleId="Els-2ndorder-head">
    <w:name w:val="Els-2ndorder-head"/>
    <w:next w:val="Els-body-text"/>
    <w:rsid w:val="00032436"/>
    <w:pPr>
      <w:keepNext/>
      <w:numPr>
        <w:ilvl w:val="1"/>
        <w:numId w:val="6"/>
      </w:numPr>
      <w:suppressAutoHyphens/>
      <w:spacing w:before="240" w:after="240" w:line="240" w:lineRule="exact"/>
    </w:pPr>
    <w:rPr>
      <w:i/>
      <w:lang w:val="en-US" w:eastAsia="en-US"/>
    </w:rPr>
  </w:style>
  <w:style w:type="paragraph" w:customStyle="1" w:styleId="Els-3rdorder-head">
    <w:name w:val="Els-3rdorder-head"/>
    <w:next w:val="Els-body-text"/>
    <w:rsid w:val="00032436"/>
    <w:pPr>
      <w:keepNext/>
      <w:numPr>
        <w:ilvl w:val="2"/>
        <w:numId w:val="7"/>
      </w:numPr>
      <w:suppressAutoHyphens/>
      <w:spacing w:before="240" w:line="240" w:lineRule="exact"/>
    </w:pPr>
    <w:rPr>
      <w:i/>
      <w:lang w:val="en-US" w:eastAsia="en-US"/>
    </w:rPr>
  </w:style>
  <w:style w:type="paragraph" w:customStyle="1" w:styleId="Els-4thorder-head">
    <w:name w:val="Els-4thorder-head"/>
    <w:next w:val="Els-body-text"/>
    <w:rsid w:val="00032436"/>
    <w:pPr>
      <w:keepNext/>
      <w:numPr>
        <w:ilvl w:val="3"/>
        <w:numId w:val="8"/>
      </w:numPr>
      <w:suppressAutoHyphens/>
      <w:spacing w:before="240" w:line="240" w:lineRule="exact"/>
    </w:pPr>
    <w:rPr>
      <w:i/>
      <w:lang w:val="en-US" w:eastAsia="en-US"/>
    </w:rPr>
  </w:style>
  <w:style w:type="paragraph" w:customStyle="1" w:styleId="Els-Abstract-head">
    <w:name w:val="Els-Abstract-head"/>
    <w:next w:val="Normal"/>
    <w:rsid w:val="00032436"/>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032436"/>
    <w:pPr>
      <w:spacing w:line="220" w:lineRule="exact"/>
      <w:jc w:val="both"/>
    </w:pPr>
    <w:rPr>
      <w:sz w:val="18"/>
      <w:lang w:val="en-US" w:eastAsia="en-US"/>
    </w:rPr>
  </w:style>
  <w:style w:type="paragraph" w:customStyle="1" w:styleId="Els-acknowledgement">
    <w:name w:val="Els-acknowledgement"/>
    <w:next w:val="Normal"/>
    <w:rsid w:val="00032436"/>
    <w:pPr>
      <w:keepNext/>
      <w:spacing w:before="480" w:after="240" w:line="220" w:lineRule="exact"/>
    </w:pPr>
    <w:rPr>
      <w:b/>
      <w:lang w:val="en-US" w:eastAsia="en-US"/>
    </w:rPr>
  </w:style>
  <w:style w:type="paragraph" w:customStyle="1" w:styleId="Els-aditional-article-history">
    <w:name w:val="Els-aditional-article-history"/>
    <w:basedOn w:val="Normal"/>
    <w:rsid w:val="00032436"/>
    <w:pPr>
      <w:spacing w:after="400" w:line="200" w:lineRule="exact"/>
      <w:jc w:val="center"/>
    </w:pPr>
    <w:rPr>
      <w:b/>
      <w:noProof/>
      <w:sz w:val="16"/>
      <w:lang w:val="en-US"/>
    </w:rPr>
  </w:style>
  <w:style w:type="paragraph" w:customStyle="1" w:styleId="Els-Affiliation">
    <w:name w:val="Els-Affiliation"/>
    <w:next w:val="Els-Abstract-head"/>
    <w:rsid w:val="00B2007D"/>
    <w:pPr>
      <w:suppressAutoHyphens/>
      <w:spacing w:line="200" w:lineRule="exact"/>
      <w:jc w:val="center"/>
    </w:pPr>
    <w:rPr>
      <w:i/>
      <w:noProof/>
      <w:sz w:val="16"/>
      <w:lang w:val="en-US" w:eastAsia="en-US"/>
    </w:rPr>
  </w:style>
  <w:style w:type="paragraph" w:customStyle="1" w:styleId="Els-appendixhead">
    <w:name w:val="Els-appendixhead"/>
    <w:next w:val="Normal"/>
    <w:rsid w:val="00032436"/>
    <w:pPr>
      <w:numPr>
        <w:numId w:val="1"/>
      </w:numPr>
      <w:spacing w:before="480" w:after="240" w:line="220" w:lineRule="exact"/>
    </w:pPr>
    <w:rPr>
      <w:b/>
      <w:lang w:val="en-US" w:eastAsia="en-US"/>
    </w:rPr>
  </w:style>
  <w:style w:type="paragraph" w:customStyle="1" w:styleId="Els-appendixsubhead">
    <w:name w:val="Els-appendixsubhead"/>
    <w:next w:val="Normal"/>
    <w:rsid w:val="00032436"/>
    <w:pPr>
      <w:numPr>
        <w:ilvl w:val="1"/>
        <w:numId w:val="2"/>
      </w:numPr>
      <w:spacing w:before="240" w:after="240" w:line="220" w:lineRule="exact"/>
    </w:pPr>
    <w:rPr>
      <w:i/>
      <w:lang w:val="en-US" w:eastAsia="en-US"/>
    </w:rPr>
  </w:style>
  <w:style w:type="paragraph" w:customStyle="1" w:styleId="Els-Author">
    <w:name w:val="Els-Author"/>
    <w:next w:val="Normal"/>
    <w:rsid w:val="00B2007D"/>
    <w:pPr>
      <w:keepNext/>
      <w:suppressAutoHyphens/>
      <w:spacing w:after="160" w:line="300" w:lineRule="exact"/>
      <w:jc w:val="center"/>
    </w:pPr>
    <w:rPr>
      <w:noProof/>
      <w:sz w:val="26"/>
      <w:lang w:val="en-US" w:eastAsia="en-US"/>
    </w:rPr>
  </w:style>
  <w:style w:type="paragraph" w:customStyle="1" w:styleId="Els-body-text">
    <w:name w:val="Els-body-text"/>
    <w:rsid w:val="00960572"/>
    <w:pPr>
      <w:keepNext/>
      <w:spacing w:line="240" w:lineRule="exact"/>
      <w:ind w:firstLine="238"/>
      <w:jc w:val="both"/>
    </w:pPr>
    <w:rPr>
      <w:lang w:val="en-US" w:eastAsia="en-US"/>
    </w:rPr>
  </w:style>
  <w:style w:type="paragraph" w:customStyle="1" w:styleId="Els-bulletlist">
    <w:name w:val="Els-bulletlist"/>
    <w:basedOn w:val="Els-body-text"/>
    <w:rsid w:val="00032436"/>
    <w:pPr>
      <w:numPr>
        <w:numId w:val="3"/>
      </w:numPr>
      <w:tabs>
        <w:tab w:val="left" w:pos="240"/>
      </w:tabs>
      <w:jc w:val="left"/>
    </w:pPr>
  </w:style>
  <w:style w:type="paragraph" w:customStyle="1" w:styleId="Els-caption">
    <w:name w:val="Els-caption"/>
    <w:rsid w:val="00032436"/>
    <w:pPr>
      <w:keepLines/>
      <w:spacing w:before="200" w:after="240" w:line="200" w:lineRule="exact"/>
    </w:pPr>
    <w:rPr>
      <w:sz w:val="16"/>
      <w:lang w:val="en-US" w:eastAsia="en-US"/>
    </w:rPr>
  </w:style>
  <w:style w:type="paragraph" w:customStyle="1" w:styleId="Els-chem-equation">
    <w:name w:val="Els-chem-equation"/>
    <w:next w:val="Els-body-text"/>
    <w:rsid w:val="00032436"/>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032436"/>
    <w:pPr>
      <w:jc w:val="right"/>
    </w:pPr>
  </w:style>
  <w:style w:type="paragraph" w:customStyle="1" w:styleId="Els-collaboration-affiliation">
    <w:name w:val="Els-collaboration-affiliation"/>
    <w:basedOn w:val="Els-collaboration"/>
    <w:rsid w:val="00032436"/>
  </w:style>
  <w:style w:type="paragraph" w:customStyle="1" w:styleId="Els-presented-by">
    <w:name w:val="Els-presented-by"/>
    <w:rsid w:val="00032436"/>
    <w:pPr>
      <w:spacing w:after="200"/>
      <w:jc w:val="center"/>
    </w:pPr>
    <w:rPr>
      <w:b/>
      <w:sz w:val="16"/>
      <w:lang w:val="en-US" w:eastAsia="en-US"/>
    </w:rPr>
  </w:style>
  <w:style w:type="paragraph" w:customStyle="1" w:styleId="Els-dedicated-to">
    <w:name w:val="Els-dedicated-to"/>
    <w:basedOn w:val="Els-presented-by"/>
    <w:rsid w:val="00032436"/>
    <w:rPr>
      <w:b w:val="0"/>
    </w:rPr>
  </w:style>
  <w:style w:type="paragraph" w:customStyle="1" w:styleId="Els-equation">
    <w:name w:val="Els-equation"/>
    <w:next w:val="Els-body-text"/>
    <w:rsid w:val="00032436"/>
    <w:pPr>
      <w:tabs>
        <w:tab w:val="right" w:pos="4320"/>
        <w:tab w:val="right" w:pos="9120"/>
      </w:tabs>
      <w:spacing w:before="120" w:after="120" w:line="220" w:lineRule="exact"/>
      <w:ind w:left="480"/>
    </w:pPr>
    <w:rPr>
      <w:i/>
      <w:noProof/>
      <w:lang w:val="en-US" w:eastAsia="en-US"/>
    </w:rPr>
  </w:style>
  <w:style w:type="paragraph" w:customStyle="1" w:styleId="Els-footnote">
    <w:name w:val="Els-footnote"/>
    <w:rsid w:val="00032436"/>
    <w:pPr>
      <w:keepLines/>
      <w:widowControl w:val="0"/>
      <w:spacing w:line="200" w:lineRule="exact"/>
      <w:ind w:firstLine="240"/>
      <w:jc w:val="both"/>
    </w:pPr>
    <w:rPr>
      <w:sz w:val="16"/>
      <w:lang w:val="en-US" w:eastAsia="en-US"/>
    </w:rPr>
  </w:style>
  <w:style w:type="paragraph" w:customStyle="1" w:styleId="Els-history">
    <w:name w:val="Els-history"/>
    <w:next w:val="Normal"/>
    <w:rsid w:val="00032436"/>
    <w:pPr>
      <w:spacing w:before="120" w:after="400" w:line="200" w:lineRule="exact"/>
      <w:jc w:val="center"/>
    </w:pPr>
    <w:rPr>
      <w:noProof/>
      <w:sz w:val="16"/>
      <w:lang w:val="en-US" w:eastAsia="en-US"/>
    </w:rPr>
  </w:style>
  <w:style w:type="paragraph" w:customStyle="1" w:styleId="Els-journal-logo">
    <w:name w:val="Els-journal-logo"/>
    <w:rsid w:val="00032436"/>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032436"/>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032436"/>
    <w:pPr>
      <w:numPr>
        <w:numId w:val="4"/>
      </w:numPr>
      <w:tabs>
        <w:tab w:val="left" w:pos="240"/>
      </w:tabs>
      <w:ind w:left="480"/>
      <w:jc w:val="left"/>
    </w:pPr>
  </w:style>
  <w:style w:type="paragraph" w:customStyle="1" w:styleId="Els-reference">
    <w:name w:val="Els-reference"/>
    <w:rsid w:val="00032436"/>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032436"/>
    <w:pPr>
      <w:keepNext/>
      <w:spacing w:before="480" w:after="200" w:line="220" w:lineRule="exact"/>
    </w:pPr>
    <w:rPr>
      <w:b/>
      <w:lang w:val="en-US" w:eastAsia="en-US"/>
    </w:rPr>
  </w:style>
  <w:style w:type="paragraph" w:customStyle="1" w:styleId="Els-reprint-line">
    <w:name w:val="Els-reprint-line"/>
    <w:basedOn w:val="Normal"/>
    <w:rsid w:val="001F1930"/>
    <w:pPr>
      <w:tabs>
        <w:tab w:val="left" w:pos="0"/>
        <w:tab w:val="center" w:pos="5443"/>
      </w:tabs>
      <w:jc w:val="center"/>
    </w:pPr>
    <w:rPr>
      <w:sz w:val="16"/>
    </w:rPr>
  </w:style>
  <w:style w:type="paragraph" w:customStyle="1" w:styleId="Els-table-text">
    <w:name w:val="Els-table-text"/>
    <w:rsid w:val="00032436"/>
    <w:pPr>
      <w:keepNext/>
      <w:spacing w:after="80" w:line="200" w:lineRule="exact"/>
    </w:pPr>
    <w:rPr>
      <w:sz w:val="16"/>
      <w:lang w:val="en-US" w:eastAsia="en-US"/>
    </w:rPr>
  </w:style>
  <w:style w:type="paragraph" w:customStyle="1" w:styleId="Els-Title">
    <w:name w:val="Els-Title"/>
    <w:next w:val="Els-Author"/>
    <w:autoRedefine/>
    <w:rsid w:val="00B2007D"/>
    <w:pPr>
      <w:suppressAutoHyphens/>
      <w:spacing w:after="240" w:line="400" w:lineRule="exact"/>
      <w:jc w:val="center"/>
    </w:pPr>
    <w:rPr>
      <w:sz w:val="34"/>
      <w:lang w:val="en-US" w:eastAsia="en-US"/>
    </w:rPr>
  </w:style>
  <w:style w:type="character" w:styleId="EndnoteReference">
    <w:name w:val="endnote reference"/>
    <w:semiHidden/>
    <w:rsid w:val="00032436"/>
    <w:rPr>
      <w:vertAlign w:val="superscript"/>
    </w:rPr>
  </w:style>
  <w:style w:type="paragraph" w:styleId="Header">
    <w:name w:val="header"/>
    <w:rsid w:val="009E1829"/>
    <w:pPr>
      <w:tabs>
        <w:tab w:val="center" w:pos="4706"/>
        <w:tab w:val="right" w:pos="9356"/>
      </w:tabs>
      <w:spacing w:after="240" w:line="200" w:lineRule="atLeast"/>
    </w:pPr>
    <w:rPr>
      <w:i/>
      <w:noProof/>
      <w:sz w:val="16"/>
      <w:lang w:val="en-US" w:eastAsia="en-US"/>
    </w:rPr>
  </w:style>
  <w:style w:type="paragraph" w:styleId="Footer">
    <w:name w:val="footer"/>
    <w:basedOn w:val="Header"/>
    <w:link w:val="FooterChar"/>
    <w:uiPriority w:val="99"/>
    <w:rsid w:val="00032436"/>
    <w:pPr>
      <w:tabs>
        <w:tab w:val="right" w:pos="10080"/>
      </w:tabs>
    </w:pPr>
    <w:rPr>
      <w:i w:val="0"/>
    </w:rPr>
  </w:style>
  <w:style w:type="character" w:styleId="FootnoteReference">
    <w:name w:val="footnote reference"/>
    <w:semiHidden/>
    <w:rsid w:val="00032436"/>
    <w:rPr>
      <w:vertAlign w:val="superscript"/>
    </w:rPr>
  </w:style>
  <w:style w:type="paragraph" w:styleId="FootnoteText">
    <w:name w:val="footnote text"/>
    <w:basedOn w:val="Normal"/>
    <w:link w:val="FootnoteTextChar"/>
    <w:semiHidden/>
    <w:rsid w:val="00032436"/>
    <w:rPr>
      <w:rFonts w:ascii="Univers" w:hAnsi="Univers"/>
    </w:rPr>
  </w:style>
  <w:style w:type="character" w:styleId="Hyperlink">
    <w:name w:val="Hyperlink"/>
    <w:rsid w:val="00C6090C"/>
    <w:rPr>
      <w:color w:val="auto"/>
      <w:sz w:val="16"/>
      <w:u w:val="none"/>
    </w:rPr>
  </w:style>
  <w:style w:type="character" w:customStyle="1" w:styleId="MTEquationSection">
    <w:name w:val="MTEquationSection"/>
    <w:rsid w:val="00032436"/>
    <w:rPr>
      <w:vanish/>
      <w:color w:val="FF0000"/>
    </w:rPr>
  </w:style>
  <w:style w:type="character" w:styleId="PageNumber">
    <w:name w:val="page number"/>
    <w:rsid w:val="00032436"/>
    <w:rPr>
      <w:sz w:val="16"/>
    </w:rPr>
  </w:style>
  <w:style w:type="paragraph" w:styleId="PlainText">
    <w:name w:val="Plain Text"/>
    <w:basedOn w:val="Normal"/>
    <w:rsid w:val="00032436"/>
    <w:rPr>
      <w:rFonts w:ascii="Courier New" w:hAnsi="Courier New" w:cs="Courier New"/>
      <w:lang w:val="en-US"/>
    </w:rPr>
  </w:style>
  <w:style w:type="paragraph" w:customStyle="1" w:styleId="Els-5thorder-head">
    <w:name w:val="Els-5thorder-head"/>
    <w:next w:val="Els-body-text"/>
    <w:rsid w:val="00032436"/>
    <w:pPr>
      <w:keepNext/>
      <w:suppressAutoHyphens/>
      <w:spacing w:line="240" w:lineRule="exact"/>
    </w:pPr>
    <w:rPr>
      <w:i/>
      <w:lang w:val="en-US" w:eastAsia="en-US"/>
    </w:rPr>
  </w:style>
  <w:style w:type="paragraph" w:customStyle="1" w:styleId="Els-Abstract-Copyright">
    <w:name w:val="Els-Abstract-Copyright"/>
    <w:basedOn w:val="Els-Abstract-text"/>
    <w:rsid w:val="00032436"/>
    <w:pPr>
      <w:spacing w:after="220"/>
    </w:pPr>
  </w:style>
  <w:style w:type="paragraph" w:customStyle="1" w:styleId="DocHead">
    <w:name w:val="DocHead"/>
    <w:rsid w:val="00A93C27"/>
    <w:pPr>
      <w:spacing w:after="240"/>
      <w:jc w:val="center"/>
    </w:pPr>
    <w:rPr>
      <w:sz w:val="24"/>
      <w:lang w:val="en-US" w:eastAsia="en-US"/>
    </w:rPr>
  </w:style>
  <w:style w:type="character" w:styleId="FollowedHyperlink">
    <w:name w:val="FollowedHyperlink"/>
    <w:rsid w:val="009C2BBA"/>
    <w:rPr>
      <w:color w:val="800080"/>
      <w:u w:val="single"/>
    </w:rPr>
  </w:style>
  <w:style w:type="character" w:customStyle="1" w:styleId="Els-1storder-headChar">
    <w:name w:val="Els-1storder-head Char"/>
    <w:link w:val="Els-1storder-head"/>
    <w:rsid w:val="004E13F0"/>
    <w:rPr>
      <w:b/>
      <w:lang w:val="en-US" w:eastAsia="en-US"/>
    </w:rPr>
  </w:style>
  <w:style w:type="table" w:styleId="TableGrid">
    <w:name w:val="Table Grid"/>
    <w:basedOn w:val="TableNormal"/>
    <w:uiPriority w:val="59"/>
    <w:rsid w:val="00AF1D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68705D"/>
    <w:rPr>
      <w:rFonts w:ascii="Tahoma" w:hAnsi="Tahoma" w:cs="Tahoma"/>
      <w:sz w:val="16"/>
      <w:szCs w:val="16"/>
    </w:rPr>
  </w:style>
  <w:style w:type="character" w:customStyle="1" w:styleId="BalloonTextChar">
    <w:name w:val="Balloon Text Char"/>
    <w:link w:val="BalloonText"/>
    <w:rsid w:val="0068705D"/>
    <w:rPr>
      <w:rFonts w:ascii="Tahoma" w:hAnsi="Tahoma" w:cs="Tahoma"/>
      <w:sz w:val="16"/>
      <w:szCs w:val="16"/>
      <w:lang w:eastAsia="en-US"/>
    </w:rPr>
  </w:style>
  <w:style w:type="character" w:customStyle="1" w:styleId="FooterChar">
    <w:name w:val="Footer Char"/>
    <w:link w:val="Footer"/>
    <w:uiPriority w:val="99"/>
    <w:rsid w:val="00E9337A"/>
    <w:rPr>
      <w:noProof/>
      <w:sz w:val="16"/>
      <w:lang w:val="en-US" w:eastAsia="en-US"/>
    </w:rPr>
  </w:style>
  <w:style w:type="character" w:customStyle="1" w:styleId="FootnoteTextChar">
    <w:name w:val="Footnote Text Char"/>
    <w:link w:val="FootnoteText"/>
    <w:semiHidden/>
    <w:rsid w:val="00152DF8"/>
    <w:rPr>
      <w:rFonts w:ascii="Univers" w:hAnsi="Univers"/>
      <w:lang w:val="en-GB" w:eastAsia="en-US"/>
    </w:rPr>
  </w:style>
  <w:style w:type="paragraph" w:customStyle="1" w:styleId="TableTitle">
    <w:name w:val="Table Title"/>
    <w:basedOn w:val="Normal"/>
    <w:rsid w:val="00152DF8"/>
    <w:pPr>
      <w:autoSpaceDE w:val="0"/>
      <w:autoSpaceDN w:val="0"/>
      <w:jc w:val="center"/>
    </w:pPr>
    <w:rPr>
      <w:smallCaps/>
      <w:sz w:val="16"/>
      <w:szCs w:val="16"/>
      <w:lang w:val="en-US"/>
    </w:rPr>
  </w:style>
  <w:style w:type="character" w:customStyle="1" w:styleId="hps">
    <w:name w:val="hps"/>
    <w:basedOn w:val="DefaultParagraphFont"/>
    <w:rsid w:val="00AE4E0A"/>
  </w:style>
  <w:style w:type="paragraph" w:customStyle="1" w:styleId="References">
    <w:name w:val="References"/>
    <w:basedOn w:val="Normal"/>
    <w:rsid w:val="00AE4DD7"/>
    <w:pPr>
      <w:numPr>
        <w:numId w:val="9"/>
      </w:numPr>
      <w:autoSpaceDE w:val="0"/>
      <w:autoSpaceDN w:val="0"/>
      <w:jc w:val="both"/>
    </w:pPr>
    <w:rPr>
      <w:sz w:val="16"/>
      <w:szCs w:val="16"/>
      <w:lang w:val="en-US"/>
    </w:rPr>
  </w:style>
  <w:style w:type="paragraph" w:customStyle="1" w:styleId="Default">
    <w:name w:val="Default"/>
    <w:rsid w:val="00884948"/>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84948"/>
    <w:pPr>
      <w:spacing w:after="200" w:line="276" w:lineRule="auto"/>
      <w:ind w:left="720"/>
      <w:contextualSpacing/>
    </w:pPr>
    <w:rPr>
      <w:rFonts w:asciiTheme="minorHAnsi" w:eastAsiaTheme="minorEastAsia" w:hAnsiTheme="minorHAnsi" w:cstheme="minorBidi"/>
      <w:sz w:val="22"/>
      <w:szCs w:val="22"/>
      <w:lang w:val="en-US"/>
    </w:rPr>
  </w:style>
  <w:style w:type="character" w:customStyle="1" w:styleId="st">
    <w:name w:val="st"/>
    <w:basedOn w:val="DefaultParagraphFont"/>
    <w:rsid w:val="00884948"/>
  </w:style>
  <w:style w:type="character" w:customStyle="1" w:styleId="ListParagraphChar">
    <w:name w:val="List Paragraph Char"/>
    <w:basedOn w:val="DefaultParagraphFont"/>
    <w:link w:val="ListParagraph"/>
    <w:uiPriority w:val="34"/>
    <w:rsid w:val="00884948"/>
    <w:rPr>
      <w:rFonts w:asciiTheme="minorHAnsi" w:eastAsiaTheme="minorEastAsia" w:hAnsiTheme="minorHAnsi" w:cstheme="minorBidi"/>
      <w:sz w:val="22"/>
      <w:szCs w:val="22"/>
      <w:lang w:val="en-US" w:eastAsia="en-US"/>
    </w:rPr>
  </w:style>
  <w:style w:type="paragraph" w:customStyle="1" w:styleId="IsiParagraf">
    <w:name w:val="_Isi Paragraf"/>
    <w:basedOn w:val="Normal"/>
    <w:link w:val="IsiParagrafChar"/>
    <w:qFormat/>
    <w:rsid w:val="00B30565"/>
    <w:pPr>
      <w:ind w:firstLine="360"/>
      <w:jc w:val="both"/>
    </w:pPr>
    <w:rPr>
      <w:rFonts w:eastAsiaTheme="minorEastAsia"/>
      <w:lang w:val="en-US"/>
    </w:rPr>
  </w:style>
  <w:style w:type="character" w:customStyle="1" w:styleId="IsiParagrafChar">
    <w:name w:val="_Isi Paragraf Char"/>
    <w:basedOn w:val="DefaultParagraphFont"/>
    <w:link w:val="IsiParagraf"/>
    <w:rsid w:val="00B30565"/>
    <w:rPr>
      <w:rFonts w:eastAsiaTheme="minorEastAsia"/>
      <w:lang w:val="en-US" w:eastAsia="en-US"/>
    </w:rPr>
  </w:style>
  <w:style w:type="paragraph" w:customStyle="1" w:styleId="KetGambar">
    <w:name w:val="_Ket Gambar"/>
    <w:basedOn w:val="Normal"/>
    <w:link w:val="KetGambarChar"/>
    <w:rsid w:val="00735D48"/>
    <w:pPr>
      <w:numPr>
        <w:numId w:val="10"/>
      </w:numPr>
      <w:spacing w:after="200" w:line="276" w:lineRule="auto"/>
    </w:pPr>
    <w:rPr>
      <w:rFonts w:asciiTheme="minorHAnsi" w:eastAsiaTheme="minorEastAsia" w:hAnsiTheme="minorHAnsi" w:cstheme="minorBidi"/>
      <w:sz w:val="22"/>
      <w:szCs w:val="22"/>
      <w:lang w:val="en-US"/>
    </w:rPr>
  </w:style>
  <w:style w:type="character" w:customStyle="1" w:styleId="KetGambarChar">
    <w:name w:val="_Ket Gambar Char"/>
    <w:basedOn w:val="DefaultParagraphFont"/>
    <w:link w:val="KetGambar"/>
    <w:rsid w:val="00735D48"/>
    <w:rPr>
      <w:rFonts w:asciiTheme="minorHAnsi" w:eastAsiaTheme="minorEastAsia" w:hAnsiTheme="minorHAnsi" w:cstheme="minorBidi"/>
      <w:sz w:val="22"/>
      <w:szCs w:val="22"/>
      <w:lang w:val="en-US" w:eastAsia="en-US"/>
    </w:rPr>
  </w:style>
  <w:style w:type="character" w:styleId="HTMLCite">
    <w:name w:val="HTML Cite"/>
    <w:basedOn w:val="DefaultParagraphFont"/>
    <w:uiPriority w:val="99"/>
    <w:unhideWhenUsed/>
    <w:rsid w:val="00A223F1"/>
    <w:rPr>
      <w:i/>
      <w:iCs/>
    </w:rPr>
  </w:style>
  <w:style w:type="paragraph" w:customStyle="1" w:styleId="SubBab2">
    <w:name w:val="_Sub Bab 2"/>
    <w:basedOn w:val="ListParagraph"/>
    <w:link w:val="SubBab2Char"/>
    <w:qFormat/>
    <w:rsid w:val="005D404C"/>
    <w:pPr>
      <w:numPr>
        <w:numId w:val="11"/>
      </w:numPr>
      <w:tabs>
        <w:tab w:val="left" w:pos="426"/>
      </w:tabs>
      <w:spacing w:after="80" w:line="240" w:lineRule="auto"/>
      <w:jc w:val="both"/>
    </w:pPr>
    <w:rPr>
      <w:rFonts w:ascii="Times New Roman" w:eastAsia="MS Mincho" w:hAnsi="Times New Roman" w:cs="Times New Roman"/>
      <w:b/>
      <w:noProof/>
      <w:sz w:val="20"/>
      <w:szCs w:val="20"/>
      <w:lang w:val="id-ID" w:eastAsia="ja-JP"/>
    </w:rPr>
  </w:style>
  <w:style w:type="character" w:customStyle="1" w:styleId="SubBab2Char">
    <w:name w:val="_Sub Bab 2 Char"/>
    <w:link w:val="SubBab2"/>
    <w:rsid w:val="005D404C"/>
    <w:rPr>
      <w:rFonts w:eastAsia="MS Mincho"/>
      <w:b/>
      <w:noProof/>
      <w:lang w:eastAsia="ja-JP"/>
    </w:rPr>
  </w:style>
  <w:style w:type="character" w:styleId="Emphasis">
    <w:name w:val="Emphasis"/>
    <w:basedOn w:val="DefaultParagraphFont"/>
    <w:uiPriority w:val="20"/>
    <w:qFormat/>
    <w:rsid w:val="001E7B44"/>
    <w:rPr>
      <w:i/>
      <w:iCs/>
    </w:rPr>
  </w:style>
  <w:style w:type="paragraph" w:customStyle="1" w:styleId="SubJudulBab5">
    <w:name w:val="Sub Judul Bab 5"/>
    <w:basedOn w:val="Normal"/>
    <w:qFormat/>
    <w:rsid w:val="008069D7"/>
    <w:pPr>
      <w:numPr>
        <w:ilvl w:val="1"/>
        <w:numId w:val="13"/>
      </w:numPr>
      <w:spacing w:before="120"/>
      <w:ind w:left="425" w:hanging="425"/>
      <w:jc w:val="both"/>
      <w:outlineLvl w:val="1"/>
    </w:pPr>
    <w:rPr>
      <w:rFonts w:eastAsia="Calibri"/>
      <w:b/>
      <w:szCs w:val="22"/>
      <w:lang w:val="en-US"/>
    </w:rPr>
  </w:style>
  <w:style w:type="table" w:customStyle="1" w:styleId="TableGrid1">
    <w:name w:val="Table Grid1"/>
    <w:basedOn w:val="TableNormal"/>
    <w:next w:val="TableGrid"/>
    <w:uiPriority w:val="39"/>
    <w:rsid w:val="008069D7"/>
    <w:rPr>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Ndas2bab4">
    <w:name w:val="Ndas 2 bab 4"/>
    <w:basedOn w:val="Normal"/>
    <w:rsid w:val="008069D7"/>
    <w:pPr>
      <w:keepNext/>
      <w:numPr>
        <w:ilvl w:val="1"/>
        <w:numId w:val="14"/>
      </w:numPr>
      <w:tabs>
        <w:tab w:val="clear" w:pos="1080"/>
        <w:tab w:val="num" w:pos="567"/>
      </w:tabs>
      <w:spacing w:before="240" w:after="60"/>
      <w:jc w:val="both"/>
      <w:outlineLvl w:val="1"/>
    </w:pPr>
    <w:rPr>
      <w:rFonts w:eastAsia="MS Mincho"/>
      <w:b/>
      <w:bCs/>
      <w:iCs/>
      <w:noProof/>
      <w:lang w:val="id-ID" w:eastAsia="ja-JP"/>
    </w:rPr>
  </w:style>
  <w:style w:type="paragraph" w:customStyle="1" w:styleId="Ndas3bab4">
    <w:name w:val="Ndas 3 bab 4"/>
    <w:basedOn w:val="Normal"/>
    <w:autoRedefine/>
    <w:rsid w:val="008069D7"/>
    <w:pPr>
      <w:keepNext/>
      <w:numPr>
        <w:ilvl w:val="2"/>
        <w:numId w:val="14"/>
      </w:numPr>
      <w:tabs>
        <w:tab w:val="clear" w:pos="1800"/>
      </w:tabs>
      <w:spacing w:before="120" w:after="60"/>
      <w:ind w:left="900" w:hanging="709"/>
      <w:jc w:val="both"/>
      <w:outlineLvl w:val="2"/>
    </w:pPr>
    <w:rPr>
      <w:rFonts w:eastAsia="MS Mincho" w:cs="Arial"/>
      <w:b/>
      <w:bCs/>
      <w:noProof/>
      <w:szCs w:val="26"/>
      <w:lang w:val="en-US" w:eastAsia="ja-JP"/>
    </w:rPr>
  </w:style>
  <w:style w:type="paragraph" w:customStyle="1" w:styleId="2">
    <w:name w:val="2"/>
    <w:basedOn w:val="ListParagraph"/>
    <w:qFormat/>
    <w:rsid w:val="008069D7"/>
    <w:pPr>
      <w:numPr>
        <w:ilvl w:val="1"/>
        <w:numId w:val="15"/>
      </w:numPr>
      <w:autoSpaceDE w:val="0"/>
      <w:autoSpaceDN w:val="0"/>
      <w:adjustRightInd w:val="0"/>
      <w:spacing w:after="0" w:line="360" w:lineRule="auto"/>
      <w:jc w:val="both"/>
    </w:pPr>
    <w:rPr>
      <w:rFonts w:ascii="Times New Roman" w:eastAsia="Calibri" w:hAnsi="Times New Roman" w:cs="Times New Roman"/>
      <w:b/>
      <w:color w:val="000000"/>
      <w:sz w:val="24"/>
      <w:szCs w:val="24"/>
      <w:lang w:val="id-ID"/>
    </w:rPr>
  </w:style>
  <w:style w:type="paragraph" w:customStyle="1" w:styleId="3">
    <w:name w:val="3"/>
    <w:basedOn w:val="ListParagraph"/>
    <w:qFormat/>
    <w:rsid w:val="008069D7"/>
    <w:pPr>
      <w:numPr>
        <w:ilvl w:val="2"/>
        <w:numId w:val="15"/>
      </w:numPr>
      <w:autoSpaceDE w:val="0"/>
      <w:autoSpaceDN w:val="0"/>
      <w:adjustRightInd w:val="0"/>
      <w:spacing w:after="0" w:line="360" w:lineRule="auto"/>
      <w:jc w:val="both"/>
    </w:pPr>
    <w:rPr>
      <w:rFonts w:ascii="Times New Roman" w:eastAsia="Calibri" w:hAnsi="Times New Roman" w:cs="Times New Roman"/>
      <w:b/>
      <w:bCs/>
      <w:color w:val="000000"/>
      <w:sz w:val="24"/>
      <w:szCs w:val="24"/>
      <w:lang w:val="id-ID"/>
    </w:rPr>
  </w:style>
  <w:style w:type="paragraph" w:customStyle="1" w:styleId="1">
    <w:name w:val="1"/>
    <w:basedOn w:val="Normal"/>
    <w:qFormat/>
    <w:rsid w:val="008069D7"/>
    <w:pPr>
      <w:numPr>
        <w:numId w:val="15"/>
      </w:numPr>
      <w:tabs>
        <w:tab w:val="num" w:pos="284"/>
      </w:tabs>
      <w:spacing w:line="360" w:lineRule="auto"/>
      <w:ind w:left="284" w:hanging="284"/>
      <w:jc w:val="both"/>
    </w:pPr>
    <w:rPr>
      <w:b/>
      <w:sz w:val="24"/>
      <w:szCs w:val="24"/>
      <w:lang w:val="sv-SE"/>
    </w:rPr>
  </w:style>
</w:styles>
</file>

<file path=word/webSettings.xml><?xml version="1.0" encoding="utf-8"?>
<w:webSettings xmlns:r="http://schemas.openxmlformats.org/officeDocument/2006/relationships" xmlns:w="http://schemas.openxmlformats.org/wordprocessingml/2006/main">
  <w:divs>
    <w:div w:id="113838461">
      <w:bodyDiv w:val="1"/>
      <w:marLeft w:val="0"/>
      <w:marRight w:val="0"/>
      <w:marTop w:val="0"/>
      <w:marBottom w:val="0"/>
      <w:divBdr>
        <w:top w:val="none" w:sz="0" w:space="0" w:color="auto"/>
        <w:left w:val="none" w:sz="0" w:space="0" w:color="auto"/>
        <w:bottom w:val="none" w:sz="0" w:space="0" w:color="auto"/>
        <w:right w:val="none" w:sz="0" w:space="0" w:color="auto"/>
      </w:divBdr>
    </w:div>
    <w:div w:id="258953152">
      <w:bodyDiv w:val="1"/>
      <w:marLeft w:val="0"/>
      <w:marRight w:val="0"/>
      <w:marTop w:val="0"/>
      <w:marBottom w:val="0"/>
      <w:divBdr>
        <w:top w:val="none" w:sz="0" w:space="0" w:color="auto"/>
        <w:left w:val="none" w:sz="0" w:space="0" w:color="auto"/>
        <w:bottom w:val="none" w:sz="0" w:space="0" w:color="auto"/>
        <w:right w:val="none" w:sz="0" w:space="0" w:color="auto"/>
      </w:divBdr>
    </w:div>
    <w:div w:id="761027709">
      <w:bodyDiv w:val="1"/>
      <w:marLeft w:val="0"/>
      <w:marRight w:val="0"/>
      <w:marTop w:val="0"/>
      <w:marBottom w:val="0"/>
      <w:divBdr>
        <w:top w:val="none" w:sz="0" w:space="0" w:color="auto"/>
        <w:left w:val="none" w:sz="0" w:space="0" w:color="auto"/>
        <w:bottom w:val="none" w:sz="0" w:space="0" w:color="auto"/>
        <w:right w:val="none" w:sz="0" w:space="0" w:color="auto"/>
      </w:divBdr>
      <w:divsChild>
        <w:div w:id="1416050017">
          <w:marLeft w:val="0"/>
          <w:marRight w:val="0"/>
          <w:marTop w:val="0"/>
          <w:marBottom w:val="0"/>
          <w:divBdr>
            <w:top w:val="none" w:sz="0" w:space="0" w:color="auto"/>
            <w:left w:val="none" w:sz="0" w:space="0" w:color="auto"/>
            <w:bottom w:val="none" w:sz="0" w:space="0" w:color="auto"/>
            <w:right w:val="none" w:sz="0" w:space="0" w:color="auto"/>
          </w:divBdr>
        </w:div>
        <w:div w:id="1489322834">
          <w:marLeft w:val="0"/>
          <w:marRight w:val="0"/>
          <w:marTop w:val="0"/>
          <w:marBottom w:val="0"/>
          <w:divBdr>
            <w:top w:val="none" w:sz="0" w:space="0" w:color="auto"/>
            <w:left w:val="none" w:sz="0" w:space="0" w:color="auto"/>
            <w:bottom w:val="none" w:sz="0" w:space="0" w:color="auto"/>
            <w:right w:val="none" w:sz="0" w:space="0" w:color="auto"/>
          </w:divBdr>
        </w:div>
        <w:div w:id="1569994261">
          <w:marLeft w:val="0"/>
          <w:marRight w:val="0"/>
          <w:marTop w:val="0"/>
          <w:marBottom w:val="0"/>
          <w:divBdr>
            <w:top w:val="none" w:sz="0" w:space="0" w:color="auto"/>
            <w:left w:val="none" w:sz="0" w:space="0" w:color="auto"/>
            <w:bottom w:val="none" w:sz="0" w:space="0" w:color="auto"/>
            <w:right w:val="none" w:sz="0" w:space="0" w:color="auto"/>
          </w:divBdr>
        </w:div>
      </w:divsChild>
    </w:div>
    <w:div w:id="872108891">
      <w:bodyDiv w:val="1"/>
      <w:marLeft w:val="0"/>
      <w:marRight w:val="0"/>
      <w:marTop w:val="0"/>
      <w:marBottom w:val="0"/>
      <w:divBdr>
        <w:top w:val="none" w:sz="0" w:space="0" w:color="auto"/>
        <w:left w:val="none" w:sz="0" w:space="0" w:color="auto"/>
        <w:bottom w:val="none" w:sz="0" w:space="0" w:color="auto"/>
        <w:right w:val="none" w:sz="0" w:space="0" w:color="auto"/>
      </w:divBdr>
    </w:div>
    <w:div w:id="1222330131">
      <w:bodyDiv w:val="1"/>
      <w:marLeft w:val="0"/>
      <w:marRight w:val="0"/>
      <w:marTop w:val="0"/>
      <w:marBottom w:val="0"/>
      <w:divBdr>
        <w:top w:val="none" w:sz="0" w:space="0" w:color="auto"/>
        <w:left w:val="none" w:sz="0" w:space="0" w:color="auto"/>
        <w:bottom w:val="none" w:sz="0" w:space="0" w:color="auto"/>
        <w:right w:val="none" w:sz="0" w:space="0" w:color="auto"/>
      </w:divBdr>
    </w:div>
    <w:div w:id="124630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hyperlink" Target="http://www.jurnalpa.pens.ac.i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ULSBEEKA\Local%20Settings\Temporary%20Internet%20Files\Content.Outlook\TMYTTVS7\Procedia_ComputerScience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D6CF6-D369-4BF8-A638-B629D7EB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Procedia_ComputerScience_template.dot</Template>
  <TotalTime>510</TotalTime>
  <Pages>8</Pages>
  <Words>2804</Words>
  <Characters>15985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Article</vt:lpstr>
    </vt:vector>
  </TitlesOfParts>
  <Company>Toshiba</Company>
  <LinksUpToDate>false</LinksUpToDate>
  <CharactersWithSpaces>18752</CharactersWithSpaces>
  <SharedDoc>false</SharedDoc>
  <HLinks>
    <vt:vector size="18" baseType="variant">
      <vt:variant>
        <vt:i4>1441798</vt:i4>
      </vt:variant>
      <vt:variant>
        <vt:i4>12</vt:i4>
      </vt:variant>
      <vt:variant>
        <vt:i4>0</vt:i4>
      </vt:variant>
      <vt:variant>
        <vt:i4>5</vt:i4>
      </vt:variant>
      <vt:variant>
        <vt:lpwstr>http://www.halcyon.com/pub/journals/</vt:lpwstr>
      </vt:variant>
      <vt:variant>
        <vt:lpwstr/>
      </vt:variant>
      <vt:variant>
        <vt:i4>7667799</vt:i4>
      </vt:variant>
      <vt:variant>
        <vt:i4>9</vt:i4>
      </vt:variant>
      <vt:variant>
        <vt:i4>0</vt:i4>
      </vt:variant>
      <vt:variant>
        <vt:i4>5</vt:i4>
      </vt:variant>
      <vt:variant>
        <vt:lpwstr>http://www.duniatani.or.id/riset/rusli/palawija_jengkol.html</vt:lpwstr>
      </vt:variant>
      <vt:variant>
        <vt:lpwstr/>
      </vt:variant>
      <vt:variant>
        <vt:i4>3932202</vt:i4>
      </vt:variant>
      <vt:variant>
        <vt:i4>6</vt:i4>
      </vt:variant>
      <vt:variant>
        <vt:i4>0</vt:i4>
      </vt:variant>
      <vt:variant>
        <vt:i4>5</vt:i4>
      </vt:variant>
      <vt:variant>
        <vt:lpwstr>http://www.jurnalpa.eepis-its.edu/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van de Hulsbeek</dc:creator>
  <cp:keywords/>
  <dc:description/>
  <cp:lastModifiedBy>MAXXIMA_LATOP01_</cp:lastModifiedBy>
  <cp:revision>247</cp:revision>
  <cp:lastPrinted>2015-01-28T07:02:00Z</cp:lastPrinted>
  <dcterms:created xsi:type="dcterms:W3CDTF">2015-01-27T13:09:00Z</dcterms:created>
  <dcterms:modified xsi:type="dcterms:W3CDTF">2015-01-29T04:47:00Z</dcterms:modified>
</cp:coreProperties>
</file>